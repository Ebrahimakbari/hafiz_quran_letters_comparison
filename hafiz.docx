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46" w:rsidRDefault="00057746">
      <w:pPr>
        <w:rPr>
          <w:rFonts w:ascii="Tahoma" w:hAnsi="Tahoma" w:cs="Tahoma" w:hint="cs"/>
          <w:sz w:val="22"/>
          <w:szCs w:val="22"/>
          <w:lang w:bidi="fa-IR"/>
        </w:rPr>
      </w:pPr>
      <w:bookmarkStart w:id="0" w:name="_GoBack"/>
      <w:bookmarkEnd w:id="0"/>
    </w:p>
    <w:p w:rsidR="00057746" w:rsidRDefault="00057746">
      <w:pPr>
        <w:jc w:val="center"/>
        <w:rPr>
          <w:rFonts w:ascii="Tahoma" w:hAnsi="Tahoma" w:cs="Tahoma"/>
          <w:color w:val="FF0000"/>
          <w:sz w:val="28"/>
          <w:szCs w:val="28"/>
          <w:rtl/>
          <w:lang w:bidi="fa-IR"/>
        </w:rPr>
      </w:pPr>
      <w:r>
        <w:rPr>
          <w:rFonts w:ascii="Tahoma" w:hAnsi="Tahoma" w:cs="Tahoma"/>
          <w:color w:val="FF0000"/>
          <w:sz w:val="28"/>
          <w:szCs w:val="28"/>
          <w:rtl/>
          <w:lang w:bidi="fa-IR"/>
        </w:rPr>
        <w:t>ديوان حافظ</w:t>
      </w:r>
    </w:p>
    <w:p w:rsidR="00057746" w:rsidRDefault="001B161C" w:rsidP="001B161C">
      <w:pPr>
        <w:rPr>
          <w:rFonts w:ascii="Tahoma" w:hAnsi="Tahoma" w:cs="Tahoma"/>
          <w:sz w:val="22"/>
          <w:szCs w:val="22"/>
          <w:rtl/>
          <w:lang w:bidi="fa-IR"/>
        </w:rPr>
      </w:pPr>
      <w:hyperlink r:id="rId5" w:history="1">
        <w:r w:rsidR="00057746" w:rsidRPr="001B161C">
          <w:rPr>
            <w:rStyle w:val="Hyperlink"/>
            <w:rFonts w:ascii="Tahoma" w:hAnsi="Tahoma" w:cs="Tahoma"/>
            <w:sz w:val="22"/>
            <w:szCs w:val="22"/>
          </w:rPr>
          <w:t>http://</w:t>
        </w:r>
        <w:r w:rsidRPr="001B161C">
          <w:rPr>
            <w:rStyle w:val="Hyperlink"/>
            <w:rFonts w:ascii="Tahoma" w:hAnsi="Tahoma" w:cs="Tahoma"/>
            <w:sz w:val="22"/>
            <w:szCs w:val="22"/>
          </w:rPr>
          <w:t>bigdata-ir.com</w:t>
        </w:r>
      </w:hyperlink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 xml:space="preserve"> ديوان حافظ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يا ايها الساقی ادر کاسا و ناولها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عشق آسان نمود اول ولی افتاد مشکل‌ها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نافه‌ای کاخر صبا زان طره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تاب جعد مشکينش چه خون افتاد در دل‌ها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در منزل جانان چه امن عيش چون هر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جرس فرياد می‌دارد که بربنديد محمل‌ها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می سجاده رنگين کن گرت پير مغان 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سالک بی‌خبر نبود ز راه و رسم منزل‌ها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تاريک و بيم موج و گردابی چنين هايل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دانند حال ما سبکباران ساحل‌ها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کارم ز خود کامی به بدنامی کشيد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نهان کی ماند آن رازی کز او سازند محفل‌ها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حضوری گر همی‌خواهی از او غايب مشو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متی ما تلق من تهوی دع الدنيا و اهملها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کار کجا و من خراب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تفاوت ره کز کجاست تا به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ز صومعه بگرفت و خرقه سالوس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دير مغان و شراب ناب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نسبت است به رندی صلاح و تقوا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سماع وعظ کجا نغمه رباب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دوست دل دشمنان چه دريابد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مرده کجا شمع آفتاب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کحل بينش ما خاک آستان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رويم بفرما از اين جناب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مبين به سيب زنخدان که چاه در راه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همی‌روی ای دل بدين شتاب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بشد که ياد خوشش باد روزگار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آن کرشمه کجا رفت و آن عتاب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قرار و خواب ز حافظ طمع مدار ای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قرار چيست صبوری کدام و خواب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آن ترک شيرازی به دست آرد دل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خال هندويش بخشم سمرقند و بخارا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ساقی می باقی که در جنت نخواهی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کنار آب رکن آباد و گلگشت مصلا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کاين لوليان شوخ شيرين کار شهرآشوب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بردند صبر از دل که ترکان خوان يغما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عشق ناتمام ما جمال يار مستغنی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و رنگ و خال و خط چه حاجت روی زيبا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آن حسن روزافزون که يوسف داشت دانستم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عشق از پرده عصمت برون آرد زليخا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دشنام فرمايی و گر نفرين دعا 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جواب تلخ می‌زيبد لب لعل شکرخا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 گوش کن جانا که از جان دوست‌تر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جوانان سعادتمند پند پير دانا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از مطرب و می گو و راز دهر کمتر جو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نگشود و نگشايد به حکمت اين معما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گفتی و در سفتی بيا و خوش بخوان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نظم تو افشاند فلک عقد ثريا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لطف بگو آن غزال رعنا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سر به کوه و بيابان تو داده‌ای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شکرفروش که عمرش دراز باد چرا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تفقدی نکند طوطی شکرخا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غرور حسنت اجازت مگر نداد ای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پرسشی نکنی عندليب شيدا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خلق و لطف توان کرد صيد اهل نظر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بند و دام نگيرند مرغ دانا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ندانم از چه سبب رنگ آشنايی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سهی قدان سيه چشم ماه سيما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با حبيب نشينی و باده پيمايی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ياد دار محبان بادپيما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اين قدر نتوان گفت در جمال تو عيب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وضع مهر و وفا نيست روی زيبا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آسمان نه عجب گر به گفته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سرود زهره به رقص آورد مسيحا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می‌رود ز دستم صاحب دلان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دردا که راز پنهان خواهد شد آشکارا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کشتی شکستگانيم ای باد شرطه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بازبينيم ديدار آشنا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 روزه مهر گردون افسانه است و افسون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نيکی به جای ياران فرصت شمار يارا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حلقه گل و مل خوش خواند دوش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هات الصبوح هبوا يا ايها السکارا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صاحب کرامت شکرانه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تفقدی کن درويش بی‌نوا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آسايش دو گيتی تفسير اين دو حرف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دوستان مروت با دشمنان مدارا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کوی نيک نامی ما را گذر ندادند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نمی‌پسندی تغيير کن قضا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تلخ وش که صوفی ام الخباثش خواند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اشهی لنا و احلی من قبله العذارا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هنگام تنگدستی در عيش کوش و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کيميای هستی قارون کند گدا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سرکش مشو که چون شمع از غيرتت بسوزد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که در کف او موم است سنگ خارا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آيينه سکندر جام می است بنگر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بر تو عرضه دارد احوال ملک دارا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خوبان پارسی گو بخشندگان عمرند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بده بشارت رندان پارسا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خود نپوشيد اين خرقه می آلود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شيخ پاکدامن معذور دار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ملازمان سلطان که رساند اين دعا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شکر پادشاهی ز نظر مران گدا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رقيب ديوسيرت به خدای خود پناهم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آن شهاب ثاقب مددی دهد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مژه سياهت ار کرد به خون ما اشارت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فريب او بينديش و غلط مکن نگارا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عالمی بسوزی چو عذار برفروزی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از اين چه سود داری که نمی‌کنی مدارا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شب در اين اميدم که نسيم صبحگاهی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پيام آشنايان بنوازد آشنا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قيامت است جانا که به عاشقان نمودی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و جان فدای رويت بنما عذار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خدا که جرعه‌ای ده تو به حافظ سحرخيز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دعای صبحگاهی اثری کند شما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بيا که آينه صافيست جام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بنگری صفای می لعل فام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درون پرده ز رندان مست 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حال نيست زاهد عالی مقام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عنقا شکار کس نشود دام بازچين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جا هميشه باد به دست است دام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بزم دور يک دو قدح درکش و 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طمع مدار وصال دوام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شباب رفت و نچيدی گلی ز عيش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پيرانه سر مکن هنری ننگ و نام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عيش نقد کوش که چون آبخور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آدم بهشت روضه دارالسلام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بر آستان تو بس حق خدمت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خواجه بازبين به ترحم غلام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مريد جام می است ای صبا 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بنده بندگی برسان شيخ جام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ساقيا برخيز و درده جام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بر سر کن غم ايام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می بر کفم نه تا ز 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برکشم اين دلق ازرق فام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بدناميست نزد عاقلان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نمی‌خواهيم ننگ و نام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درده چند از اين باد 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بر سر نفس نافرجام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دود آه سينه نالان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سوخت اين افسردگان خام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محرم راز دل شيدای خود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نمی‌بينم ز خاص و عام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دلارامی مرا خاطر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دلم يک باره برد آرام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ننگرد ديگر به سرو اندر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ديد آن سرو سيم اندام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کن حافظ به سختی روز و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روزی بيابی کام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رونق عهد شباب است دگر بستان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می‌رسد مژده گل بلبل خوش الحان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گر به جوانان چمن بازرسی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خدمت ما برسان سرو و گل و ريحان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چنين جلوه کند مغبچه باده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خاکروب در ميخانه کنم مژگان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بر مه کشی از عنبر سارا چوگان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مضطرب حال مگردان من سرگردان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اين قوم که بر دردکشان می‌خندند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 کار خرابات کنند ايمان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مردان خدا باش که در کشتی نوح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هست خاکی که به آبی نخرد طوفان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از خانه گردون به در و نان مطلب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سيه کاسه در آخر بکشد مهمان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را خوابگه آخر مشتی خاک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گو چه حاجت که به افلاک کشی ايوان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کنعانی من مسند مصر آن تو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آن است که بدرود کنی زندان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می خور و رندی کن و خوش باش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 تزوير مکن چون دگران قرآن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از مسجد سوی ميخانه آمد پير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چيست ياران طريقت بعد از اين تدبير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مريدان روی سوی قبله چون آريم چون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سوی خانه خمار دارد پير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خرابات طريقت ما به هم منزل 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چنين رفته‌ست در عهد ازل تقدير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اگر داند که دل دربند زلفش چون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عاقلان ديوانه گردند از پی زنجير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خوبت آيتی از لطف بر ما کشف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زمان جز لطف و خوبی نيست در تفسير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 سنگينت آيا هيچ درگيرد شبی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آتشناک و سوز سينه شبگير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تير آه ما ز گردون بگذرد حافظ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رحم کن بر جان خود پرهيز کن از تير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۱1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نور باده برافروز جام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بگو که کار جهان شد به کام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در پياله عکس رخ يار ديده‌ايم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بی‌خبر ز لذت شرب مدام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نميرد آن که دلش زنده شد به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ثبت است بر جريده عالم دوام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بود کرشمه و ناز سهی قدان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کايد به جلوه سرو صنوبرخرام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باد اگر به گلشن احباب بگذری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عرضه ده بر جانان پيام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نام ما ز ياد به عمدا چه می‌بری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آيد آن که ياد نياری ز نام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مستی به چشم شاهد دلبند ما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رو سپرده‌اند به مستی زمام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که صرفه‌ای نبرد روز بازخواست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نان حلال شيخ ز آب حرام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ديده دانه اشکی همی‌فشان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مرغ وصل کند قصد دام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دريای اخضر فلک و کشتی هلال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هستند غرق نعمت حاجی قوام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فروغ ماه حسن از روی رخشان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روی خوبی از چاه زنخدان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عزم ديدار تو دارد جان بر لب آمده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بازگردد يا برآيد چيست فرمان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به دور نرگست طرفی نبست از عافيت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که نفروشند مستوری به مستان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خواب آلود ما بيدار خواهد شد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زد بر ديده آبی روی رخشان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صبا همراه بفرست از رخت گلدسته‌ای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 که بويی بشنويم از خاک بستان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عمرتان باد و مراد ای ساقيان بزم جم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جام ما نشد پرمی به دوران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خرابی می‌کند دلدار را آگه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زينهار ای دوستان جان من و جان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دهد دست اين غرض يا رب که همدستان شوند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خاطر مجموع ما زلف پريشان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دار از خاک و خون دامن چو بر ما بگذری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ره کشته بسيارند قربان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با ساکنان شهر يزد از ما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سر حق ناشناسان گوی چوگان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دوريم از بساط قرب همت دور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شاه شماييم و ثناخوان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شهنشاه بلنداختر خدا را همتی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ببوسم همچو اختر خاک ايوان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می‌کند حافظ دعايی بشنو آمينی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ما باد لعل شکرافشان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می‌دمد صبح و کله بست سحاب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الصبوح الصبوح يا اصحاب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می‌چکد ژاله بر رخ لاله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المدام المدام يا احباب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می‌وزد از چمن نسيم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بنوشيد دم به دم می ناب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تخت زمرد زده است گل به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راح چون لعل آتشين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ميخانه بسته‌اند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افتتح يا مفتح الابواب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و دندانت را حقوق نمک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هست بر جان و سينه‌های کباب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چنين موسمی عجب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ببندند ميکده به شتاب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رخ ساقی پری پيکر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بنوش باده ناب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سلطان خوبان رحم کن بر اين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در دنبال دل ره گم کند مسکين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گفتمش مگذر زمانی گفت معذورم بدار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پروردی چه تاب آرد غم چندين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خفته بر سنجاب شاهی نازنينی را چه غم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ز خار و خاره سازد بستر و بالين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زنجير زلفت جای چندين آشناست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فتاد آن خال مشکين بر رخ رنگين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می‌نمايد عکس می در رنگ روی مه 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برگ ارغوان بر صفحه نسرين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غريب افتاده است آن مور خط گرد رخت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نبود در نگارستان خط مشکين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شام غريبان طره شبرنگ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سحرگاهان حذر کن چون بنالد اين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آشنايان در مقام حيرتند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نبود گر نشيند خسته و مسکين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شاهد قدسی که کشد بند نقابت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ای مرغ بهشتی که دهد دانه و آبت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خوابم بشد از ديده در اين فکر جگرسوز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کاغوش که شد منزل آسايش و خوابت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درويش نمی‌پرسی و ترسم که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انديشه آمرزش و پروای ثوابت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 دل عشاق زد آن چشم خماری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پيداست از اين شيوه که مست است شرابت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تيری که زدی بر دلم از غمزه خطا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باز چه انديشه کند رای صوابت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ناله و فرياد که کردم نشنيدی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پيداست نگارا که بلند است جنابت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است سر آب از اين باديه هش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غول بيابان نفريبد به سرابت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ره پيری به چه آيين روی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باری به غلط صرف شد ايام شبابت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قصر دل افروز که منزلگه انسی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مکناد آفت ايام خرابت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نه غلاميست که از خواجه گريزد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صلحی کن و بازآ که خرابم ز عتابت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خمی که ابروی شوخ تو در کمان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قصد جان من زار ناتوان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نبود نقش دو عالم که رنگ الفت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طرح محبت نه اين زمان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کرشمه که نرگس به خودفروشی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فريب چشم تو صد فتنه در جهان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خورده و خوی کرده می‌روی به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آب روی تو آتش در ارغوان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بزمگاه چمن دوش مست بگذشتم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از دهان توام غنچه در گمان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بنفشه طره مفتول خود گره می‌زد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حکايت زلف تو در ميان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شرم آن که به روی تو نسبتش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سمن به دست صبا خاک در دهان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ورع می و مطرب نديدمی زين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مغبچگانم در اين و آن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به آب می لعل خرقه می‌شويم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نصيبه ازل از خود نمی‌توان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گشايش حافظ در اين خرابی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بخشش ازلش در می مغان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به کام من اکنون شود که دور زمان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بندگی خواجه جهان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از آتش دل در غم جانانه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آتشی بود در اين خانه که کاشانه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تنم از واسطه دوری دلبر بگداخت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جانم از آتش مهر رخ جانانه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سوز دل بين که ز بس آتش اشکم دل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بر من ز سر مهر چو پروانه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آشنايی نه غريب است که دلسوز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از خويش برفتم دل بيگانه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زهد مرا آب خرابات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عقل مرا آتش ميخانه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پياله دلم از توبه که کردم بشکست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لاله جگرم بی می و خمخانه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ماجرا کم کن و بازآ که مرا مردم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از سر به درآورد و به شکرانه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افسانه بگو حافظ و می نوش 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نخفتيم شب و شمع به افسانه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ساقيا آمدن عيد مبارک بادت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مواعيد که کردی مرواد از يادت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شگفتم که در اين مدت ايام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برگرفتی ز حريفان دل و دل می‌دادت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برسان بندگی دختر رز گو به درآی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دم و همت ما کرد ز بند آزادت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مجلسيان در قدم و مقدم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غم باد مر آن دل که نخواهد شادت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ايزد که ز تاراج خزان رخنه نيافت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بوستان سمن و سرو و گل و شمشادت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کز آن تفرقه‌ات بازآورد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طالع نامور و دولت مادرزادت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دست مده دولت اين کشتی نوح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طوفان حوادث ببرد بنيادت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سحر آرامگه يار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منزل آن مه عاشق کش عيار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تار است و ره وادی ايمن در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طور کجا موعد ديدار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آمد به جهان نقش خرابی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خرابات بگوييد که هشيار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کس است اهل بشارت که اشارت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نکته‌ها هست بسی محرم اسرار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سر موی مرا با تو هزاران کار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کجاييم و ملامت گر بی‌کار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بازپرسيد ز گيسوی شکن در شکنش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دل غمزده سرگشته گرفتار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ديوانه شد آن سلسله مشکين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ز ما گوشه گرفت ابروی دلدار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و مطرب و می جمله مهياست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عيش بی يار مهيا نشود يار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باد خزان در چمن دهر مرنج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معقول بفرما گل بی خار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روزه يک سو شد و عيد آمد و دل‌ها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ز خمخانه به جوش آمد و می بايد خواست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نوبه زهدفروشان گران جان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رندی و طرب کردن رندان پيداست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ملامت بود آن را که چنين باده خورد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چه عيب است بدين بی‌خردی وين چه خطاست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نوشی که در او روی و ريايی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بهتر از زهدفروشی که در او روی و رياست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نه رندان رياييم و حريفان نفاق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او عالم سر است بدين حال گواست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فرض ايزد بگذاريم و به کس بد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چه گويند روا نيست نگوييم رواست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شود گر من و تو چند قدح باده خوريم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از خون رزان است نه از خون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چه عيب است کز آن عيب خلل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بود نيز چه شد مردم بی‌عيب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و دينم شد و دلبر به ملامت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با ما منشين کز تو سلامت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شنيدی که در اين بزم دمی خوش بنشست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 در آخر صحبت به ندامت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اگر زان لب خندان به زبان لافی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عشاق تو شب‌ها به غرامت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چمن باد بهاری ز کنار گل و سرو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هواداری آن عارض و قامت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بگذشتی و از خلوتيان ملکوت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تماشای تو آشوب قيامت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رفتار تو پا برنگرفت از خجلت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 سرکش که به ناز از قد و قامت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خرقه بينداز مگر جان ببری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کاتش از خرقه سالوس و کرامت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بشنوی سخن اهل دل مگو که خطاست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شناس نه‌ای جان من خطا اين 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 به دنيی و عقبی فرو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تبارک الله از اين فتنه‌ها که در سر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اندرون من خسته دل ندانم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خموشم و او در فغان و در غوغاست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ز پرده برون شد کجايی ای مطرب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بنال هان که از اين پرده کار ما به نواست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کار جهان هرگز التفات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تو در نظر من چنين خوشش آراست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نخفته‌ام ز خيالی که می‌پزد دل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خمار صدشبه دارم شرابخانه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که صومعه آلوده شد ز خون دلم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به باده بشوييد حق به دست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به دير مغانم عزيز می‌دارند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آتشی که نميرد هميشه در دل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ساز بود که در پرده می‌زد آن مطرب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رفت عمر و هنوزم دماغ پر ز هواست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ندای عشق تو ديشب در اندرون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فضای سينه حافظ هنوز پر ز صداست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روی تو در هر طريق همره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موی تو پيوند جان آگه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رغم مدعيانی که منع عشق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چهره تو حجت موجه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سيب زنخدان تو چه می‌گويد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يوسف مصری فتاده در چه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زلف دراز تو دست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گناه بخت پريشان و دست کوته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حاجب در خلوت سرای خاص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فلان ز گوشه نشينان خاک درگه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صورت از نظر ما اگر چه محجوب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در نظر خاطر مرفه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اگر به سالی حافظ دری زند بگشای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سال‌هاست که مشتاق روی چون مه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مطلب طاعت و پيمان و صلاح از من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پيمانه کشی شهره شدم روز الست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همان دم که وضو ساختم از چشمه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چارتکبير زدم يک سره بر هر چه که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بده تا دهمت آگهی از سر قضا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روی که شدم عاشق و از بوی که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کمر کوه کم است از کمر مور اين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نااميد از در رحمت مشو ای باده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آن نرگس مستانه که چشمش مرساد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اين طارم فيروزه کسی خوش ننشست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فدای دهنش باد که در باغ نظر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چمن آرای جهان خوشتر از اين غنچه نبست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دولت عشق تو سليمانی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از وصل تواش نيست بجز باد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شکفته شد گل حمرا و گشت بلبل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صلای سرخوشی ای صوفيان باده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اساس توبه که در محکمی چو سنگ نمود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جام زجاجی چه طرفه‌اش بشکست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در بارگاه استغنا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پاسبان و چه سلطان چه هوشيار و چه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رباط دودر چون ضرورت است رحيل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رواق و طاق معيشت چه سربلند و چه پست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مقام عيش ميسر نمی‌شود بی‌رنج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بلی به حکم بلا بسته‌اند عهد الست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هست و نيست مرنجان ضمير و خوش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نيستيست سرانجام هر کمال که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شکوه آصفی و اسب باد و منطق طير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باد رفت و از او خواجه هيچ طرف نبست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بال و پر مرو از ره که تير پرتابی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هوا گرفت زمانی ولی به خاک 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کلک تو حافظ چه شکر آن 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گفته سخنت می‌برند دست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آشفته و خوی کرده و خندان لب و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پيرهن چاک و غزل خوان و صراحی در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نرگسش عربده جوی و لبش افسوس 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نيم شب دوش به بالين من آمد بنشست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فرا گوش من آورد به آواز حزين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ای عاشق ديرينه من خوابت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عاشقی را که چنين باده شبگير 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کافر عشق بود گر نشود باده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زاهد و بر دردکشان خرده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ندادند جز اين تحفه به ما روز الست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او ريخت به پيمانه ما نوشيديم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از خمر بهشت است وگر باده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خنده جام می و زلف گره گير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توبه که چون توبه حافظ بشکست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دير مغان آمد يارم قدحی در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از می و ميخواران از نرگس مستش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نعل سمند او شکل مه نو پيدا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قد بلند او بالای صنوبر پست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 به چه گويم هست از خود خبرم چون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بهر چه گويم نيست با وی نظرم چون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دل دمسازم بنشست چو او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افغان ز نظربازان برخاست چو او بنشست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غاليه خوش بو شد در گيسوی او پيچيد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وسمه کمانکش گشت در ابروی او پيوست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بازآی که بازآيد عمر شده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که نايد باز تيری که بشد از 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خواجه و حق قديم و عهد درست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مونس دم صبحم دعای دولت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سرشک من که ز طوفان نوح دست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لوح سينه نيارست نقش مهر تو 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بکن معامله‌ای وين دل شکسته بخر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شکستگی ارزد به صد هزار درست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مور به آصف دراز گشت و رواست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خواجه خاتم جم ياوه کرد و بازنجست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طمع مبر از لطف بی‌نهايت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لاف عشق زدی سر بباز چابک و 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صدق کوش که خورشيد زايد از نفست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دروغ سيه روی گشت صبح نخست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شدم ز دست تو شيدای کوه و دشت و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نمی‌کنی به ترحم نطاق سلسله سست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مرنج حافظ و از دلبران حفاظ مجوی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گناه باغ چه باشد چو اين گياه نرست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ز خيال تو چه پروای شراب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 گو سر خود گير که خمخانه خراب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خمر بهشت است بريزيد که بی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شربت عذبم که دهی عين عذاب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افسوس که شد دلبر و در ديده گريان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تحرير خيال خط او نقش بر آب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بيدار شو ای ديده که ايمن نتوان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سيل دمادم که در اين منزل خواب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معشوق عيان می‌گذرد بر تو وليکن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اغيار همی‌بيند از آن بسته نقاب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بر رخ رنگين تو تا لطف عرق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آتش شوق از غم دل غرق گلاب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سبز است در و دشت بيا تا نگذاريم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از سر آبی که جهان جمله سراب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کنج دماغم مطلب جای نصيحت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گوشه پر از زمزمه چنگ و رباب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حافظ چه شد ار عاشق و رند است و نظرباز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طور عجب لازم ايام شباب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زلفت هزار دل به يکی تار مو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 هزار چاره گر از چار سو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عاشقان به بوی نسيمش دهند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بگشود نافه‌ای و در آرزو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شيدا از آن شدم که نگارم چو ماه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 نمود و جلوه گری کرد و رو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چند رنگ می اندر پياله ريخت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نقش‌ها نگر که چه خوش در کدو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چه غمزه کرد صراحی که خون خم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نعره‌های قلقلش اندر گلو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چه پرده ساخت که در پرده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اهل وجد و حال در های و هو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هر آن که عشق نورزيد و وصل خواست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احرام طوف کعبه دل بی وضو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شب قدری که گويند اهل خلوت امشب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تاثير دولت در کدامين کوکب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گيسوی تو دست ناسزايان کم 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دلی از حلقه‌ای در ذکر يارب يارب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کشته چاه زنخدان توام کز هر طرف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هزارش گردن جان زير طوق غبغب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شهسوار من که مه آيينه دار روی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تاج خورشيد بلندش خاک نعل مرکب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 خوی بر عارضش بين کفتاب گرم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هوای آن عرق تا هست هر روزش تب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نخواهم کرد ترک لعل يار و جام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زاهدان معذور داريدم که اينم مذهب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اندر آن ساعت که بر پشت صبا بندند زين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سليمان چون برانم من که مورم مرکب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ناوک بر دل من زير چشمی می‌زند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قوت جان حافظش در خنده زير لب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حيوانش ز منقار بلاغت می‌چکد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زاغ کلک من به نام ايزد چه عالی مشرب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چو صورت ابروی دلگشای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گشاد کار من اندر کرشمه‌های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و سرو چمن را به خاک راه نشاند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تا قصب نرگس قبای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کار ما و دل غنچه صد گره بگشود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گل چو دل اندر پی هوای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بند تو دوران چرخ راضی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چه سود که سررشته در رضای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نافه بر دل مسکين من گره مفکن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عهد با سر زلف گره گشای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وصال دگر بودی ای نسيم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خطا نگر که دل اميد در وفای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جور تو گفتم ز شهر خواهم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که حافظ برو که پای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خلوت گزيده را به تماشا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کوی دوست هست به صحرا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به حاجتی که تو را هست با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کخر دمی بپرس که ما را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پادشاه حسن خدا را بسوختيم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 سال کن که گدا را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ارباب حاجتيم و زبان سال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حضرت کريم تمنا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محتاج قصه نيست گرت قصد خون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رخت از آن توست به يغما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جهان نماست ضمير منير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اظهار احتياج خود آن جا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شد که بار منت ملاح بردمی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چو دست داد به دريا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مدعی برو که مرا با تو کار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احباب حاضرند به اعدا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عاشق گدا چو لب روح بخش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می‌داندت وظيفه تقاضا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تو ختم کن که هنر خود عيان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مدعی نزاع و محاکا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رواق منظر چشم من آشيانه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کرم نما و فرود آ که خانه خانه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لطف خال و خط از عارفان ربودی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لطيفه‌های عجب زير دام و دانه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دلت به وصل گل ای بلبل صبا خوش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چمن همه گلبانگ عاشقانه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علاج ضعف دل ما به لب حوالت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مفرح ياقوت در خزانه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تن مقصرم از دولت ملازمتت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خلاصه جان خاک آستانه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نيم که دهم نقد دل به هر شوخی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خزانه به مهر تو و نشانه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چه لعبتی ای شهسوار شيرين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توسنی چو فلک رام تازيانه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من که بلغزد سپهر شعبده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حيل که در انبانه بهانه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سرود مجلست اکنون فلک به رقص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شعر حافظ شيرين سخن ترانه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به کار خود ای واعظ اين چه فريادست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فتاد دل از ره تو را چه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او که خدا آفريده است از هيچ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دقيقه‌ايست که هيچ آفريده نگشادست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کام تا نرساند مرا لبش چون نای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 همه عالم به گوش من بادست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گدای کوی تو از هشت خلد مستغنيست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اسير عشق تو از هر دو عالم آزادست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مستی عشقم خراب کرد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اساس هستی من زان خراب آبادست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منال ز بيداد و جور يار که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نصيب همين کرد و اين از آن دادست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فسانه مخوان و فسون مدم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اين فسانه و افسون مرا بسی 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سر زلف تو در دست نسيم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سودازده از غصه دو نيم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جادوی تو خود عين سواد سحر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اين هست که اين نسخه سقيم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خم زلف تو آن خال سيه دانی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نقطه دوده که در حلقه جيم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مشکين تو در گلشن فردوس عذار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چيست طاووس که در باغ نعيم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من در هوس روی تو ای مونس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راهيست که در دست نسيم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گرد اين تن خاکی نتواند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کوی تو زان رو که عظيم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قد تو بر قالبم ای عيسی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 روحيست که بر عظم رميم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جز کعبه مقامش نبد از ياد لبت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ميکده ديدم که مقيم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گمشده را با غمت ای يار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اتحاديست که در عهد قديم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قصر امل سخت سست بنيادست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بنياد عمر بر بادست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آنم که زير چرخ کبود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هر چه رنگ تعلق پذيرد آزادست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گويمت که به ميخانه دوش مست و خراب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سروش عالم غيبم چه مژده‌ها دادست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ای بلندنظر شاهباز سدره 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نشيمن تو نه اين کنج محنت آبادست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ز کنگره عرش می‌زنند صفير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ندانمت که در اين دامگه چه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نصيحتی کنمت ياد گير و در عمل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حديث ز پير طريقتم 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جهان مخور و پند من مبر از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لطيفه عشقم ز ره روی 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رضا به داده بده وز جبين گره بگشای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من و تو در اختيار نگشادست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مجو درستی عهد از جهان سست 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عجوز عروس هزاردامادست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عهد و وفا نيست در تبسم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بنال بلبل بی دل که جای فريادست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حسد چه می‌بری ای سست نظم بر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قبول خاطر و لطف سخن خدادادست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مهر رخت روز مرا نور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عمر مرا جز شب ديجور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هنگام وداع تو ز بس گريه که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از رخ تو چشم مرا نور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می‌رفت خيال تو ز چشم من و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هيهات از اين گوشه که معمور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وصل تو اجل را ز سرم دور همی‌داشت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دولت هجر تو کنون دور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نزديک شد آن دم که رقيب تو بگويد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از رخت اين خسته رنجور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است مرا چاره هجران تو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صبر توان کرد که مقدور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هجر تو گر چشم مرا آب روان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خون جگر ريز که معذور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غم از گريه نپرداخت به خنده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ماتم زده را داعيه سور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 مرا چه حاجت سرو و صنوبر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شمشاد خانه پرور ما از که کمتر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نازنين پسر تو چه مذهب گرفته‌ای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کت خون ما حلالتر از شير مادر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نقش غم ز دور ببينی شراب 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تشخيص کرده‌ايم و مداوا مقرر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آستان پير مغان سر چرا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در آن سرا و گشايش در آن 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قصه بيش نيست غم عشق وين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هر زبان که می‌شنوم نامکرر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وعده داد وصلم و در سر شراب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تا چه گويد و بازش چه در سر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شيراز و آب رکنی و اين باد خوش نسيم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عيبش مکن که خال رخ هفت کشور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فرق است از آب خضر که ظلمات جای او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آب ما که منبعش الله اکبر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آبروی فقر و قناعت نمی‌بريم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پادشه بگوی که روزی مقدر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چه طرفه شاخ نباتيست کلک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 ميوه دلپذيرتر از شهد و شکر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المنه لله که در ميکده باز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رو که مرا بر در او روی نياز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خم‌ها همه در جوش و خروشند ز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می که در آن جاست حقيقت نه مجاز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وی همه مستی و غرور است و تکبر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ما همه بيچارگی و عجز و نياز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رازی که بر غير نگفتيم و نگوييم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دوست بگوييم که او محرم راز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شرح شکن زلف خم اندر خم جانان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کوته نتوان کرد که اين قصه دراز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بار دل مجنون و خم طره ليلی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رخساره محمود و کف پای اياز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بردوخته‌ام ديده چو باز از همه عالم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ديده من بر رخ زيبای تو باز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کعبه کوی تو هر آن کس که بيايد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قبله ابروی تو در عين نماز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مجلسيان سوز دل حافظ مسکين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شمع بپرسيد که در سوز و گداز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باده فرح بخش و باد گل‌بيز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بانگ چنگ مخور می که محتسب تيز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ای و حريفی گرت به چنگ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عقل نوش که ايام فتنه انگيز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آستين مرقع پياله پنهان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چشم صراحی زمانه خون‌ريز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ديده بشوييم خرقه‌ها از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موسم ورع و روزگار پرهيز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مجوی عيش خوش از دور باژگون سپهر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صاف اين سر خم جمله دردی آميز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سپهر برشده پرويزنيست خون افشان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ريزه‌اش سر کسری و تاج پرويز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عراق و فارس گرفتی به شعر خوش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نوبت بغداد و وقت تبريز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دل با تو گفتنم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خبر دل شنفتنم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خام بين که قصه فاش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رقيبان نهفتنم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قدری چنين عزيز و شريف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تو تا روز خفتنم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دردانه‌ای چنين نازک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شب تار سفتنم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امشبم مدد فرمای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سحرگه شکفتنم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برای شرف به نوک مژه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راه تو رفتنم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به رغم مدعيان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رندانه گفتنم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صحن بستان ذوق بخش و صحبت ياران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گل خوش باد کز وی وقت ميخواران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صبا هر دم مشام جان ما خوش می‌شود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آری طيب انفاس هواداران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ناگشوده گل نقاب آهنگ رحلت ساز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ناله کن بلبل که گلبانگ دل افکاران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خوشخوان را بشارت باد کاندر راه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 را با ناله شب‌های بيداران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در بازار عالم خوشدلی ور زان که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رندی و خوش باشی عياران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زبان سوسن آزاده‌ام آمد به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دير کهن کار سبکباران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ترک جهان گفتن طريق خوشدليست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نپنداری که احوال جهان داران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بر کف گل جام باده صاف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صد هزار زبان بلبلش در اوصاف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بخواه دفتر اشعار و راه صحرا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وقت مدرسه و بحث کشف کشاف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فقيه مدرسه دی مست بود و فتوی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 حرام ولی به ز مال اوقاف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درد و صاف تو را حکم نيست خوش درکش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چه ساقی ما کرد عين الطاف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 ز خلق و چو عنقا قياس کار بگير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صيت گوشه نشينان ز قاف تا قاف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مدعيان و خيال همکاران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همان حکايت زردوز و بورياباف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خموش حافظ و اين نکته‌های چون زر سرخ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نگاه دار که قلاب شهر صراف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زمانه رفيقی که خالی از خلل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می ناب و سفينه غزل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جريده رو که گذرگاه عافيت تنگ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گير که عمر عزيز بی‌بدل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ز بی عملی در جهان ملولم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ملالت علما هم ز علم بی عمل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چشم عقل در اين رهگذار پرآشوب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و کار جهان بی‌ثبات و بی‌محل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بگير طره مه چهره‌ای و قصه مخوان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سعد و نحس ز تاثير زهره و زحل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اميد فراوان به وصل روی تو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اجل به ره عمر رهزن امل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دور نخواهند يافت هشيارش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که حافظ ما مست باده ازل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در بر و می در کف و معشوق به کام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جهانم به چنين روز غلام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شمع مياريد در اين جمع که امشب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مجلس ما ماه رخ دوست تمام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مذهب ما باده حلال است وليکن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روی تو ای سرو گل اندام حرام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گوشم همه بر قول نی و نغمه چنگ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همه بر لعل لب و گردش جام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مجلس ما عطر مياميز که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لحظه ز گيسوی تو خوش بوی مشام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چاشنی قند مگو هيچ و ز شکر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رو که مرا از لب شيرين تو کام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گنج غمت در دل ويرانه مقيم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همواره مرا کوی خرابات مقام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از ننگ چه گويی که مرا نام ز ننگ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نام چه پرسی که مرا ننگ ز نام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ميخواره و سرگشته و رنديم و نظرباز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کس که چو ما نيست در اين شهر کدام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محتسبم عيب مگوييد که او نيز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پيوسته چو ما در طلب عيش مدام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منشين بی می و معشوق زمانی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کايام گل و ياسمن و عيد صيام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ميکده هر سالکی که ره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دری دگر زدن انديشه تبه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افسر رندی نداد جز به کسی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سرفرازی عالم در اين کله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آستانه ميخانه هر که يافت رهی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فيض جام می اسرار خانقه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راز دو عالم ز خط ساغر خواند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رموز جام جم از نقش خاک ره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ورای طاعت ديوانگان ز ما مطلب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شيخ مذهب ما عاقلی گنه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ز نرگس ساقی امان نخواست به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شيوه آن ترک دل سيه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جور کوکب طالع سحرگهان چشمم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گريست که ناهيد ديد و مه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حافظ و ساغر که می‌زند پنهان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محتسب و شحنه پادشه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بلندمرتبه شاهی که نه رواق سپهر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نمونه‌ای ز خم طاق بارگه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از پرتو می راز نهانی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هر کس از اين لعل توانی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قدر مجموعه گل مرغ سحر داند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 هر کو ورقی خواند معانی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عرضه کردم دو جهان بر دل کارافتاده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بجز از عشق تو باقی همه فانی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شد اکنون که ز ابنای عوام انديشم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نيز در اين عيش نهانی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آسايش ما مصلحت وقت نديد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از جانب ما دل نگرانی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سنگ و گل را کند از يمن نظر لعل و عقيق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قدر نفس باد يمانی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از دفتر عقل آيت عشق آموزی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اين نکته به تحقيق ندانی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بياور که ننازد به گل باغ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غارتگری باد خزانی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گوهر منظوم که از طبع انگيخت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اثر تربيت آصف ثانی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روضه خلد برين خلوت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مايه محتشمی خدمت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عزلت که طلسمات عجايب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فتح آن در نظر رحمت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قصر فردوس که رضوانش به دربانی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منظری از چمن نزهت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زر می‌شود از پرتو آن قلب سياه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کيمياييست که در صحبت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پيشش بنهد تاج تکبر خورشيد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کبرياييست که در حشمت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دولتی را که نباشد غم از آسيب زوال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تکلف بشنو دولت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خسروان قبله حاجات جهانند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سببش بندگی حضرت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مقصود که شاهان به دعا می‌طلبند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مظهرش آينه طلعت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کران تا به کران لشکر ظلم 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ازل تا به ابد فرصت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توانگر مفروش اين همه نخوت که تو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و زر در کنف همت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قارون که فرو می‌شود از قهر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خوانده باشی که هم از غيرت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غلام نظر آصف عهدم کو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صورت خواجگی و سيرت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آب حيات ازلی می‌خواهی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منبعش خاک در خلوت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دام زلف تو دل مبتلای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بکش به غمزه که اينش سزای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ز دست برآيد مراد خاطر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باش که خيری به جای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جانت ای بت شيرين دهن که همچون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شبان تيره مرادم فنای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رای عشق زدی با تو گفتم ای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که آن گل خندان برای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مشک چين و چگل نيست بوی گل محتاج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نافه‌هاش ز بند قبای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 به خانه ارباب بی‌مروت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گنج عافيتت در سرای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در شرط عشقبازی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هنوز بر سر عهد و وفای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 سيراب به خون تشنه لب يار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پی ديدن او دادن جان کار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 از آن چشم سيه بادش و مژگان دراز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دل بردن او ديد و در انکار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ساروان رخت به دروازه مبر کان سر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شاهراهيست که منزلگه دلدار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طالع خويشم که در اين قحط وفا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آن لولی سرمست خريدار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طبله عطر گل و زلف عبيرافشانش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فيض يک شمه ز بوی خوش عطار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باغبان همچو نسيمم ز در خويش مران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کب گلزار تو از اشک چو گلنار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شربت قند و گلاب از لب يارم فرمود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او که طبيب دل بيمار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در طرز غزل نکته به حافظ آموخت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شيرين سخن نادره گفتار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روزگاريست که سودای بتان دين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اين کار نشاط دل غمگين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ديدن روی تو را ديده جان بين بايد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کجا مرتبه چشم جهان بين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من باش که زيب فلک و زينت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مه روی تو و اشک چو پروين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مرا عشق تو تعليم سخن گفتن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خلق را ورد زبان مدحت و تحسين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فقر خدايا به من ارزانی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کرامت سبب حشمت و تمکين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 شحنه شناس اين عظمت گو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منزلگه سلطان دل مسکين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کعبه مقصود تماشاگه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مغيلان طريقش گل و نسرين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حشمت پرويز دگر قصه مخوان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لبش جرعه کش خسرو شيرين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گوشه ميخانه خانقاه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پير مغان ورد صبحگاه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ترانه چنگ صبوح نيست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نوای من به سحر آه عذرخواه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پادشاه و گدا فارغم بحمدالله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خاک در دوست پادشاه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غرض ز مسجد و ميخانه‌ام وصال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اين خيال ندارم خدا گواه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به تيغ اجل خيمه برکنم ور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رميدن از در دولت نه رسم و راه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زمان که بر اين آستان نهادم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فراز مسند خورشيد تکيه گاه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گناه اگر چه نبود اختيار ما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در طريق ادب باش و گو گناه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گريه مردم چشمم نشسته در خون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در طلبت حال مردمان چون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لعل تو و چشم مست ميگونت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جام غم می لعلی که می‌خورم خون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مشرق سر کو آفتاب طلعت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طلوع کند طالعم همايون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حکايت لب شيرين کلام فرهاد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شکنج طره ليلی مقام مجنون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بجو که قدت همچو سرو دلجوی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بگو که کلامت لطيف و موزون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دور باده به جان راحتی رسان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رنج خاطرم از جور دور گردون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دمی که ز چشمم برفت رود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کنار دامن من همچو رود جيحون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شاد شود اندرون غمگينم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اختيار که از اختيار بيرون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بيخودی طلب يار می‌کند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مفلسی که طلبکار گنج قارون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 زلف تو دام کفر و دين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کارستان او يک شمه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جمالت معجز حسن است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غمزه‌ات سحر مبين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چشم شوخ تو جان کی توان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دايم با کمان اندر کمين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چشم سيه صد آفرين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عاشق کشی سحرآفرين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علميست علم هيت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چرخ هشتمش هفتم زمين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پنداری که بدگو رفت و جان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حسابش با کرام الکاتبين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مشو حافظ ز کيد زلفش ايمن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برد و کنون دربند دين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سراپرده محبت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آيينه دار طلعت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سر درنياورم به دو کون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گردنم زير بار منت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و طوبی و ما و قامت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هر کس به قدر همت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من آلوده دامنم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عالم گواه عصمت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باشم در آن حرم که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 دار حريم حرمت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خيالش مباد منظر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اين گوشه جای خلوت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گل نو که شد چمن آرای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اثر رنگ و بوی صحبت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مجنون گذشت و نوبت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پنج روز نوبت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ملکت عاشقی و گنج 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دارم ز يمن همت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دل گر فدا شديم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غرض اندر ميان سلامت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فقر ظاهر مبين که حافظ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گنجينه محبت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سيه چرده که شيرينی عالم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ميگون لب خندان دل خرم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گر چه شيرين دهنان پادشهانند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سليمان زمان است که خاتم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خوب است و کمال هنر و دامن پاک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لاجرم همت پاکان دو عالم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 مشکين که بدان عارض گندمگون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آن دانه که شد رهزن آدم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دلبرم عزم سفر کرد خدا را ياران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کنم با دل مجروح که مرهم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که اين نکته توان گفت که آن سنگين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 ما را و دم عيسی مريم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معتقدان است گرامی دارش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بخشايش بس روح مکرم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ارادت ما و آستان حضرت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چه بر سر ما می‌رود ارادت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نظير دوست نديدم اگر چه از مه و مهر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نهادم آينه‌ها در مقابل رخ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ز حال دل تنگ ما چه شرح 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چون شکنج ورق‌های غنچه تو بر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سبوکش اين دير رندسوزم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 سرا که در اين کارخانه سنگ و سبوست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تو شانه زدی زلف عنبرافشان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باد غاليه سا گشت و خاک عنبربوست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نثار روی تو هر برگ گل که در چمن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قد تو هر سروبن که بر لب جوست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ناطقه در وصف شوق نالان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کلک بريده زبان بيهده 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تو در دلم آمد مراد خواهم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حال نکو در قفای فال نکوست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اين زمان دل حافظ در آتش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داغدار ازل همچو لاله خودروست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اميد عاطفتی از جانب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کردم جنايتی و اميدم به عفو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دانم که بگذرد ز سر جرم من که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پريوش است وليکن فرشته خوست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گريستم که هر کس که برگذشت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اشک ما چو ديد روان گفت کاين چه جوست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است آن دهان و نبينم از او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موی است آن ميان و ندانم که آن چه موست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عجب ز نقش خيالش که چون نرفت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ديده‌ام که دم به دمش کار شست و شوست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گفت و گوی زلف تو دل را همی‌کشد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زلف دلکش تو که را روی گفت و 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تا ز زلف تو بويی شنيده‌ام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بوی در مشام دل من هنوز بوست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بد است حال پريشان تو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بوی زلف يار پريشانيت نکوست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پيک نامور که رسيد از ديار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آورد حرز جان ز خط مشکبار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می‌دهد نشان جلال و جمال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می‌کند حکايت عز و وقار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دادمش به مژده و خجلت همی‌برم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نقد قلب خويش که کردم نثار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خدا که از مدد بخت کارساز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حسب آرزوست همه کار و بار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سير سپهر و دور قمر را چه اختيار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گردشند بر حسب اختيار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باد فتنه هر دو جهان را به هم 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و چراغ چشم و ره انتظار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کحل الجواهری به من آر ای نسيم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خاک نيکبخت که شد رهگذار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ماييم و آستانه عشق و سر نياز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خواب خوش که را برد اندر کنار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دشمن به قصد حافظ اگر دم زند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منت خدای را که نيم شرمسار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اگر گذری افتدت به کشور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نفحه‌ای از گيسوی معنبر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او که به شکرانه جان برافشانم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سوی من آری پيامی از 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چنان که در آن حضرتت نباشد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برای ديده بياور غباری از در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گدا و تمنای وصل او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به خواب ببينم خيال منظر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صنوبريم همچو بيد لرزان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حسرت قد و بالای چون صنوبر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دوست به چيزی نمی‌خرد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عالمی نفروشيم مويی از سر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باشد ار شود از بند غم دلش آزاد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هست حافظ مسکين غلام و چاکر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مرحبا ای پيک مشتاقان بده پيغام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کنم جان از سر رغبت فدای نام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واله و شيداست دايم همچو بلبل در قفس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طوطی طبعم ز عشق شکر و بادام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او دام است و خالش دانه آن دام و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اميد دانه‌ای افتاده‌ام در دام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ز مستی برنگيرد تا به صبح روز حشر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چون من در ازل يک جرعه خورد از جام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نگويم شمه‌ای از شرح شوق خود از آنک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دردسر باشد نمودن بيش از اين ابرام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دهد دستم کشم در ديده همچون توتيا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راهی کان مشرف گردد از اقدام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ميل من سوی وصال و قصد او سوی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کام خود گرفتم تا برآيد کام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اندر درد او می‌سوز و بی‌درمان بساز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درمانی ندارد درد بی‌آرام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تو کس نديد و هزارت رقيب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غنچه‌ای هنوز و صدت عندليب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آمدم به کوی تو چندان غريب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در آن ديار هزاران غريب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عشق خانقاه و خرابات فرق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هست پرتو روی حبيب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جا که کار صومعه را جلوه می‌دهند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ناقوس دير راهب و نام صليب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که شد که يار به حالش نظر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خواجه درد نيست وگرنه طبيب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فرياد حافظ اين همه آخر به هرزه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قصه‌ای غريب و حديثی عجيب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عرض هنر پيش يار بی‌ادبيست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خموش وليکن دهان پر از عربيست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پری نهفته رخ و ديو در کرشمه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ديده ز حيرت که اين چه بوالعجبيست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چمن گل بی خار کس نچيد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مصطفوی با شرار بولهبيست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سبب مپرس که چرخ از چه سفله پرور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کام بخشی او را بهانه بی سببيست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نيم جو نخرم طاق خانقاه و رباط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که مصطبه ايوان و پای خم طنبيست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دختر رز نور چشم ماست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نقاب زجاجی و پرده عنبيست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عقل و ادب داشتم من ای خواجه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مست خرابم صلاح بی‌ادبيست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می که چو حافظ هزارم استظهار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گريه سحری و نياز نيم شبيست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خوشتر ز عيش و صحبت و باغ و بهار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ساقی کجاست گو سبب انتظار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وقت خوش که دست دهد مغتنم شمار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را وقوف نيست که انجام کار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پيوند عمر بسته به موييست هوش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غمخوار خويش باش غم روزگار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معنی آب زندگی و روضه 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طرف جويبار و می خوشگوار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مستور و مست هر دو چو از يک قبيله‌اند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دل به عشوه که دهيم اختيار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درون پرده چه داند فلک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مدعی نزاع تو با پرده دار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سهو و خطای بنده گرش اعتبار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معنی عفو و رحمت آمرزگار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شراب کوثر و حافظ پياله خواست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ميانه خواسته کردگار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بنال بلبل اگر با منت سر ياريست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ما دو عاشق زاريم و کار ما زاريست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زمين که نسيمی وزد ز طره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دم زدن نافه‌های تاتاريست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رنگين کنيم جامه زرق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مست جام غروريم و نام هشياريست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زلف تو پختن نه کار هر خاميست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زير سلسله رفتن طريق عياريست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لطيفه‌ايست نهانی که عشق از او خيزد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نام آن نه لب لعل و خط زنگاريست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شخص نه چشم است و زلف و عارض و خال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نکته در اين کار و بار دلداريست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قلندران حقيقت به نيم جو نخرند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قبای اطلس آن کس که از هنر عاريست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 تو مشکل توان رسيد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عروج بر فلک سروری به دشواريست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کرشمه چشمت به خواب می‌ديدم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مراتب خوابی که به ز بيداريست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دلش به ناله ميازار و ختم کن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رستگاری جاويد در کم آزاريست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شمع دل افروز ز کاشانه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ما سوخت بپرسيد که جانانه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خانه برانداز دل و دين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آغوش که می‌خسبد و همخانه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لعل لبش کز لب من دور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راح روح که و پيمان ده پيمانه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صحبت آن شمع سعادت پرتو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بازپرسيد خدا را که به پروانه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می‌دهد هر کسش افسونی و معلوم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نازک او مايل افسانه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آن شاهوش ماه رخ زهره جبين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يکتای که و گوهر يک دانه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آه از دل ديوانه حافظ بی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لب خنده زنان گفت که ديوانه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ماهم اين هفته برون رفت و به چشمم ساليست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هجران تو چه دانی که چه مشکل حاليست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ديده ز لطف رخ او در رخ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 خود ديد گمان برد که مشکين خاليست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می‌چکد شير هنوز از لب همچون شکرش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در شيوه گری هر مژه‌اش قتاليست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انگشت نمايی به کرم در همه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در کار غريبان عجبت اهماليست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اينم نبود شابه در جوهر فرد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دهان تو در اين نکته خوش استدلاليست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مژده دادند که بر ما گذری خواهی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نيت خير مگردان که مبارک فاليست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کوه اندوه فراقت به چه حالت بکشد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خسته که از ناله تنش چون ناليست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نيست که افتاده آن زلف دوتا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رهگذر کيست که دامی ز بلا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چشم تو دل می‌برد از گوشه نشينان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همراه تو بودن گنه از جانب ما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تو مگر آينه لطف الهيست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حقا که چنين است و در اين روی و ريا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طلبد شيوه چشم تو زهی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مسکين خبرش از سر و در ديده حيا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خدا زلف مپيرای که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نيست که صد عربده با باد صبا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بازآی که بی روی تو ای شمع دل افروز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بزم حريفان اثر نور و صفا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تيمار غريبان اثر ذکر جميل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مگر اين قاعده در شهر شما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می‌شد و گفتم صنما عهد به جای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غلطی خواجه در اين عهد وفا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پير مغان مرشد من شد چه تفاوت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هيچ سری نيست که سری ز خدا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چه کند گر نکشد بار ملامت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هيچ دلاور سپر تير قضا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صومعه زاهد و در خلوت صوفی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گوشه ابروی تو محراب دعا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چنگ فروبرده به خون دل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فکرت مگر از غيرت قرآن و خدا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ديده ما جز به رخت ناظر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سرگشته ما غير تو را ذاکر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اشکم احرام طواف حرمت می‌بندد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از خون دل ريش دمی طاهر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بسته دام و قفس باد چو مرغ وحشی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سدره اگر در طلبت طاير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مفلس اگر قلب دلش کرد نثار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مکنش عيب که بر نقد روان قادر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دست بدان سرو بلندش برسد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را در طلبت همت او قاصر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روان بخشی عيسی نزنم دم هرگز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در روح فزايی چو لبت ماهر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در آتش سودای تو آهی نزنم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توان گفت که بر داغ دلم صابر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اول که سر زلف تو ديدم 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پريشانی اين سلسله را آخر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پيوند تو تنها نه دل حافظ 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کيست آن کش سر پيوند تو در خاطر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ظاهرپرست از حال ما آگاه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حق ما هر چه گويد جای هيچ اکراه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طريقت هر چه پيش سالک آيد خير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صراط مستقيم ای دل کسی گمراه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بازی رخ نمايد بيدقی خواهيم راند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عرصه شطرنج رندان را مجال شاه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چيست اين سقف بلند ساده بسيارنقش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معما هيچ دانا در جهان آگاه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چه استغناست يا رب وين چه قادر حکمت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زخم نهان هست و مجال آه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صاحب ديوان ما گويی نمی‌داند حساب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طغرا نشان حسبه لله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خواهد گو بيا و هر چه خواهد گو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کبر و ناز و حاجب و دربان بدين درگاه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ميخانه رفتن کار يک رنگان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خودفروشان را به کوی می فروشان 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هست از قامت ناساز بی اندام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تشريف تو بر بالای کس کوتاه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پير خراباتم که لطفش دايم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لطف شيخ و زاهد گاه هست و گاه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بر صدر ننشيند ز عالی مشربيست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دردی کش اندربند مال و جاه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راهيست راه عشق که هيچش کناره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جا جز آن که جان بسپارند چاره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گه که دل به عشق دهی خوش دمی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خير حاجت هيچ استخاره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ز منع عقل مترسان و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شحنه در ولايت ما هيچ کاره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چشم خود بپرس که ما را که می‌کشد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گناه طالع و جرم ستاره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را به چشم پاک توان ديد چون هلال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ديده جای جلوه آن ماه پاره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 شمر طريقه رندی که اين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راه گنج بر همه کس آشکاره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نگرفت در تو گريه حافظ به هيچ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حيران آن دلم که کم از سنگ خاره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روشن از پرتو رويت نظری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منت خاک درت بر بصری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ناظر روی تو صاحب نظرانند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گيسوی تو در هيچ سری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غماز من ار سرخ برآمد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خجل از کرده خود پرده دری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دامن ننشيند ز نسيمش گردی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 خيز از نظرم رهگذری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دم از شام سر زلف تو هر جا نزنند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صبا گفت و شنيدم سحری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اين طالع شوريده برنجم ور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بهره مند از سر کويت دگری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حيای لب شيرين تو ای چشمه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غرق آب و عرق اکنون شکری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مصلحت نيست که از پرده برون افتد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در مجلس رندان خبری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شير در باديه عشق تو روباه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اين راه که در وی خطری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چشمم که بر او منت خاک در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صد منت او خاک دری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وجودم قدری نام و نشان هست که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از ضعف در آن جا اثری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 از اين نکته که حافظ ز تو ناخشنود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سراپای وجودت هنری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حاصل کارگه کون و مکان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پيش آر که اسباب جهان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دل و جان شرف صحبت جانان غرض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غرض اين است وگرنه دل و جان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منت سدره و طوبی ز پی سايه مکش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خوش بنگری ای سرو روان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آن است که بی خون دل آيد به کنار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با سعی و عمل باغ جنان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پنج روزی که در اين مرحله مهلت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بياسای زمانی که زمان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لب بحر فنا منتظريم ای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فرصتی دان که ز لب تا به دهان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ايمن مشو از بازی غيرت زنهار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ره از صومعه تا دير مغان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دردمندی من سوخته زار و نزار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ظاهرا حاجت تقرير و بيان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 حافظ رقم نيک پذيرفت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رندان رقم سود و زيان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خواب آن نرگس فتان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تاب آن زلف پريشان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لبت شير روان بود که من می‌گفتم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شکر گرد نمکدان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درازی تو بادا که يقين می‌دانم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کمان ناوک مژگان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مبتلايی به غم محنت و اندوه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اين ناله و افغان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باد از سر کويش به گلستان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 اين چاک گريبان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عشق ار چه دل از خلق نهان می‌دارد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ديده گريان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آستان توام در جهان پناهی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مرا بجز اين در حواله گاهی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عدو چو تيغ کشد من سپر بيندازم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تيغ ما بجز از ناله‌ای و آهی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ز کوی خرابات روی برتابم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اين به هم به جهان هيچ رسم و راهی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گر بزند آتشم به خرمن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 بسوز که بر من به برگ کاهی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نرگس جماش آن سهی سروم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شراب غرورش به کس نگاهی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مباش در پی آزار و هر چه خواهی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شريعت ما غير از اين گناهی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عنان کشيده رو ای پادشاه کشور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بر سر راهی که دادخواهی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که از همه سو دام راه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از حمايت زلفش مرا پناهی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خزينه دل حافظ به زلف و خال مده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کارهای چنين حد هر سياهی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بلبلی برگ گلی خوش رنگ در منقار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آن برگ و نوا خوش ناله‌های زار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گفتمش در عين وصل اين ناله و فرياد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ما را جلوه معشوق در اين کار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اگر ننشست با ما نيست جای اعتراض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پادشاهی کامران بود از گدايی عار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نمی‌گيرد نياز و ناز ما با حسن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کز نازنينان بخت برخوردار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بر کلک آن نقاش جان افشان 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نقش عجب در گردش پرگار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مريد راه عشقی فکر بدنامی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شيخ صنعان خرقه رهن خانه خمار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آن شيرين قلندر خوش که در اطوار سير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 تسبيح ملک در حلقه زنار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حافظ زير بام قصر آن حوری سرشت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جنات تجری تحتها الانهار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که يار جز سر جور و ستم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بشکست عهد وز غم ما هيچ غم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مگيرش ار چه دل چون کبوترم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افکند و کشت و عزت صيد حرم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من جفا ز بخت من آمد وگرنه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حاشا که رسم لطف و طريق کرم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اين همه هر آن که نه خواری کشيد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رفت هيچ کسش محترم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باده و با محتسب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انکار ما مکن که چنين جام جم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راهرو که ره به حريم درش 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مسکين بريد وادی و ره در حرم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ببر تو گوی فصاحت که مدعی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هيچش هنر نبود و خبر نيز هم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می‌دمد از بوستان نسيم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شراب فرح بخش و يار حورسرشت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 چرا نزند لاف سلطنت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خيمه سايه ابر است و بزمگه لب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چمن حکايت ارديبهشت می‌گويد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عاقل است که نسيه خريد و نقد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می عمارت دل کن که اين جهان خراب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سر است که از خاک ما بسازد خشت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مجوی ز دشمن که پرتوی ندهد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شمع صومعه افروزی از چراغ کنشت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به نامه سياهی ملامت من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آگه است که تقدير بر سرش چه 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 دريغ مدار از جنازه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چه غرق گناه است می‌رود به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رندان مکن ای زاهد پاکيزه سرشت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گناه دگران بر تو نخواهند 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نيکم و گر بد تو برو خود را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آن درود عاقبت کار که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کس طالب يارند چه هشيار و چه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جا خانه عشق است چه مسجد چه کنشت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تسليم من و خشت در ميکده‌ها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مدعی گر نکند فهم سخن گو سر و خشت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نااميدم مکن از سابقه لطف ازل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پس پرده چه دانی که که خوب است و که زشت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از پرده تقوا به درافتادم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پدرم نيز بهشت ابد از دست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روز اجل گر به کف آری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سر از کوی خرابات برندت به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صبحدم مرغ چمن با گل نوخاسته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کم کن که در اين باغ بسی چون تو 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بخنديد که از راست نرنجيم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عاشق سخن سخت به معشوق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طمع داری از آن جام مرصع می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در که به نوک مژه‌ات بايد سفت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ابد بوی محبت به مشامش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خاک در ميخانه به رخساره نرفت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گلستان ارم دوش چو از لطف هوا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زلف سنبل به نسيم سحری می‌آشفت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مسند جم جام جهان بينت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افسوس که آن دولت بيدار بخفت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عشق نه آن است که آيد به زبان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می ده و کوتاه کن اين گفت و شنفت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حافظ خرد و صبر به دريا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کند سوز غم عشق نيارست نهفت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ترک پری چهره که دوش از بر ما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آيا چه خطا ديد که از راه خطا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رفت مرا از نظر آن چشم جهان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واقف ما نيست که از ديده چه‌ها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شمع نرفت از گذر آتش دل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دود که از سوز جگر بر سر ما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از رخ تو دم به دم از گوشه چشمم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سيلاب سرشک آمد و طوفان بلا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پای فتاديم چو آمد غم هجران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درد بمرديم چو از دست دوا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گفت وصالش به دعا باز توان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که عمرم همه در کار دعا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احرام چه بنديم چو آن قبله نه اين 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سعی چه کوشيم چو از مروه صفا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گفت طبيب از سر حسرت چو مرا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هيهات که رنج تو ز قانون شفا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دوست به پرسيدن حافظ قدمی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پيش که گويند که از دار فنا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ز دست زلف مشکينت خطايی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ز هندوی شما بر ما جفايی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 عشق ار خرمن پشمينه پوشی سوخت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جور شاه کامران گر بر گدايی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طريقت رنجش خاطر نباشد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کدورت را که بينی چون صفايی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عشقبازی را تحمل بايد ای دل پای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ملالی بود بود و گر خطايی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دلی از غمزه دلدار باری برد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ميان جان و جانان ماجرايی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سخن چينان ملالت‌ها پديد آمد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ميان همنشينان ناسزايی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حافظ گو مکن واعظ که رفت از خانقاه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پای آزادی چه بندی گر به جايی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باده که ماه صيام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درده قدح که موسم ناموس و نام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عزيز رفت بيا تا قضا 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عمری که بی حضور صراحی و جام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مستم کن آن چنان که ندانم ز بيخودی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عرصه خيال که آمد کدام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بوی آن که جرعه جامت به ما 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مصطبه دعای تو هر صبح و شام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را که مرده بود حياتی به جان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بويی از نسيم می‌اش در مشام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غرور داشت سلامت نبرد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 از ره نياز به دارالسلام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 دلی که بود مرا صرف باده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قلب سياه بود از آن در حرام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تاب توبه چند توان سوخت همچو عود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ده که عمر در سر سودای خام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 مکن نصيحت حافظ که ره نيافت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گمگشته‌ای که باده نابش به کام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شربتی از لب لعلش نچشيديم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مه پيکر او سير نديديم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از صحبت ما نيک به تنگ آمده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 بربست و به گردش نرسيديم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بس که ما فاتحه و حرز يمانی خوانديم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پی اش سوره اخلاص دميديم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عشوه دادند که بر ما گذری خواهی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آخر که چنين عشوه خريديم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چمان در چمن حسن و لطافت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گلستان وصالش نچميديم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همه شب ناله و زاری کرديم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دريغا به وداعش نرسيديم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يار ز رخ پرده برگرفت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چراغ خلوتيان باز درگرفت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شمع سرگرفته دگر چهره برفروخت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پير سالخورده جوانی ز سر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عشوه داد عشق که مفتی ز ره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لطف کرد دوست که دشمن حذر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از آن عبارت شيرين دلفريب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که پسته تو سخن در شکر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 غمی که خاطر ما خسته کرده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عيسی دمی خدا بفرستاد و برگرفت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سروقد که بر مه و خور حسن می‌فروخت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تو درآمدی پی کاری دگر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قصه هفت گنبد افلاک پرصداست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کوته نظر ببين که سخن مختصر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تو اين سخن ز که آموختی که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تعويذ کرد شعر تو را و به زر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حسنت به اتفاق ملاحت جهان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به اتفاق جهان می‌توان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افشای راز خلوتيان خواست کرد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خدا که سر دلش در زبان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آتش نهفته که در سينه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شعله‌ايست که در آسمان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می‌خواست گل که دم زند از رنگ و بوی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از غيرت صبا نفسش در دهان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آسوده بر کنار چو پرگار می‌شدم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دوران چو نقطه عاقبتم در ميان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روز شوق ساغر می خرمنم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کتش ز عکس عارض ساقی در آن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شدن به کوی مغان آستين 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فتنه‌ها که دامن آخرزمان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که هر که آخر کار جهان بديد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غم سبک برآمد و رطل گران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برگ گل به خون شقايق نوشته‌اند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کس که پخته شد می چون ارغوان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آب لطف ز نظم تو می‌چکد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حاسد چگونه نکته تواند بر آن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شنيده‌ام سخنی خوش که پير کنعان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فراق يار نه آن می‌کند که بتوان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هول قيامت که گفت واعظ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کنايتيست که از روزگار هجران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يار سفرکرده از که پرسم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چه گفت بريد صبا پريشان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آن مه نامهربان مهرگسل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ترک صحبت ياران خود چه آسان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مقام رضا بعد از اين و شکر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به درد تو خو کرد و ترک درمان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کهن به می سالخورده دفع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تخم خوشدلی اين است پير دهقان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به باد مزن گر چه بر مراد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سخن به مثل باد با سليمان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مهلتی که سپهرت دهد ز راه مرو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که گفت که اين زال ترک دستان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مزن ز چون و چرا دم که بنده مقبل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قبول کرد به جان هر سخن که جانان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گفت حافظ از انديشه تو آمد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نگفته‌ام آن کس که گفت بهتان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سببی ساز که يارم به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بازآيد و برهاندم از بند ملامت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ره آن يار سفرکرده بياريد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چشم جهان بين کنمش جای اقامت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فرياد که از شش جهتم راه ببستند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خال و خط و زلف و رخ و عارض و قامت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که در دست توام مرحمتی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فردا که شوم خاک چه سود اشک ندامت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آن که به تقرير و بيان دم زنی از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با تو نداريم سخن خير و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درويش مکن ناله ز شمشير احبا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طايفه از کشته ستانند غرامت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خرقه زن آتش که خم ابروی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می‌شکند گوشه محراب امامت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حاشا که من از جور و جفای تو بنالم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بيداد لطيفان همه لطف است و کرامت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کوته نکند بحث سر زلف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پيوسته شد اين سلسله تا روز قيامت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هدهد صبا به سبا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بنگر که از کجا به کجا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است طايری چو تو در خاکدان غم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جا به آشيان وفا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راه عشق مرحله قرب و بعد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می‌بينمت عيان و دعا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صبح و شام قافله‌ای از دعای خير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صحبت شمال و صبا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لشکر غمت نکند ملک دل خراب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عزيز خود به نوا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غايب از نظر که شدی همنشين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می‌گويمت دعا و ثنا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روی خود تفرج صنع خدای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کيينه خدای نما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مطربان ز شوق منت آگهی 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قول و غزل به ساز و نوا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هاتف غيبم به مژده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درد صبر کن که دوا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سرود مجلس ما ذکر خير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بشتاب هان که اسب و قبا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غايب از نظر به خدا می‌سپارمت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جانم بسوختی و به دل دوست دارمت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دامن کفن نکشم زير پای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باور مکن که دست ز دامن بدارمت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محراب ابرويت بنما تا سحرگهی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دعا برآرم و در گردن آرمت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بايدم شدن سوی هاروت بابلی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گونه جادويی بکنم تا بيارمت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که پيش ميرمت ای بی‌وفا طبيب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بيمار بازپرس که در انتظارمت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جوی آب بسته‌ام از ديده بر کنار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بوی تخم مهر که در دل بکارمت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خونم بريخت و از غم عشقم خلاص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منت پذير غمزه خنجر گذارمت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می‌گريم و مرادم از اين سيل اشکبار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تخم محبت است که در دل بکارمت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بارم ده از کرم سوی خود تا به سوز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پای دم به دم گهر از ديده بارمت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شراب و شاهد و رندی نه وضع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فی الجمله می‌کنی و فرو می‌گذارمت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مير من خوش می‌روی کاندر سر و پا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خرامان شو که پيش قد رعنا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گفته بودی کی بميری پيش من تعجيل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خوش تقاضا می‌کنی پيش تقاضا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و مخمور و مهجورم بت ساقی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که بخرامد که پيش سروبالا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عمری شد که تا بيمارم از سودای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نگاهی کن که پيش چشم شهلا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گفته لعل لبم هم درد بخشد هم دوا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گاه پيش درد و گه پيش مداوا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خرامان می‌روی چشم بد از روی تو دور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اندر سر خيال آن که در پا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جای حافظ اندر خلوت وصل تو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همه جای تو خوش پيش همه جا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لطف بود که ناگاه رشحه قلمت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حقوق خدمت ما عرضه کرد بر کرمت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نوک خامه رقم کرده‌ای سلام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کارخانه دوران مباد بی رقمت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نگويم از من بی‌دل به سهو کردی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حساب خرد نيست سهو بر قلمت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ذليل مگردان به شکر اين نعمت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داشت دولت سرمد عزيز و محترمت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با سر زلفت قرار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سرم برود برندارم از قدمت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حال ما دلت آگه شود مگر وقتی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لاله بردمد از خاک کشتگان غمت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روان تشنه ما را به جرعه‌ای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می‌دهند زلال خضر ز جام جمت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وقت تو ای عيسی صبا خوش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جان حافظ دلخسته زنده شد به دمت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يار دلنوازم شکريست با شکايت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نکته دان عشقی بشنو تو اين حکايت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مزد بود و منت هر خدمتی که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مباد کس را مخدوم بی عنايت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رندان تشنه لب را آبی نمی‌دهد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ولی شناسان رفتند از اين ولايت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زلف چون کمندش ای دل مپيچ کان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سرها بريده بينی بی جرم و بی جنايت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چشمت به غمزه ما را خون خورد و می‌پسندی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روا نباشد خون ريز را حمايت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شب سياهم گم گشت راه مقصود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گوشه‌ای برون آی ای کوکب هدايت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هر طرف که رفتم جز وحشتم نيفزود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از اين بيابان وين راه بی‌نهايت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آفتاب خوبان می‌جوشد اندرونم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ساعتم بگنجان در سايه عنايت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راه را نهايت صورت کجا توان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 صد هزار منزل بيش است در بدايت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بردی آبم روی از درت نتابم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جور از حبيب خوشتر کز مدعی رعايت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عشقت رسد به فرياد ار خود به سان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قرآن ز بر بخوانی در چارده روايت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مدامم مست می‌دارد نسيم جعد گيسويت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خرابم می‌کند هر دم فريب چشم جادويت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پس از چندين شکيبايی شبی يا رب توان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شمع ديده افروزيم در محراب ابرويت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لوح بينش را عزيز از بهر آن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جان را نسخه‌ای باشد ز لوح خال هندويت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گر خواهی که جاويدان جهان يک سر بيارايی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را گو که بردارد زمانی برقع از رويت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رسم فنا خواهی که از عالم براندازی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برافشان تا فروريزد هزاران جان ز هر مويت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باد صبا مسکين دو سرگردان بی‌حاصل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افسون چشمت مست و او از بوی گيسويت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همت که حافظ راست از دنيی و از عقبی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نيايد هيچ در چشمش بجز خاک سر کويت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ما را نيست درمان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هجر ما را نيست پايان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دين و دل بردند و قصد جان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الغياث از جور خوبان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بهای بوسه‌ای جانی 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می‌کنند اين دلستانان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ما خوردند اين کافردلان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مسلمانان چه درمان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روز و شب بی خويشتن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گشته‌ام سوزان و گريان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تويی که بر سر خوبان کشوری چون تاج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سزد اگر همه دلبران دهندت باج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 چشم شوخ تو برهم زده خطا و حبش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چين زلف تو ماچين و هند داده خراج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بياض روی تو روشن چو عارض رخ 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زلف سياه تو هست ظلمت داج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دهان شهد تو داده رواج آب خضر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چو قند تو برد از نبات مصر رواج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مرض به حقيقت شفا نخواهم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تو درد دل ای جان نمی‌رسد به علاج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همی‌شکنی جان من ز سنگ 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ضعيف که باشد به نازکی چو زجاج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تو خضر و دهان تو آب حيوان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تو سرو و ميان موی و بر به هيت عاج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فتاد در دل حافظ هوای چون تو شهی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کمينه ذره خاک در تو بودی کاج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مذهب تو خون عاشق است مباح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ما همه آن است کان تو راست صلاح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زلف سياه تو جاعل الظلمات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بياض روی چو ماه تو فالق الاصباح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چين زلف کمندت کسی نيافت خلاص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کمانچه ابرو و تير چشم نجاح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ديده‌ام شده يک چشمه در کنار 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آشنا نکند در ميان آن ملاح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چو آب حيات تو هست قوت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وجود خاکی ما را از اوست ذکر رواح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بداد لعل لبت بوسه‌ای به صد زاری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گرفت کام دلم ز او به صد هزار الحاح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جان تو ورد زبان مشتاقان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تا که بود متصل مسا و صباح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و توبه و تقوی ز ما مجو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رند و عاشق و مجنون کسی نيافت صلاح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من در هوای روی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آشفته همچون موی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هندوی زلفش هيچ کس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برخوردار شد از روی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سياهی نيکبخت است آن که دايم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همراز و هم زانوی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شود چون بيد لرزان سرو آزاد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بيند قد دلجوی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ساقی شراب ارغوانی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نرگس جادوی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دوتا شد قامتم همچون کمانی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غم پيوسته چون ابروی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مشک تاتاری خجل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شميم زلف عنبربوی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ميل دل هر کس به جايست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ميل دل من سوی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آنم که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حافظ بنده و هندوی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دی پير می فروش که ذکرش به خير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شراب نوش و غم دل ببر ز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به باد می‌دهدم باده نام و 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قبول کن سخن و هر چه باد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سود و زيان و مايه چو خواهد شدن ز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اين معامله غمگين مباش و 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بادت به دست باشد اگر دل نهی به هيچ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معرضی که تخت سليمان رود به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گرت ز پند حکيمان ملالت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کوته کنيم قصه که عمرت دراز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و عيش نهان چيست کار بی‌بنياد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زديم بر صف رندان و هر چه بادا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ز دل بگشا و از سپهر ياد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فکر هيچ مهندس چنين گره نگشاد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انقلاب زمانه عجب مدار که چرخ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فسانه هزاران هزار دارد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قدح به شرط ادب گير زان که ترکيبش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کاسه سر جمشيد و بهمن است و قباد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آگه است که کاووس و کی کجا رفتند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واقف است که چون رفت تخت جم بر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حسرت لب شيرين هنوز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لاله می‌دمد از خون ديده فرهاد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که لاله بدانست بی‌وفايی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بزاد و بشد جام می ز کف ننهاد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بيا که زمانی ز می خراب 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رسيم به گنجی در اين خراب آباد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نمی‌دهند اجازت مرا به سير و سفر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باد مصلا و آب رکن آباد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قدح مگير چو حافظ مگر به ناله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بسته‌اند بر ابريشم طرب دل 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آگهی ز يار سفرکرده داد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من نيز دل به باد دهم هر چه باد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کارم بدان رسيد که همراز خود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شام برق لامع و هر بامداد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چين طره تو دل بی حفاظ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نگفت مسکن مالوف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قدر پند عزيزان شناختم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روان ناصح ما از تو شاد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شد دلم به ياد تو هر گه که در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 قبای غنچه گل می‌گشاد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رفته بود وجود ضعيف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صبحم به بوی وصل تو جان بازداد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نهاد نيک تو کامت برآورد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جان‌ها فدای مردم نيکونهاد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وصل دوستداران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روزگاران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کامم از تلخی غم چون زهر 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بانگ نوش شادخواران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ياران فارغند از ياد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من ايشان را هزاران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مبتلا گشتم در اين بند و بلا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کوشش آن حق گزاران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صد رود است در چشمم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زنده رود باغ کاران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حافظ بعد از اين ناگفته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دريغا رازداران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جمالت آفتاب هر نظر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خوبی روی خوبت خوبتر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همای زلف شاهين شهپرت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شاهان عالم زير پر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کو بسته زلفت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زلفت درهم و زير و زبر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دلی کو عاشق رويت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غرقه در خون جگر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بتا چون غمزه‌ات ناوک فشاند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مجروح من پيشش سپر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لعل شکرينت بوسه بخشد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مذاق جان من ز او پرشکر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از توست هر دم تازه عشقی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هر ساعتی حسنی دگر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مشتاق روی توست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در حال مشتاقان نظر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ار باده به اندازه خورد نوشش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انديشه اين کار فراموشش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يک جرعه می از دست تواند دادن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با شاهد مقصود در آغوشش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ما گفت خطا بر قلم صنع نرفت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نظر پاک خطاپوشش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ترکان سخن مدعيان می‌شنود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شرمی از مظلمه خون سياووشش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از کبر سخن با من درويش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فدای شکرين پسته خاموشش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از آينه داران خط و خالش 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لبم از بوسه ربايان بر و دوشش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مست نوازش کن مردم دارش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عاشق به قدح گر بخورد نوشش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غلامی تو مشهور جهان شد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بندگی زلف تو در گوشش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تنت به ناز طبيبان نيازمند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وجود نازکت آزرده گزند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سلامت همه آفاق در سلامت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عارضه شخص تو دردمند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جمال صورت و معنی ز امن صحت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ظاهرت دژم و باطنت نژند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چمن چو درآيد خزان به يغمايی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رهش به سرو سهی قامت بلند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بساط که حسن تو جلوه آغازد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مجال طعنه بدبين و بدپسند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روی چو ماهت به چشم بد بيند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آتش تو بجز جان او سپند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شفا ز گفته شکرفشان حافظ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حاجتت به علاج گلاب و قند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تو هميشه در فزون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رويت همه ساله لاله گون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اندر سر ما خيال عشقت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روز که باد در فزون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سرو که در چمن درآيد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خدمت قامتت نگون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چشمی که نه فتنه تو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گوهر اشک غرق خون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تو ز بهر دلربايی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کردن سحر ذوفنون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دليست در غم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صبر و قرار و بی سکون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همه دلبران عالم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الف قدت چو نون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دل که ز عشق توست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حلقه وصل تو برون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 تو که هست جان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از لب مردمان دون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خسروا گوی فلک در خم چوگان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ساحت کون و مکان عرصه ميدان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خاتون ظفر شيفته پرچم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ديده فتح ابد عاشق جولان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انشا عطارد صفت شوکت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کل چاکر طغراکش ديوان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طيره جلوه طوبی قد چون سرو تو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غيرت خلد برين ساحت بستان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به تنها حيوانات و نباتات و جماد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در عالم امر است به فرمان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دير است که دلدار پيامی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ننوشت سلامی و کلامی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نامه فرستادم و آن شاه سواران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پيکی ندوانيد و سلامی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سوی من وحشی صفت عقل رميده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آهوروشی کبک خرامی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دانست که خواهد شدنم مرغ دل از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آن خط چون سلسله دامی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فرياد که آن ساقی شکرلب سرمست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دانست که مخمورم و جامی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که زدم لاف کرامات و مقامات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هيچم خبر از هيچ مقامی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ادب باش که واخواست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شاه پيامی به غلامی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پيرانه سرم عشق جوانی به سر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راز که در دل بنهفتم به درافتاد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راه نظر مرغ دلم گشت هواگير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ديده نگه کن که به دام که درافتاد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دردا که از آن آهوی مشکين سيه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نافه بسی خون دلم در جگر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رهگذر خاک سر کوی شما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نافه که در دست نسيم سحر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مژگان تو تا تيغ جهان گير برآورد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کشته دل زنده که بر يک دگر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تجربه کرديم در اين دير مکافات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دردکشان هر که درافتاد برافتاد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جان بدهد سنگ سيه لعل نگردد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طينت اصلی چه کند بدگهر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که سر زلف بتان دست کشش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طرفه حريفيست کش اکنون به سر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 روی تو چو در آينه 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عارف از خنده می در طمع خام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روی تو به يک جلوه که در آينه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نقش در آيينه اوهام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عکس می و نقش نگارين که نمود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فروغ رخ ساقيست که در 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غيرت عشق زبان همه خاصان ببريد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کجا سر غمش در دهن عام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ز مسجد به خرابات نه خود افتادم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اينم از عهد ازل حاصل فرجام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کند کز پی دوران نرود چون پرگار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در دايره گردش ايام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خم زلف تو آويخت دل از چاه زنخ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کز چاه برون آمد و در دام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شد ای خواجه که در صومعه بازم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ما با رخ ساقی و لب 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شمشير غمش رقص کنان بايد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که شد کشته او نيک سرانجام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دمش با من دلسوخته لطفی دگر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گدا بين که چه شايسته انعام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صوفيان جمله حريفند و نظرباز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ميان حافظ دلسوخته بدنام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رخسار تو را رنگ گل و نسرين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و آرام تواند به من مسکين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وان که گيسوی تو را رسم تطاول آموخت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تواند کرمش داد من غمگين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همان روز ز فرهاد طمع ببريدم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عنان دل شيدا به لب شيرين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زر گر نبود کنج قناعت باقيست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آن داد به شاهان به گدايان اين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عروسيست جهان از ره صورت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پيوست بدو عمر خودش کاوين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دست من و دامن سرو و لب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خاصه اکنون که صبا مژده فروردين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کف غصه دوران دل حافظ خون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فراق رخت ای خواجه قوام الدين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بنفشه دوش به گل گفت و خوش نشانی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تاب من به جهان طره فلانی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خزانه اسرار بود و دست قضا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درش ببست و کليدش به دلستانی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شکسته وار به درگاهت آمدم که طبيب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موميايی لطف توام نشانی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تنش درست و دلش شاد باد و خاطر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دست دادش و ياری ناتوانی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معالجه خود کن ای نصيحتگو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و شاهد شيرين که را زيانی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گذشت بر من مسکين و با رقيبان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حافظ مسکين من چه جانی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همای اوج سعادت به دام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تو را گذری بر مقام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حباب وار براندازم از نشاط کلاه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ز روی تو عکسی به جام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که ماه مراد از افق شود طالع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پرتو نوری به بام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بارگاه تو چون باد را نباشد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کی اتفاق مجال سلام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جان فدای لبش شد خيال می‌بستم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قطره‌ای ز زلالش به کام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زلف تو گفتا که جان وسيله مساز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اين شکار فراوان به دام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نااميدی از اين در مرو بزن فالی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قرعه دولت به نام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خاک کوی تو هر گه که دم زند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گلشن جان در مشام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درخت دوستی بنشان که کام دل به بار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نهال دشمنی برکن که رنج بی‌شمار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مهمان خراباتی به عزت باش با رندان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درد سر کشی جانا گرت مستی خمار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صحبت غنيمت دان که بعد از روزگار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گردش کند گردون بسی ليل و نهار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عماری دار ليلی را که مهد ماه در حکم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در دل اندازش که بر مجنون گذار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عمر خواه ای دل وگرنه اين چمن هر 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نسرين صد گل آرد بار و چون بلبل هزار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چون دل ريشم قراری بست با زلفت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بفرما لعل نوشين را که زودش باقرار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باغ از خدا خواهد دگر پيرانه سر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نشيند بر لب جويی و سروی در کنار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که حسن و خط دوست در نظر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محقق است که او حاصل بصر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خامه در ره فرمان او سر طاعت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نهاده‌ايم مگر او به تيغ بردارد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به وصل تو چون شمع يافت پروانه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زير تيغ تو هر دم سری دگر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پای بوس تو دست کسی رسيد که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آستانه بدين در هميشه سر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زهد خشک ملولم کجاست باده ناب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بوی باده مدامم دماغ تر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باده هيچت اگر نيست اين نه بس که تو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دمی ز وسوسه عقل بی‌خبر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که از ره تقوا قدم برون ننهاد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عزم ميکده اکنون ره سفر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شکسته حافظ به خاک خواهد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لاله داغ هوايی که بر جگر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ما به دور رويت ز چمن فراغ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سرو پايبند است و چو لاله داغ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ما فرونيايد به کمان ابروی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درون گوشه گيران ز جهان فراغ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بنفشه تاب دارم که ز زلف او زند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سياه کم بها بين که چه در دماغ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چمن خرام و بنگر بر تخت گل که لاله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نديم شاه ماند که به کف اياغ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ظلمت و بيابان به کجا توان رسيدن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آن که شمع رويت به رهم چراغ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شمع صبحگاهی سزد ار به هم بگرييم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بسوختيم و از ما بت ما فراغ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سزدم چو ابر بهمن که بر اين چمن بگريم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طرب آشيان بلبل بنگر که زاغ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درس عشق دارد دل دردمند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 خاطر تماشا نه هوای باغ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کس که به دست جام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سلطانی جم مدام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آبی که خضر حيات از او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ميکده جو که جام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سررشته جان به جام بگذار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رشته از او نظام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ما و می و زاهدان و تقوا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يار سر کدام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ز لب تو ساقيا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دور کسی که کام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همه شيوه‌های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چشم خوشت به وام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 رخ و زلف تو دلم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ورديست که صبح و شام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سينه ريش دردمندان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لعلت نمکی تمام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چاه ذقن چو حافظ ای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تو دو صد غلام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دلی که غيب نمای است و جام جم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خاتمی که دمی گم شود چه غم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خط و خال گدايان مده خزينه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شاهوشی ده که محترم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درخت تحمل کند جفای خزان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سروم که اين قدم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 موسم آن کز طرب چو نرگس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نهد به پای قدح هر که شش درم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زر از بهای می اکنون چو گل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عقل کل به صدت عيب متهم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سر غيب کس آگاه نيست قصه مخوان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کدام محرم دل ره در اين حرم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که لاف تجرد زدی کنون صد شغل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زلف تو با باد صبحدم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مراد دل ز که پرسم که نيست دلداری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جلوه نظر و شيوه کرم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جيب خرقه حافظ چه طرف بتوان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ما صمد طلبيديم و او صنم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بتی دارم که گرد گل ز سنبل سايه بان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بهار عارضش خطی به خون ارغوان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خط بپوشانيد خورشيد رخش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بقای جاودانش ده که حسن جاودان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عاشق می‌شدم گفتم که بردم گوهر مقصود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ندانستم که اين دريا چه موج خون فشان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چشمت جان نشايد برد کز هر سو که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کمين از گوشه‌ای کرده‌ست و تير اندر کمان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دام طره افشاند ز گرد خاطر عشاق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غماز صبا گويد که راز ما نهان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بيفشان جرعه‌ای بر خاک و حال اهل دل بشنو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جمشيد و کيخسرو فراوان داستان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 رويت بخندد گل مشو در دامش ای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گل اعتمادی نيست گر حسن جهان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داد من بستان از او ای شحنه مجلس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 با ديگری خورده‌ست و با من سر گران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فتراک ار همی‌بندی خدا را زود صيدم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آفت‌هاست در تاخير و طالب را زيان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سروقد دلجويت مکن محروم چشمم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سرچشمه‌اش بنشان که خوش آبی روان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خوف هجرم ايمن کن اگر اميد آن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چشم بدانديشان خدايت در امان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عذر بخت خود گويم که آن عيار شهرآشوب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تلخی کشت حافظ را و شکر در دهان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کو خاطر مجموع و يار نازنين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سعادت همدم او گشت و دولت همنشين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حريم عشق را درگه بسی بالاتر از عقل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آن آستان بوسد که جان در آستين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دهان تنگ شيرينش مگر ملک سليمان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 خاتم لعلش جهان زير نگين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لعل و خط مشکين چو آنش هست و اينش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بنازم دلبر خود را که حسنش آن و اين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خواری منگر ای منعم ضعيفان و نحيفان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صدر مجلس عشرت گدای رهنشين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بر روی زمين باشی توانايی غنيمت 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دوران ناتوانی‌ها بسی زير زمين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بلاگردان جان و تن دعای مستمندان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بيند خير از آن خرمن که ننگ از خوشه چين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از عشق من رمزی بگو با آن شه خوبان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صد جمشيد و کيخسرو غلام کمترين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گويد نمی‌خواهم چو حافظ عاشق مفلس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بگوييدش که سلطانی گدايی همنشين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جانب اهل خدا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خداش در همه حال از بلا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دوست نگويم مگر به حضرت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آشنا سخن آشنا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معاش چنان کن که گر بلغزد پای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فرشته‌ات به دو دست دعا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هواست که معشوق نگسلد پيمان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نگاه دار سر رشته تا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بر آن سر زلف ار دل مرا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لطف بگويش که جا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گفتمش که دلم را نگاه دار چه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بنده چه خيزد خدا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و زر و دل و جانم فدای آن 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حق صحبت مهر و وفا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راه راهگذارت کجاست تا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يادگار نسيم صبا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عشق عجب ساز و نوايی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هر نغمه که زد راه به جايی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عالم از ناله عشاق مبادا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خوش آهنگ و فرح بخش هوايی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دردی کش ما گر چه ندارد زر و زور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عطابخش و خطاپوش خدايی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محترم دار دلم کاين مگس قندپرست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هواخواه تو شد فر همايی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عدالت نبود دور گرش پرسد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پادشاهی که به همسايه گدايی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خونين بنمودم به طبيبان گفتند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عشق است و جگرسوز دوايی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ستم از غمزه مياموز که در مذهب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عمل اجری و هر کرده جزايی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نغز گفت آن بت ترسابچه باده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روی کسی خور که صفايی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خسروا حافظ درگاه نشين فاتحه خواند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زبان تو تمنای دعايی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از سنبل او غاليه تابی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با دلشدگان ناز و عتابی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کشته خود می‌گذری همچون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توان کرد که عمر است و شتابی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خورشيد نمايش ز پس پرده زلف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آفتابيست که در پيش سحابی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من کرد به هر گوشه روان سيل سرشک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سهی سرو تو را تازه‌تر آبی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غمزه شوخ تو خونم به خطا می‌ريزد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فرصتش باد که خوش فکر صوابی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 اگر اين است که دارد لب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روشن است اين که خضر بهره سرابی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مخمور تو دارد ز دلم قصد جگر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مست است مگر ميل کبابی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بيمار مرا نيست ز تو روی 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خوش آن خسته که از دوست جوابی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کند سوی دل خسته حافظ نظری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مستش که به هر گوشه خرابی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 آن نيست که مويی و ميانی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بنده طلعت آن باش که آنی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حور و پری گر چه لطيف 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خوبی آن است و لطافت که فلانی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چشمه چشم مرا ای گل خندان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اميد تو خوش آب روانی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خوبی که برد از تو که خورشيد آن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سواريست که در دست عنانی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نشان شد سخنم تا تو قبولش کردی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آری سخن عشق نشانی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 ابروی تو در صنعت تيراندازی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برده از دست هر آن کس که کمانی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عشق نشد کس به يقين محرم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بر حسب فکر گمانی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خرابات نشينان ز کرامات ملاف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سخن وقتی و هر نکته مکانی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زيرک نزند در چمنش پرده سرای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بهاری که به دنباله خزانی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مدعی گو لغز و نکته به حافظ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ما نيز زبانی و بيانی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بی جمال جانان ميل جهان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که اين ندارد حقا که آن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هيچ کس نشانی زان دلستان نديدم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من خبر ندارم يا او نشان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شبنمی در اين ره صد بحر آتشين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دردا که اين معما شرح و بيان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سرمنزل فراغت نتوان ز دست دادن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ساروان فروکش کاين ره کران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خميده قامت می‌خواندت به عشرت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که پند پيران هيچت زيان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طريق رندی از محتسب بياموز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است و در حق او کس اين گمان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احوال گنج قارون کايام داد بر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گوش دل فروخوان تا زر نهان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خود رقيب شمع است اسرار از او بپوشان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شوخ سربريده بند زبان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در جهان ندارد يک بنده همچو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زيرا که چون تو شاهی کس در جهان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روشنی طلعت تو ماه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تو گل رونق گياه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ابروی توست منزل جانم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خوشتر از اين گوشه پادشاه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کند با رخ تو دود دل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آينه دانی که تاب آه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شوخی نرگس نگر که پيش تو بشکفت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دريده ادب نگاه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 و آن چشم دل سيه که تو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جانب هيچ آشنا نگاه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رطل گرانم ده ای مريد خرابات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شيخی که خانقاه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خور و خامش نشين که آن دل نازک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طاقت فرياد دادخواه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برو و آستين به خون جگر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در اين آستانه راه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نی من تنها کشم تطاول زلفت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کيست که او داغ آن سياه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اگر سجده تو کرد مکن عيب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کافر عشق ای صنم گناه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در شهر نگاری که دل ما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بختم ار يار شود رختم از اين جا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حريفی کش سرمست که پيش کرمش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سوخته دل نام تمنا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باغبانا ز خزان بی‌خبرت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روز که بادت گل رعنا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رهزن دهر نخفته‌ست مشو ايمن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امروز نبرده‌ست که فردا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خيال اين همه لعبت به هوس می‌بازم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 که صاحب نظری نام تماشا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علم و فضلی که به چل سال دلم جمع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آن نرگس مستانه به يغما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بانگ گاوی چه صدا بازدهد عشوه مخر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سامری کيست که دست از يد بيضا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مينايی می سد ره تنگ دليست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منه از دست که سيل غمت از جا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 عشق ار چه کمينگاه کمانداران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دانسته رود صرفه ز اعدا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جان طلبد غمزه مستانه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از غير بپرداز و بهل تا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باده غم دل ز ياد ما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نهيب حادثه بنياد ما ز جا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عقل به مستی فروکشد لنگر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کشتی از اين ورطه بلا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با همه کس غايبانه باخت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نبود که دستی از اين دغا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گذار بر ظلمات است خضر راهی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کتش محرومی آب ما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ضعيفم از آن می‌کشد به طرف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جان ز مرگ به بيماری صبا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طبيب عشق منم باده ده که اين معجون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فراغت آرد و انديشه خطا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کس حال او به يار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نسيم پيامی خدای را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بلبل حکايت با صبا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عشق روی گل با ما چه‌ها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رنگ رخم خون در دل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و از آن گلشن به خارم مبتلا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آن نازنينم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کار خير بی روی و ريا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بيگانگان ديگر ننالم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من هر چه کرد آن آشنا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سلطان طمع کردم خطا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از دلبر وفا جستم جفا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خوشش باد آن نسيم صبحگاهی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درد شب نشينان را دوا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نقاب گل کشيد و زلف سنبل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بند قبای غنچه وا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سو بلبل عاشق در افغان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تنعم از ميان باد صبا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بشارت بر به کوی می فروشان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حافظ توبه از زهد ريا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از خواجگان شهر با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کمال دولت و دين بوالوفا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ترک فلک خوان روزه غارت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 عيد به دور قدح اشارت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ثواب روزه و حج قبول آن کس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خاک ميکده عشق را زيارت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مقام اصلی ما گوشه خرابات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خداش خير دهاد آن که اين عمارت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بهای باده چون لعل چيست جوهر عقل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سود کسی برد کاين تجارت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نماز در خم آن ابروان محرابی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کند که به خون جگر طهارت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نرگس جماش شيخ شهر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به دردکشان از سر حقارت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روی يار نظر کن ز ديده منت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کار ديده نظر از سر بصارت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عشق ز حافظ شنو نه از واعظ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صنعت بسيار در عبارت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روشن می عارفی طهارت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علی الصباح که ميخانه را زيارت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همين که ساغر زرين خور نهان گرديد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 عيد به دور قدح اشارت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نماز و نياز کسی که از سر 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ديده و خون جگر طهارت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امام خواجه که بودش سر نماز دراز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خون دختر رز خرقه را قصارت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ز حلقه زلفش به جان خريد 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سود ديد ندانم که اين تجارت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امام جماعت طلب کند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خبر دهيد که حافظ به می طهارت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نهاد دام و سر حقه باز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بنياد مکر با فلک حقه باز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بازی چرخ بشکندش بيضه در کلاه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زيرا که عرض شعبده با اهل راز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شاهد رعنای صوفيان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 به جلوه آمد و آغاز ناز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مطرب از کجاست که ساز عراق ساخت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آهنگ بازگشت به راه حجاز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بيا که ما به پناه خدا رويم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چه آستين کوته و دست دراز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صنعت مکن که هر که محبت نه راست باخت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عشقش به روی دل در معنی فراز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فردا که پيشگاه حقيقت شود پديد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شرمنده ره روی که عمل بر مجاز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کبک خوش خرام کجا می‌روی بايست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غره مشو که گربه زاهد نماز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مکن ملامت رندان که در ازل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خدا ز زهد ريا بی‌نياز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بلبلی خون دلی خورد و گلی حاصل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غيرت به صدش خار پريشان دل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طوطی ای را به خيال شکری دل خوش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ناگهش سيل فنا نقش امل باطل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قره العين من آن ميوه دل يادش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چه آسان بشد و کار مرا مشکل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ساروان بار من افتاد خدا را مددی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اميد کرمم همره اين محمل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خاکی و نم چشم مرا خوار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چرخ فيروزه طربخانه از اين کهگل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و فرياد که از چشم حسود مه چرخ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لحد ماه کمان ابروی من منزل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نزدی شاه رخ و فوت شد امکان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کنم بازی ايام مرا غافل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باد عزم سر کوی يار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نفس به بوی خوشش مشکبار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هرزه بی می و معشوق عمر می‌گذرد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بطالتم بس از امروز کار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آبروی که اندوختم ز دانش و دين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نثار خاک ره آن نگار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شمع صبحدمم شد ز مهر او روشن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عمر در سر اين کار و بار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چشم تو خود را خراب خواهم ساخت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بنای عهد قديم استوار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کجاست که اين جان خون گرفته چو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نکهت گيسوی يار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نفاق و زرق نبخشد صفای دل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رندی و عشق اختيار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در حلقه آن زلف دوتا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تکيه بر عهد تو و باد صبا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سعی است من اندر طلبت بنمايم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قدر هست که تغيير قضا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 دوست به صد خون دل افتاد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فسوسی که کند خصم رها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عارضش را به مثل ماه فلک نتوان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نسبت دوست به هر بی سر و پا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سروبالای من آن گه که درآيد به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محل جامه جان را که قبا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پاک تواند رخ جانان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آيينه نظر جز به صفا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 عشق نه در حوصله دانش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 اين نکته بدين فکر خطا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غيرتم کشت که محبوب جهانی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و شب عربده با خلق خدا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چه گويم که تو را نازکی طبع لطيف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حديست که آهسته دعا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ابروی تو محراب دل حافظ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طاعت غير تو در مذهب ما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از من برد و روی از من نهان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با که اين بازی 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تنهاييم در قصد جان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خيالش لطف‌های بی‌کران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چون لاله خونين دل نباشم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ما نرگس او سرگران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را گويم که با اين درد جان 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طبيبم قصد جان ناتوان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سان سوخت چون شمعم که بر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گريه و بربط فغان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گر چاره داری وقت وقت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درد اشتياقم قصد جان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مهربانان کی 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يار ما چنين گفت و چنان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عدو با جان حافظ آن نکردی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تير چشم آن ابروکمان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ز ما وقت سفر ياد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وداعی دل غمديده ما شاد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جوان بخت که می‌زد رقم خير و قبول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پير ندانم ز چه آزاد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کاغذين جامه به خوناب بشويم که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رهنمونيم به پای علم داد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اميد صدايی که مگر در تو 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ناله‌ها کرد در اين کوه که فرهاد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تا بازگرفتی ز چمن مرغ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آشيان در شکن طره شمشاد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شايد ار پيک صبا از تو بياموزد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چالاکتر از اين حرکت باد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مشاطه صنعش نکشد نقش مراد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اقرار بدين حسن خداداد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مطربا پرده بگردان و بزن راه عراق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بدين راه بشد يار و ز ما ياد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غزليات عراقيست سرود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شنيد اين ره دلسوز که فرياد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 بر رهش نهادم و بر من گذر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لطف چشم داشتم و يک نظر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 سرشک ما ز دلش کين به درنبرد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سنگ خاره قطره باران اثر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تو آن جوان دلاور نگاه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تير آه گوشه نشينان حذر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ماهی و مرغ دوش ز افغان من نخفت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شوخ ديده بين که سر از خواب برنکرد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می‌خواستم که ميرمش اندر قدم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خود گذر به ما چو نسيم سحر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جانا کدام سنگ‌دل بی‌کفايتيست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پيش زخم تيغ تو جان را سپر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زبان بريده حافظ در انجمن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کس نگفت راز تو تا ترک سر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برفت و دلشدگان را خبر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حريف شهر و رفيق سفر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بخت من طريق مروت فروگذاشت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او به شاهراه طريقت گذر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مگر به گريه دلش مهربان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سخت بود در دل سنگش اثر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شوخی مکن که مرغ دل بی‌قرار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سودای دام عاشقی از سر به درنکرد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که ديد روی تو بوسيد چشم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کاری که کرد ديده من بی نظر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ايستاده تا کنمش جان فدا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خود گذر به ما چو نسيم سحر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ای دل که غم عشق دگربار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بشد دلبر و با يار وفادار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نرگس جادو که چه بازی انگيخت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مست که با مردم هشيار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من رنگ شفق يافت ز بی‌مهری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طالع بی‌شفقت بين که در اين کار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برقی از منزل ليلی بدرخشيد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با خرمن مجنون دل افگار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جام می‌ام ده که نگارنده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معلوم که در پرده اسرار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پرنقش زد اين دايره مينايی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ندانست که در گردش پرگار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عشق آتش غم در دل حافظ زد و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ديرينه ببينيد که با يار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۱۴۲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دختر رز توبه ز مستوری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سوی محتسب و کار به دستوری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آمد از پرده به مجلس عرقش پاک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نگويند حريفان که چرا دوری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مژدگانی بده ای دل که دگر مطرب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 مستانه زد و چاره مخموری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به هفت آب که رنگش به صد آتش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با خرقه زاهد می انگوری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غنچه گلبن وصلم ز نسيمش بشکفت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خوشخوان طرب از برگ گل سوری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افتادگی از دست مده زان که حسود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 و مال و دل و دين در سر مغروری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دل طلب جام جم از ما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چه خود داشت ز بيگانه تمنا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گوهری کز صدف کون و مکان بيرون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طلب از گمشدگان لب دريا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 خويش بر پير مغان بردم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به تاييد نظر حل معما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ديدمش خرم و خندان قدح باده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آن آينه صد گونه تماشا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اين جام جهان بين به تو کی داد حکيم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روز که اين گنبد مينا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دلی در همه احوال خدا با او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نمی‌ديدش و از دور خدا را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شعبده خويش که می‌کرد اين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سامری پيش عصا و يد بيضا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يار کز او گشت سر دار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جرمش اين بود که اسرار هويدا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فيض روح القدس ار باز مدد فرمايد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ديگران هم بکنند آن چه مسيحا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گفتمش سلسله زلف بتان از پی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گله‌ای از دل شيدا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 جام جم آن گه نظر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خاک ميکده کحل بصر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مباش بی می و مطرب که زير طاق سپهر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ترانه غم از دل به در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مراد تو آن گه نقاب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خدمتش چو نسيم سحر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گدايی در ميخانه طرفه اکسيريست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اين عمل بکنی خاک زر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عزم مرحله عشق پيش نه قدمی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سودها کنی ار اين سفر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کز سرای طبيعت نمی‌روی بيرون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به کوی طريقت گذر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يار ندارد نقاب و پرده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ره بنشان تا نظر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چاره ذوق حضور و نظم امور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فيض بخشی اهل نظر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تو تا لب معشوق و جام می 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مدار که کار دگر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ز نور هدايت گر آگهی يابی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شمع خنده زنان ترک سر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اين نصيحت شاهانه بشنوی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شاهراه حقيقت گذر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مستيست ندانم که رو به ما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بود ساقی و اين باده از کجا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نيز باده به چنگ آر و راه صحرا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مرغ نغمه سرا ساز خوش نوا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چو غنچه شکايت ز کار بسته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باد صبح نسيم گره گشا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رسيدن گل و نسرين به خير و خوبی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بنفشه شاد و کش آمد سمن صفا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صبا به خوش خبری هدهد سليمان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مژده طرب از گلشن سبا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علاج ضعف دل ما کرشمه ساقيست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برآر سر که طبيب آمد و دوا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مريد پير مغانم ز من مرنج ای شيخ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وعده تو کردی و او به جا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تنگ چشمی آن ترک لشکری نازم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حمله بر من درويش يک قبا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غلامی حافظ کنون به طوع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التجا به در دولت شما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وقت سحر بويی ز زلف يار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شوريده ما را به بو در کار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شکل صنوبر را ز باغ ديده برکندم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گل کز غمش بشکفت محنت بار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فروغ ماه می‌ديدم ز بام قصر او روشن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 از شرم آن خورشيد در ديوار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بيم غارت عشقش دل پرخون رها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می‌ريخت خون و ره بدان هنجار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مطرب و ساقی برون رفتم گه و بی‌گه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آن راه گران قاصد خبر دشوار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سراسر بخشش جانان طريق لطف و احسان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تسبيح می‌فرمود اگر زنار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عفاالله چين ابرويش اگر چه ناتوانم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عشوه هم پيامی بر سر بيمار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می‌داشتم ديشب ز حافظ جام و پيمانه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منعش نمی‌کردم که صوفی وار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باد صبا دوشم آگهی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محنت و غم رو به کوتهی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مطربان صبوحی دهيم جامه چاک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نويد که باد سحرگهی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بيا که تو حور بهشت را رضوان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اين جهان ز برای دل رهی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همی‌رويم به شيراز با عنايت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رفيق که بختم به همرهی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جبر خاطر ما کوش کاين کلاه نمد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 شکست که با افسر شهی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ناله‌ها که رسيد از دلم به خرمن ماه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ياد عارض آن ماه خرگهی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رساند رايت منصور بر فلک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التجا به جناب شهنشهی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يارم چو قدح به دست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بازار بتان شکست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که بديد چشم او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محتسبی که مست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بحر فتاده‌ام چو ماهی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يار مرا به شست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پاش فتاده‌ام به زاری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آيا بود آن که دست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دل آن که همچو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جامی ز می الست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جز مهر مه رويان طريقی بر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هر در می‌دهم پندش وليکن در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ای نصيحتگو حديث ساغر و می 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نقشی در خيال ما از اين خوشتر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ای ساقی گلرخ بياور باده رنگين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فکری در درون ما از اين بهتر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می‌کشم پنهان و مردم دفتر انگارند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گر آتش اين زرق در دفتر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دلق مرقع را بخواهم سوختن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پير می فروشانش به جامی بر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رو هست ياران را صفاها با می لعلش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غير از راستی نقشی در آن جوهر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و چشمی چنين دلکش تو گويی چشم از او بردوز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کاين وعظ بی‌معنی مرا در سر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نصيحتگوی رندان را که با حکم قضا جنگ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دلش بس تنگ می‌بينم مگر ساغر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گريه می‌خندم که چون شمع اندر اين مجلس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آتشينم هست ليکن در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خوش صيد دلم کردی بنازم چشم مستت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مرغان وحشی را از اين خوشتر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در احتياج ما و استغنای معشوق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سود افسونگری ای دل که در دلبر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آيينه را روزی به دست آرم سکندروار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می‌گيرد اين آتش زمانی ور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رحمی ای منعم که درويش سر کويت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دری ديگر نمی‌داند رهی ديگر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شعر تر شيرين ز شاهنشه عجب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سر تا پای حافظ را چرا در زر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ار باده از اين دست به جام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عارفان را همه در شرب مدام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چنين زير خم زلف نهد دانه خال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مرغ خرد را که به دام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خوشا دولت آن مست که در پای حريف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و دستار نداند که کدام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خام که انکار می و جام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پخته گردد چو نظر بر می خام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در کسب هنر کوش که می خوردن 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چون آينه در زنگ ظلام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زمان وقت می صبح فروغ است که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خرگاه افق پرده شام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با محتسب شهر ننوشی زنهار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بخورد باده‌ات و سنگ به جام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سر ز کله گوشه خورشيد برآر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بختت ار قرعه بدان ماه تمام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دمی با غم به سر بردن جهان يک سر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می بفروش دلق ما کز اين بهتر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می فروشانش به جامی بر نمی‌گيرند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سجاده تقوا که يک ساغر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رقيبم سرزنش‌ها کرد کز اين به آب رخ برتاب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افتاد اين سر ما را که خاک در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شکوه تاج سلطانی که بيم جان در او درج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کلاهی دلکش است اما به ترک سر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آسان می‌نمود اول غم دريا به بوی 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غلط کردم که اين طوفان به صد گوهر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آن به که روی خود ز مشتاقان بپوشانی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شادی جهان گيری غم لشکر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حافظ در قناعت کوش و از دنيی دون بگذر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يک جو منت دونان دو صد من زر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ازل پرتو حسنت ز تجلی دم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پيدا شد و آتش به همه عالم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جلوه‌ای کرد رخت ديد ملک عشق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عين آتش شد از اين غيرت و بر آدم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می‌خواست کز آن شعله چراغ افروزد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 غيرت بدرخشيد و جهان برهم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مدعی خواست که آيد به تماشاگه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غيب آمد و بر سينه نامحرم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ديگران قرعه قسمت همه بر عيش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غمديده ما بود که هم بر غم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علوی هوس چاه زنخدان تو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در حلقه آن زلف خم اندر خم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آن روز طربنامه عشق تو 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قلم بر سر اسباب دل خرم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چون خسرو خاور علم بر کوهساران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دست مرحمت يارم در اميدواران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پيش صبح روشن شد که حال مهر گردون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برآمد خنده خوش بر غرور کامگاران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نگارم دوش در مجلس به عزم رقص چون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بگشود از ابرو و بر دل‌های ياران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رنگ صلاح آن دم به خون دل بشستم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چشم باده پيمايش صلا بر هوشياران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کدام آهن دلش آموخت اين آيين عياری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اول چون برون آمد ره شب زنده داران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شهسواری پخت و شد ناگه دل مسکين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نگه دارش که بر قلب سواران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آب و رنگ رخسارش چه جان داديم و خون خورديم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نقشش دست داد اول رقم بر جان سپاران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منش با خرقه پشمين کجا اندر کمند آرم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زره مويی که مژگانش ره خنجرگزاران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شهنشاه مظفر فر شجاع ملک و دين منصور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جود بی‌دريغش خنده بر ابر بهاران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ساعت که جام می به دست او مشرف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ساغر شادی به ياد ميگساران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شمشير سرافشانش ظفر آن روز بدرخشيد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چون خورشيد انجم سوز تنها بر هزاران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دوام عمر و ملک او بخواه از لطف حق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چرخ اين سکه دولت به دور روزگاران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بر قرعه توفيق و يمن دولت شاه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کام دل حافظ که فال بختياران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راهی بزن که آهی بر ساز آن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شعری بخوان که با او رطل گران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 جانان گر سر توان نهادن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گلبانگ سربلندی بر آسمان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خميده ما سهلت نمايد اما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چشم دشمنان تير از اين کمان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خانقه نگنجد اسرار عشقبازی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می مغانه هم با مغان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درويش را نباشد برگ سرای سلطان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ماييم و کهنه دلقی کتش در آن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اهل نظر دو عالم در يک نظر ببازند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است و داو اول بر نقد جان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دولت وصالت خواهد دری گشودن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سرها بدين تخيل بر آستان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و شباب و رندی مجموعه مراد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جمع شد معانی گوی بيان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رهزن سلامت زلف تو وين عجب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راه زن تو باشی صد کاروان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حق قرآن کز شيد و زرق بازآی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گوی عيشی در اين جهان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روم ز پی اش فتنه‌ها برانگيزد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از طلب بنشينم به کينه برخيزد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به رهگذری يک دم از وفاداری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گرد در پی اش افتم چو باد بگريزد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کنم طلب نيم بوسه صد افسوس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حقه دهنش چون شکر فروريزد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فريب که در نرگس تو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آب روی که با خاک ره برآميزد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فراز و شيب بيابان عشق دام بلاست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شيردلی کز بلا نپرهيزد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عمر خواه و صبوری که چرخ شعبده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بازی از اين طرفه‌تر برانگيزد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آستانه تسليم سر بنه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ستيزه کنی روزگار بستيزد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حسن و خلق و وفا کس به يار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در اين سخن انکار کار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حسن فروشان به جلوه آمده‌اند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به حسن و ملاحت به يار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حق صحبت ديرين که هيچ محرم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يار يک جهت حق گزار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نقش برآيد ز کلک صنع و يکی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دلپذيری نقش نگار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نقد به بازار کانات آرند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يکی به سکه صاحب عيار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قافله عمر کان چنان رفتند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گردشان به هوای ديار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ز رنج حسودان مرنج و واثق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بد به خاطر اميدوار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بزی که اگر خاک ره شوی کس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خاطری از ره گذار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ترسم که شرح قصه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سمع پادشه کامگار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را با خط سبزت سر سودا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پای از اين دايره بيرون ننهد تا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چو از خاک لحد لاله صفت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داغ سودای توام سر سويدا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ای گوهر يک دانه کجايی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غمت ديده مردم همه دريا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بن هر مژه‌ام آب روان است بيا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اگرت ميل لب جوی و تماشا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گل و می دمی از پرده برون آی و درآ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دگرباره ملاقات نه پيدا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ظل ممدود خم زلف توام بر سر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سايه قرار دل شيدا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چشمت از ناز به حافظ نکند ميل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سرگرانی صفت نرگس رعنا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انکار شراب اين چه حکايت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غالبا اين قدرم عقل و کفايت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غايت ره ميخانه نمی‌دانستم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ور نه مستوری ما تا به چه غايت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و عجب و نماز و من و مستی و نياز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تو را خود ز ميان با که عنايت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ار راه به رندی نبرد معذور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کاريست که موقوف هدايت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شب‌ها ره تقوا زده‌ام با دف و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زمان سر به ره آرم چه حکايت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پير مغانم که ز جهلم برهاند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ما هر چه کند عين عنايت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از اين غصه نخفتم که رفيقی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مست بود جای شکايت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 صوفی نه همه صافی بی‌غش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خرقه که مستوجب آتش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ما که ز ورد سحری مست شدی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شامگاهش نگران باش که سرخوش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 گر محک تجربه آيد به ميان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سيه روی شود هر که در او غش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 ساقی گر از اين گونه زند نقش بر آب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رخ که به خونابه منقش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پرورد تنعم نبرد راه به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عاشقی شيوه رندان بلاکش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دنيی دنی چند خوری باده بخور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باشد دل دانا که مشوش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و سجاده حافظ ببرد باده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شرابش ز کف ساقی مه وش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است خلوت اگر يار يار من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بسوزم و او شمع انجمن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نگين سليمان به هيچ نستانم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گاه گاه بر او دست اهرمن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 مدار خدايا که در حريم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 محرم و حرمان نصيب من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همای گو مفکن سايه شرف هرگز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ديار که طوطی کم از زغن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بيان شوق چه حاجت که سوز آتش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توان شناخت ز سوزی که در سخن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کوی تو از سر نمی‌رود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غريب را دل سرگشته با وطن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سان سوسن اگر ده زبان شود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غنچه پيش تواش مهر بر دهن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شعر تر انگيزد خاطر که حزين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نکته از اين معنی گفتيم و همين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لعل تو گر يابم انگشتری زنهار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ملک سليمانم در زير نگين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غمناک نبايد بود از طعن حسود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شايد که چو وابينی خير تو در اين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کو نکند فهمی زين کلک خيال انگيز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نقشش به حرام ار خود صورتگر چين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می و خون دل هر يک به کسی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دايره قسمت اوضاع چنين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گلاب و گل حکم ازلی اين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شاهد بازاری وان پرده نشين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نيست که حافظ را رندی بشد از خاطر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سابقه پيشين تا روز پسين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آمد گل وز آن خوشتر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دستت بجز ساغر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 خوشدلی درياب و در 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دايم در صدف گوهر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غنيمت دان و می خور در گلستان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گل تا هفته ديگر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ايا پرلعل کرده جام زرين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ببخشا بر کسی کش زر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بيا ای شيخ و از خمخانه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شرابی خور که در کوثر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بشوی اوراق اگر همدرس 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علم عشق در دفتر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بنيوش و دل در شاهدی 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حسنش بسته زيور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شرابی بی خمارم بخش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وی هيچ درد سر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جان بنده سلطان اويسم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يادش از چاکر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تاج عالم آرايش که خورشيد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زيبنده افسر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گيرد خطا بر نظم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هيچش لطف در گوهر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بی رخ يار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باده بهار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طرف چمن و طواف بستان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لاله عذار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رقصيدن سرو و حالت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صوت هزار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يار شکرلب گل اندام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بوس و کنار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نقش که دست عقل بندد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نقش نگار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نقد محقر است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نثار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نفس باد صبا مشک فشان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عالم پير دگرباره جوان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ارغوان جام عقيقی به سمن خواهد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نرگس به شقايق نگران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تطاول که کشيد از غم هجران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 سراپرده گل نعره زنان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ز مسجد به خرابات شدم خرده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مجلس وعظ دراز است و زمان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ار عشرت امروز به فردا فکنی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مايه نقد بقا را که ضمان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شعبان منه از دست قدح کاين خورشيد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نظر تا شب عيد رمضان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عزيز است غنيمت شمريدش صحبت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باغ آمد از اين راه و از آن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مطربا مجلس انس است غزل خوان و سرود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گويی که چنين رفت و چنان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بهر تو آمد سوی اقليم وجود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قدمی نه به وداعش که روان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مهر سيه چشمان ز سر بيرون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قضای آسمان است اين و ديگرگون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 آزارها فرمود و جای آشتی نگذاشت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آه سحرخيزان سوی گردون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روز ازل کاری بجز رندی نفرمودند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قسمت که آن جا رفت از آن افزون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محتسب ما را به فرياد دف و نی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ساز شرع از اين افسانه بی‌قانون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مجال من همين باشد که پنهان عشق او ورزم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کنار و بوس و آغوشش چه گويم چون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لعل و جای امن و يار مهربان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کی به شود کارت اگر اکنون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مشوی ای ديده نقش غم ز لوح سينه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زخم تيغ دلدار است و رنگ خون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هجران و شب فرقت يار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زدم اين فال و گذشت اختر و کار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همه ناز و تنعم که خزان می‌فرمود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در قدم باد بهار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ايزد که به اقبال کله گوشه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نخوت باد دی و شوکت خار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 اميد که بد معتکف پرده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برون آی که کار شب تار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پريشانی شب‌های دراز و غم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در سايه گيسوی نگار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باورم نيست ز بدعهدی ايام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قصه غصه که در دولت يار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لطف نمودی قدحت پرمی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تدبير تو تشويش خمار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شمار ار چه نياورد کسی حافظ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کان محنت بی‌حد و شمار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ستاره‌ای بدرخشيد و ماه مجلس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رميده ما را رفيق و مونس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 من که به مکتب نرفت و خط ننوشت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غمزه مسله آموز صد مدرس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او دل بيمار عاشقان چو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عارض نسرين و چشم نرگس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صدر مصطبه‌ام می‌نشاند اکنون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شهر نگه کن که مير مجلس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آب خضر بست و جام اسکندر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جرعه نوشی سلطان ابوالفوارس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طربسرای محبت کنون شود معمور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طاق ابروی يار منش مهندس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از ترشح می پاک کن برای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خاطرم به هزاران گنه موسوس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کرشمه تو شرابی به عاشقان پيمود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علم بی‌خبر افتاد و عقل بی‌حس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زر عزيز وجود است نظم من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قبول دولتيان کيميای اين مس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راه ميکده ياران عنان بگردانيد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حافظ از اين راه رفت و مفلس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گداخت جان که شود کار دل تمام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بسوختيم در اين آرزوی خام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لابه گفت شبی مير مجلس تو شوم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شدم به رغبت خويشش کمين غلام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پيام داد که خواهم نشست با رندان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بشد به رندی و دردی کشيم نام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رواست در بر اگر می‌طپد کبوتر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ديد در ره خود تاب و پيچ دام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هوس که به مستی ببوسم آن لب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خون که در دلم افتاد همچو جام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عشق منه بی‌دليل راه قدم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به خويش نمودم صد اهتمام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در طلب گنج نامه مقصود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شدم خراب جهانی ز غم تمام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و درد که در جست و جوی گنج حضور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شدم به گدايی بر کرام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حيله برانگيخت حافظ از سر فکر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هوس که شود آن نگار رام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ياری اندر کس نمی‌بينيم ياران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دوستی کی آخر آمد دوستداران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 تيره گون شد خضر فرخ پی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چکيد از شاخ گل باد بهاران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نمی‌گويد که ياری داشت حق دوستی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 شناسان را چه حال افتاد ياران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لعلی از کان مروت برنيامد سال‌هاست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تابش خورشيد و سعی باد و باران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 ياران بود و خاک مهربانان اين ديار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مهربانی کی سر آمد شهرياران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توفيق و کرامت در ميان افکنده‌اند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به ميدان در نمی‌آيد سواران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هزاران گل شکفت و بانگ مرغی برنخاست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عندليبان را چه پيش آمد هزاران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زهره سازی خوش نمی‌سازد مگر عودش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ندارد ذوق مستی ميگساران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اسرار الهی کس نمی‌داند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که می‌پرسی که دور روزگاران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خلوت نشين دوش به ميخانه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پيمان برفت با سر پيمانه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مجلس که دی جام و قدح می‌شکست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به يک جرعه می عاقل و فرزانه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 عهد شباب آمده بودش به خواب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به پيرانه سر عاشق و ديوانه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مغبچه‌ای می‌گذشت راه زن دين و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پی آن آشنا از همه بيگانه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رخسار گل خرمن بلبل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چهره خندان شمع آفت پروانه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گريه شام و سحر شکر که ضايع نگشت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قطره باران ما گوهر يک دانه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ساقی بخواند آيت افسونگری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اوراد ما مجلس افسانه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منزل حافظ کنون بارگه پادشاست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بر دلدار رفت جان بر جانانه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از جناب آصف پيک بشارت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حضرت سليمان عشرت اشارت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وجود ما را از آب ديده گل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ويرانسرای دل را گاه عمارت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شرح بی‌نهايت کز زلف يار گفتند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حرفيست از هزاران کاندر عبارت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عيبم بپوش زنهار ای خرقه می آلود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پاک پاکدامن بهر زيارت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جای هر کس پيدا شود ز خوبان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ماه مجلس افروز اندر صدارت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تخت جم که تاجش معراج آسمان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 نگر که موری با آن حقارت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چشم شوخش ای دل ايمان خود نگه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جادوی کمانکش بر عزم غارت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آلوده‌ای تو حافظ فيضی ز شاه درخواه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عنصر سماحت بهر طهارت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درياست مجلس او درياب وقت و در 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ای زيان رسيده وقت تجارت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تو نهال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وصل تو کمال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غرقه حال وصل کخر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بر سر حال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دل بنما که در ره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چهره نه خال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وصل بماند و نه واصل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جا که خيال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هر طرفی که گوش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آواز سال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منهزم از کمال عزت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جلال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تا قدم وجود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عشق نهال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نمازم خم ابروی تو با ياد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حالتی رفت که محراب به فرياد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من اکنون طمع صبر و دل و هوش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تحمل که تو ديدی همه بر باد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صافی شد و مرغان چمن مست شدند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موسم عاشقی و کار به بنياد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بهبود ز اوضاع جهان می‌شنوم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آورد گل و باد صبا شاد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ای عروس هنر از بخت شکايت منما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حجله حسن بيارای که داماد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دلفريبان نباتی همه زيور بستند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ماست که با حسن خداداد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بارند درختان که تعلق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خوشا سرو که از بار غم آزاد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از گفته حافظ غزلی نغز بخوان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بگويم که ز عهد طربم ياد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مژده ای دل که دگر باد صبا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هدهد خوش خبر از طرف سبا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برکش ای مرغ سحر نغمه داوودی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سليمان گل از باد هوا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عارفی کو که کند فهم زبان سوسن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بپرسد که چرا رفت و چرا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مردمی کرد و کرم لطف خداداد به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بت ماه رخ از راه وفا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لاله بوی می نوشين بشنيد از دم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داغ دل بود به اميد دوا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من در ره اين قافله راه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گوش دلم آواز درا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حافظ در رنجش زد و پيمان بشکست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او بين که به لطف از در ما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تهنيت پير می فروش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موسم طرب و عيش و ناز و نوش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 مسيح نفس گشت و باد نافه 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درخت سبز شد و مرغ در خروش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تنور لاله چنان برفروخت باد 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غنچه غرق عرق گشت و گل به جوش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گوش هوش نيوش از من و به عشرت کوش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سخن سحر از هاتفم به گوش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فکر تفرقه بازآی تا شوی مجموع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حکم آن که چو شد اهرمن سروش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مرغ صبح ندانم که سوسن آزاد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گوش کرد که با ده زبان خموش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صحبت نامحرم است مجلس انس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پياله بپوشان که خرقه پوش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خانقاه به ميخانه می‌رود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ز مستی زهد ريا به هوش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سحرم دولت بيدار به بالين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برخيز که آن خسرو شيرين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قدحی درکش و سرخوش به تماشا بخرام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ببينی که نگارت به چه آيين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مژدگانی بده ای خلوتی نافه 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 صحرای ختن آهوی مشکين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گريه آبی به رخ سوختگان بازآورد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ناله فريادرس عاشق مسکين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دل باز هوادار کمان ابرويست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کبوتر نگران باش که شاهين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می بده و غم مخور از دشمن و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کام دل ما آن بشد و اين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رسم بدعهدی ايام چو ديد ابر 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گريه‌اش بر سمن و سنبل و نسرين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صبا گفته حافظ بشنيد از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عنبرافشان به تماشای رياحين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که چهره برافروخت دلبری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که آينه سازد سکندری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که طرف کله کج نهاد و تند 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داری و آيين سروری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بندگی چو گدايان به شرط مزد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دوست خود روش بنده پروری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آن رند عافيت سوزم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گداصفتی کيمياگری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و عهد نکو باشد ار بياموزی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وگرنه هر که تو بينی ستمگری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بباختم دل ديوانه و ندانستم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آدمی بچه‌ای شيوه پری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نکته باريکتر ز مو اين 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که سر بتراشد قلندری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مدار نقطه بينش ز خال توست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قدر گوهر يک دانه جوهری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قد و چهره هر آن کس که شاه خوبان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بگيرد اگر دادگستری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شعر دلکش حافظ کسی بود آگاه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لطف طبع و سخن گفتن 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شد محرم دل در حرم يار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که اين کار ندانست در انکار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از پرده برون شد دل من عيب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ايزد که نه در پرده پندار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صوفيان واستدند از گرو می همه رخت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ما بود که در خانه خمار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شيخ شد و فسق خود از ياد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قصه ماست که در هر سر بازار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می لعل کز آن دست بلورين ستديم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حسرت شد و در چشم گهربار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دل من کز ازل تا به ابد عاشق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جاودان کس نشنيديم که در کار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 بيمار که چون چشم تو گردد نرگس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تو نشدش حاصل و بيمار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صدای سخن عشق نديدم خوشتر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يادگاری که در اين گنبد دوار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داشتم دلقی و صد عيب مرا می‌پوشيد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رهن می و مطرب شد و زنار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جمال تو چنان صورت چين حيران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حديثش همه جا در در و ديوار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تماشاگه زلفش دل حافظ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که بازآيد و جاويد گرفتار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 مژده که ايام غم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نماند چنين نيز هم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ار چه در نظر يار خاکسار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 نيز چنين محترم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پرده دار به شمشير می‌زند همه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مقيم حريم حرم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شکر و شکايت ز نقش نيک و بد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بر صحيفه هستی رقم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سرود مجلس جمشيد گفته‌اند اين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جام باده بياور که جم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غنيمتی شمر ای شمع وصل پروانه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معامله تا صبحدم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توانگرا دل درويش خود به دست آور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مخزن زر و گنج درم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رواق زبرجد نوشته‌اند به زر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جز نکويی اهل کرم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مهربانی جانان طمع مبر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 جور و نشان ستم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پسته تو خنده زده بر حديث قند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مشتاقم از برای خدا يک شکر بخند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طوبی ز قامت تو نيارد که دم 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قصه بگذرم که سخن می‌شود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خواهی که برنخيزدت از ديده رود خون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در وفای صحبت رود کسان مبند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جلوه می‌نمايی و گر طعنه می‌زنی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نيستيم معتقد شيخ خودپسند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آشفتگی حال من آگاه کی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دل نگشت گرفتار اين کمند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بازار شوق گرم شد آن سروقد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 جان خود بر آتش رويش کنم سپند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جايی که يار ما به شکرخنده دم 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پسته کيستی تو خدا را به خود مخند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ترک غمزه ترکان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کجاست جای تو خوارزم يا خجند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دست من و دامن آن سرو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بالای چمان از بن و بيخم برکند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حاجت مطرب و می نيست تو برقع بگشا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رقص آوردم آتش رويت چو سپند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رويی نشود آينه حجله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آن روی که مالند در آن سم سمند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اسرار غمت هر چه بود گو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از اين بيش ندارم چه کنم تا کی و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مکش آن آهوی مشکين مرا ای صياد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 از آن چشم سيه دار و مبندش به کمند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خاکی که از اين در نتوانم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کجا بوسه زنم بر لب آن قصر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مستان دل از آن گيسوی مشکين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ديوانه همان به که بود اندر 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حسب حالی ننوشتی و شد ايامی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محرمی کو که فرستم به تو پيغامی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بدان مقصد عالی نتوانيم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مگر پيش نهد لطف شما گامی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می از خم به سبو رفت و گل افکند نقاب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 عيش نگه دار و بزن جامی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قند آميخته با گل نه علاج دل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بوسه‌ای چند برآميز به دشنامی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از کوچه رندان به سلامت بگذر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خرابت نکند صحبت بدنامی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می جمله چو گفتی هنرش نيز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نفی حکمت مکن از بهر دل عامی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گدايان خرابات خدا يار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انعام مداريد ز انعامی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ميخانه چه خوش گفت به دردی کش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مگو حال دل سوخته با خامی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شوق رخ مهر فروغ تو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کامگارا نظری کن سوی ناکامی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وقت سحر از غصه نجاتم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واندر آن ظلمت شب آب حياتم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بيخود از شعشعه پرتو ذاتم کردند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از جام تجلی صفاتم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مبارک سحری بود و چه فرخنده شبی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شب قدر که اين تازه براتم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روی من و آينه وصف جمال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آن جا خبر از جلوه ذاتم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کامروا گشتم و خوشدل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مستحق بودم و اين‌ها به زکاتم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هاتف آن روز به من مژده اين دولت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بدان جور و جفا صبر و ثباتم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شهد و شکر کز سخنم می‌ريزد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اجر صبريست کز آن شاخ نباتم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 حافظ و انفاس سحرخيزان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 بند غم ايام نجاتم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ديدم که ملايک در ميخانه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آدم بسرشتند و به پيمانه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ساکنان حرم ستر و عفاف ملکوت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من راه نشين باده مستانه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آسمان بار امانت نتوانست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قرعه کار به نام من ديوانه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جنگ هفتاد و دو ملت همه را عذر بنه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نديدند حقيقت ره افسانه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شکر ايزد که ميان من و او صلح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صوفيان رقص کنان ساغر شکرانه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آن نيست که از شعله او خندد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آن است که در خرمن پروانه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چو حافظ نگشاد از رخ انديشه نقاب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سر زلف سخن را به قلم شانه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نقدها را بود آيا که عياری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همه صومعه داران پی کاری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مصلحت ديد من آن است که ياران همه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بگذارند و خم طره ياری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گرفتند حريفان سر زلف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فلکشان بگذارد که قراری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قوت بازوی پرهيز به خوبان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خيل حصاری به سواری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بچه ترکان چه دليرند به خون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تير مژه هر لحظه شکاری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رقص بر شعر تر و ناله نی خوش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خاصه رقصی که در آن دست نگاری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ابنای زمان را غم مسکينان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ميان گر بتوان به که کناری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می فروش حاجت رندان روا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ايزد گنه ببخشد و دفع بلا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جام عدل بده باده تا گدا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غيرت نياورد که جهان پربلا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حقا کز اين غمان برسد مژده امان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سالکی به عهد امانت وفا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رنج پيش آيد و گر راحت ای حکيم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نسبت مکن به غير که اين‌ها خدا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کارخانه‌ای که ره عقل و فضل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فهم ضعيف رای فضولی چرا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بساز پرده که کس بی اجل نمرد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وان کو نه اين ترانه سرايد خطا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که درد عشق و بلای خمار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وصل دوست يا می صافی دوا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رفت در سر می و حافظ به عشق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عيسی دمی کجاست که احيای ما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بسوز که سوز تو کارها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نياز نيم شبی دفع صد بلا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عتاب يار پری چهره عاشقانه بکش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يک کرشمه تلافی صد جفا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ملک تا ملکوتش حجاب بردارند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خدمت جام جهان نما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طبيب عشق مسيحادم است و مشفق ليک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درد در تو نبيند که را دوا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با خدای خود انداز کار و دل خوش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رحم اگر نکند مدعی خدا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بخت خفته ملولم بود که بيداری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وقت فاتحه صبح يک دعا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بويی به زلف يار 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دلالت اين دولتش صبا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رندی و عشق آن فضول عيب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اعتراض بر اسرار علم غيب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کمال سر محبت ببين نه نقص گناه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که بی‌هنر افتد نظر به عيب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عطر حور بهشت آن نفس برآيد بوی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خاک ميکده ما عبير جيب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زند ره اسلام غمزه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اجتناب ز صهبا مگر صهيب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کليد گنج سعادت قبول اهل دل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آن که در اين نکته شک و ريب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شبان وادی ايمن گهی رسد به مراد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چند سال به جان خدمت شعيب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ديده خون بچکاند فسانه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ياد وقت زمان شباب و شيب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دولت اگر باز گذاری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بازآيد و با وصل قراری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را دستگه در و گهر گر چه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بخورد خونی و تدبير نثاری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گفتم بکند لعل لبش چاره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هاتف غيب ندا داد که آری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نيارد بر او دم زند از قصه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مگرش باد صبا گوش گذاری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داده‌ام باز نظر را به تذروی پرواز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بازخواند مگرش نقش و شکاری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 خاليست ز عشاق بود کز طرفی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مردی از خويش برون آيد و کاری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کريمی که ز بزم طربش غمزده‌ای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جرعه‌ای درکشد و دفع خماری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وفا يا خبر وصل تو يا مرگ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آيا که فلک زين دو سه کاری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گر نروی از در او هم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گذری بر سرت از گوشه کناری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مشکين تو روزی که ز ما ياد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ببرد اجر دو صد بنده که آزاد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قاصد منزل سلمی که سلامت بادش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شود گر به سلامی دل ما شاد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امتحان کن که بسی گنج مرادت بدهند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خرابی چو مرا لطف تو آباد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اندر دل آن خسرو شيرين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رحمت گذری بر سر فرهاد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را به بود از طاعت صدساله و زهد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قدر يک ساعته عمری که در او داد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حاليا عشوه ناز تو ز بنيادم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دگرباره حکيمانه چه بنياد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پاک تو از مدحت ما مستغنيست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مشاطه چه با حسن خداداد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نبرديم به مقصود خود اندر شيراز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روز که حافظ ره بغداد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کيست کز روی کرم با ما وفاداری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جای بدکاری چو من يک دم نکوکاری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اول به بانگ نای و نی آرد به دل پيغام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 به يک پيمانه می با من وفاداری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که جان فرسود از او کام دلم نگشود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نوميد نتوان بود از او باشد که دلداری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گره نگشوده‌ام زان طره تا من بوده‌ام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منش فرموده‌ام تا با تو طراری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پشمينه پوش تندخو از عشق نشنيده‌است بو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مستيش رمزی بگو تا ترک هشياری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گدای بی‌نشان مشکل بود ياری چنان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کجا عيش نهان با رند بازاری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طره پرپيچ و خم سهل است اگر بينم 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بند و زنجيرش چه غم هر کس که عياری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لشکر غم بی عدد از بخت می‌خواهم مدد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فخر دين عبدالصمد باشد که غمخواری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چشم پرنيرنگ او حافظ مکن آهنگ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طره شبرنگ او بسيار طراری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 چمان من چرا ميل چمن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همدم گل نمی‌شود ياد سمن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گله‌ای ز طره‌اش کردم و از سر فسوس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که اين سياه کج گوش به من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دل هرزه گرد من رفت به چين زلف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سفر دراز خود عزم وطن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کمان ابرويش لابه همی‌کنم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گوش کشيده است از آن گوش به من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همه عطف دامنت آيدم از صبا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گذر تو خاک را مشک ختن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ز نسيم می‌شود زلف بنفشه پرشکن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دلم چه ياد از آن عهدشکن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اميد روی او همدم جان نمی‌شود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به هوای کوی او خدمت تن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سيم ساق من گر همه درد 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کيست که تن چو جام می جمله دهن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دستخوش جفا مکن آب رخم که فيض ابر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مدد سرشک من در عدن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کشته غمزه تو شد حافظ ناشنيده پند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تيغ سزاست هر که را درد سخن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نظربازی ما بی‌خبران حيرانند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چنينم که نمودم دگر ايشان 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عاقلان نقطه پرگار وجودند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داند که در اين دايره سرگردانند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 گاه رخ او ديده من تنها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و خورشيد همين آينه می‌گردانند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ما با لب شيرين دهنان بست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همه بنده و اين قوم خداوندانند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مفلسانيم و هوای می و مطرب داريم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خرقه پشمين به گرو نستانند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وصل خورشيد به شبپره اعمی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آن آينه صاحب نظران حيرانند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لاف عشق و گله از يار زهی لاف دروغ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عشقبازان چنين مستحق هجرانند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مگرم چشم سياه تو بياموزد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مستوری و مستی همه کس نتوانند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نزهتگه ارواح برد بوی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و جان گوهر هستی به نثار افشانند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ار رندی حافظ نکند فهم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ديو بگريزد از آن قوم که قرآن خوانند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شوند آگه از انديشه ما مغبچگان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خرقه صوفی به گرو نستانند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سمن بويان غبار غم چو بنشينند بنشانند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پری رويان قرار از دل چو بستيزند بستانند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فتراک جفا دل‌ها چو بربندند بربندند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زلف عنبرين جان‌ها چو بگشايند بفشانند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عمری يک نفس با ما چو بنشينند برخيزند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نهال شوق در خاطر چو برخيزند بنشانند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سرشک گوشه گيران را چو دريابند در يابند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مهر از سحرخيزان نگردانند اگر 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چشمم لعل رمانی چو می‌خندند می‌بارند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رويم راز پنهانی چو می‌بينند می‌خوانند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دوای درد عاشق را کسی کو سهل پندارد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فکر آنان که در تدبير درمانند در مانند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منصور از مراد آنان که بردارند بر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درگاه حافظ را چو می‌خوانند می‌رانند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حضرت چو مشتاقان نياز آرند ناز آرند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اين درد اگر دربند درمانند درمانند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نرگس مست تو تاجدارانند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خراب باده لعل تو هوشيارانند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صبا و مرا آب ديده شد غماز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نه عاشق و معشوق رازدارانند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زير زلف دوتا چون گذر کنی بنگر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يمين و يسارت چه سوگوارانند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گذار کن چو صبا بر بنفشه زار 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تطاول زلفت چه بی‌قرارانند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نصيب ماست بهشت ای خداشناس 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مستحق کرامت گناهکارانند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بر آن گل عارض غزل سرايم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عندليب تو از هر طرف هزارانند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تو دستگير شو ای خضر پی خجسته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پياده می‌روم و همرهان سوارانند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به ميکده و چهره ارغوانی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 به صومعه کان جا سياه کارانند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خلاص حافظ از آن زلف تابدار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بستگان کمند تو رستگارانند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آنان که خاک را به نظر کيميا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آيا بود که گوشه چشمی به ما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دردم نهفته به ز طبيبان مدعی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از خزانه غيبم دوا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معشوق چون نقاب ز رخ در نمی‌کشد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حکايتی به تصور چرا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حسن عاقبت نه به رندی و زاهديست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به که کار خود به عنايت رها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معرفت مباش که در من يزيد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اهل نظر معامله با آشنا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حالی درون پرده بسی فتنه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آن زمان که پرده برافتد چه‌ها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سنگ از اين حديث بنالد عجب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صاحب دلان حکايت دل خوش ادا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که صد گناه ز اغيار در حجاب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بهتر ز طاعتی که به روی و ريا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پيراهنی که آيد از او بوی يوسفم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برادران غيورش قبا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 به کوی ميکده تا زمره حضور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اوقات خود ز بهر تو صرف دعا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پنهان ز حاسدان به خودم خوان که منعمان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خير نهان برای رضای خدا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دوام وصل ميسر نمی‌شود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شاهان کم التفات به حال گدا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شاهدان گر دلبری زين سان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زاهدان را رخنه در ايمان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کجا آن شاخ نرگس بشکفد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گلرخانش ديده نرگسدان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جوان سروقد گويی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از آن کز قامتت چوگان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بر سر خود حکم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فرمان تو باشد آن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چشمم کمتر است از قطره‌ای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حکايت‌ها که از طوفان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ما چون گيرد آغاز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قدسيان بر عرش دست افشان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چشمم به خون آغشته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کجا اين ظلم بر انسان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برآ با غصه‌ای دل کاهل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عيش خوش در بوته هجران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مکش حافظ ز آه نيم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چو صبحت آينه رخشان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کی ام دهان و لبت کامران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به چشم هر چه تو گويی چنان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خراج مصر طلب می‌کند لبت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در اين معامله کمتر زيان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به نقطه دهنت خود که برد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اين حکايتيست که با نکته دان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صنم پرست مشو با صمد 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به کوی عشق هم اين و هم آن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هوای ميکده غم می‌برد ز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خوش آن کسان که دلی شادمان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شراب و خرقه نه آيين مذهب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اين عمل به مذهب پير مغان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ز لعل نوش لبان پير را چه 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به بوسه شکرينش جوان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خواجه کی به سر حجله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زمان که مشتری و مه قران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دعای دولت او ورد حافظ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اين دعا ملايک هفت آسمان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واعظان کاين جلوه در محراب و منبر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خلوت می‌روند آن کار ديگر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مشکلی دارم ز دانشمند مجلس بازپرس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توبه فرمايان چرا خود توبه کمتر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گوييا باور نمی‌دارند روز داوری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قلب و دغل در کار داور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نودولتان را با خر خودشان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ناز از غلام ترک و استر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گدای خانقه برجه که در دير مغان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می‌دهند آبی که دل‌ها را توانگر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بی‌پايان او چندان که عاشق می‌کشد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زمره ديگر به عشق از غيب سر بر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ميخانه عشق ای ملک تسبيح 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آن جا طينت آدم مخمر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صبحدم از عرش می‌آمد خروشی عقل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قدسيان گويی که شعر حافظ از بر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که چنگ و عود چه تقرير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پنهان خوريد باده که تعزير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ناموس عشق و رونق عشاق می‌برند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جوان و سرزنش پير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قلب تيره هيچ نشد حاصل و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باطل در اين خيال که اکسير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گويند رمز عشق مگوييد و مشنويد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 حکايتيست که تقرير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از برون در شده مغرور صد فريب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خود درون پرده چه تدبير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تشويش وقت پير مغان می‌دهند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سالکان نگر که چه با پير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صد ملک دل به نيم نظر می‌توان خريد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خوبان در اين معامله تقصير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قومی به جد و جهد نهادند وصل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قومی دگر حواله به تقدير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فی الجمله اعتماد مکن بر ثبات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کارخانه‌ايست که تغيير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که شيخ و حافظ و مفتی و محتسب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نيک بنگری همه تزوير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بی‌غش و ساقی خوش دو دام رهند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زيرکان جهان از کمندشان نرهند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ار چه عاشقم و رند و مست و نامه سياه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شکر که ياران شهر بی‌گنهند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جفا نه پيشه درويشيست و راهروی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اين سالکان نه مرد رهند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مبين حقير گدايان عشق را کاين قوم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شهان بی کمر و خسروان بی کلهند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هوش باش که هنگام باد استغنا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خرمن طاعت به نيم جو ننهند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که کوکبه دلبری شکسته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بندگان بگريزند و چاکران بجهند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دردی کشان يک رنگم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آن گروه که ازرق لباس و دل سيهند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 منه به خرابات جز به شرط ادب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سالکان درش محرمان پادشهند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جناب عشق بلند است همتی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عاشقان ره بی‌همتان به خود ندهند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آيا که در ميکده‌ها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از کار فروبسته ما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از بهر دل زاهد خودبين بستند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قوی دار که از بهر خدا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صفای دل رندان صبوحی زدگان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بس در بسته به مفتاح دعا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نامه تعزيت دختر رز بنويسيد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همه مغبچگان زلف دوتا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گيسوی چنگ ببريد به مرگ می ناب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حريفان همه خون از مژه‌ها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ميخانه ببستند خدايا مپسند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خانه تزوير و ريا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خرقه که داری تو ببينی فردا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چه زنار ز زيرش به دغا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دفتر ما در گرو صهبا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رونق ميکده از درس و دعای 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نيکی پير مغان بين که چو ما بدمستان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کرديم به چشم کرمش زيبا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دفتر دانش ما جمله بشوييد به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فلک ديدم و در قصد دل دانا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بتان آن طلب ار حسن شناسی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کسی گفت که در علم نظر بينا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چو پرگار به هر سو دورانی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آن دايره سرگشته پابرجا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از درد محبت عملی می‌پرداخت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حکيمان جهان را مژه خون پالا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می‌شکفتم ز طرب زان که چو گل بر لب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سرم سايه آن سرو سهی بالا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گلرنگ من اندر حق ازرق 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رخصت خبث نداد ار نه حکايت‌ها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قلب اندوده حافظ بر او خرج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معامل به همه عيب نهان بينا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نهانت نظری با 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رقم مهر تو بر چهره ما پيدا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چو چشمت به عتابم می‌کشت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معجز عيسويت در لب شکرخا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صبوحی زده در مجلس انس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من و يار نبوديم و خدا با 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رخت شمع طرب می‌افروخت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دل سوخته پروانه ناپروا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در آن بزمگه خلق و ادب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او خنده مستانه زدی صهبا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چو ياقوت قدح خنده زدی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ميان من و لعل تو حکايت‌ها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نگارم چو کمر بربستی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رکابش مه نو پيک جهان پيما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خرابات نشين بودم و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وآنچه در مسجدم امروز کم است آن جا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به اصلاح شما می‌شد 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نظم هر گوهر ناسفته که حافظ را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ز ميخانه و می نام و نشان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ما خاک ره پير مغان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پير مغان از ازلم در گوش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همانيم که بوديم و همان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 تربت ما چون گذری همت 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زيارتگه رندان جهان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زاهد خودبين که ز چشم من و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اين پرده نهان است و نهان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عاشق کش من مست برون رفت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دگر خون که از ديده روان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آن دم که ز شوق تو نهد سر به لحد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دم صبح قيامت نگران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حافظ گر از اين گونه مدد خواهد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معشوقه به دست دگران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از اينت بيش از اين انديشه عشاق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مهرورزی تو با ما شهره آفاق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ياد باد آن صحبت شب‌ها که با نوشين لبان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بحث سر عشق و ذکر حلقه عشاق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از اين کاين سقف سبز و طاق مينا برکشند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منظر چشم مرا ابروی جانان طاق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دم صبح ازل تا آخر شام ابد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دوستی و مهر بر يک عهد و يک ميثاق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معشوق اگر افتاد بر عاشق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به او محتاج بوديم او به ما مشتاق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مه رويان مجلس گر چه دل می‌برد و دين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بحث ما در لطف طبع و خوبی اخلاق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شاهم گدايی نکته‌ای در کار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بر هر خوان که بنشستم خدا رزاق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رشته تسبيح اگر بگسست معذورم بدار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دستم اندر دامن ساقی سيمين ساق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شب قدر ار صبوحی کرده‌ام عيبم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سرخوش آمد يار و جامی بر کنار طاق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حافظ در زمان آدم اندر باغ خلد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دفتر نسرين و گل را زينت اوراق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سر کوی توام منزل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را روشنی از خاک درت حاصل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راست چون سوسن و گل از اثر صحبت پاک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زبان بود مرا آن چه تو را در دل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چو از پير خرد نقل معانی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می‌گفت به شرح آن چه بر او مشکل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جور و تطاول که در اين دامگه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سوز و نيازی که در آن محفل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دلم بود که بی دوست نباشم هرگز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توان کرد که سعی من و دل باطل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بر ياد حريفان به خرابات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 می ديدم خون در دل و پا در گل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بگشتم که بپرسم سبب درد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مفتی عقل در اين مسله لايعقل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راستی خاتم فيروزه بواسحاقی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خوش درخشيد ولی دولت مستعجل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آن قهقهه کبک خرامان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 سرپنجه شاهين قضا غافل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خستگان را چو طلب باشد و قوت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بيداد کنی شرط مروت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جفا از تو نديديم و تو خود نپسندی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در مذهب ارباب طريقت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خيره آن ديده که آبش نبرد گريه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تيره آن دل که در او شمع محبت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از مرغ همايون طلب و سايه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با زاغ و زغن شهپر دولت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مدد خواستم از پير مغان عيب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شيخ ما گفت که در صومعه همت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طهارت نبود کعبه و بتخانه يکيست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نبود خير در آن خانه که عصمت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علم و ادب ورز که در مجلس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را نيست ادب لايق صحبت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قتل اين خسته به شمشير تو تقدير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هيچ از دل بی‌رحم تو تقصير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ديوانه چو زلف تو رها می‌کردم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لايقترم از حلقه زنجير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آينه حسن چه جوهر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او آه مرا قوت تاثير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ز حسرت به در ميکده‌ها برگردم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شناسای تو در صومعه يک پير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نازنينتر ز قدت در چمن ناز نرست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خوشتر از نقش تو در عالم تصوير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مگر همچو صبا باز به کوی تو 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حاصلم دوش بجز ناله شبگير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کشيدم ز تو ای آتش هجران که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فنای خودم از دست تو تدبير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آيتی بود عذاب انده حافظ بی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هيچ کسش حاجت تفسير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در حلقه ما قصه گيسوی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دل شب سخن از سلسله موی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که از ناوک مژگان تو در خون می‌گشت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مشتاق کمانخانه ابروی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عفاالله صبا کز تو پيامی می‌داد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در کس نرسيديم که از کوی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عالم از شور و شر عشق خبر هيچ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فتنه انگيز جهان غمزه جادوی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سرگشته هم از اهل سلامت بودم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 راهم شکن طره هندوی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 بند قبا تا بگشايد دل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گشادی که مرا بود ز پهلوی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وفای تو که بر تربت حافظ بگذر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جهان می‌شد و در آرزوی روی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می‌آمد و رخساره برافروخته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کجا باز دل غمزده‌ای سوخته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رسم عاشق کشی و شيوه شهرآشوبی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جامه‌ای بود که بر قامت او دوخته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عشاق سپند رخ خود می‌دانست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آتش چهره بدين کار برافروخته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می‌گفت که زارت بکشم می‌ديدم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نهانش نظری با من دلسوخته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کفر زلفش ره دين می‌زد و آن سنگين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پی اش مشعلی از چهره برافروخته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بسی خون به کف آورد ولی ديده بريخت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الله الله که تلف کرد و که اندوخته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مفروش به دنيا که بسی سود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يوسف به زر ناسره بفروخته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گفت و خوش گفت برو خرقه بسوزان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قلب شناسی ز که آموخته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دو جامم دی سحرگه اتفاق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لب ساقی شرابم در مذاق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مستی دگر با شاهد عهد شباب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رجعتی می‌خواستم ليکن طلاق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مقامات طريقت هر کجا کرديم سير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عافيت را با نظربازی فراق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جام دمادم ده که در سير طريق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عاشق وش نيامد در نفاق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معبر مژده‌ای فرما که دوشم آفتاب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شکرخواب صبوحی هم وثاق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می‌بستم که گيرم گوشه‌ای زان چشم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طاقت و صبر از خم ابروش طاق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نکردی نصرت دين شاه يحيی از کرم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ملک و دين ز نظم و اتساق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آن ساعت که اين نظم پريشان می‌نوشت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فکرش به دام اشتياق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مخزن اسرار همان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حقه مهر بدان مهر و نشان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زمره ارباب امانت باشند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لاجرم چشم گهربار همان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صبا پرس که ما را همه شب تا دم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زلف تو همان مونس جان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طالب لعل و گهر نيست وگرنه خورشيد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همچنان در عمل معدن و کان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کشته غمزه خود را به زيارت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بيچاره همان دل‌نگران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رنگ خون دل ما را که نهان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همچنان در لب لعل تو عيان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هندوی تو گفتم که دگر ره نزند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سال‌ها رفت و بدان سيرت و سان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بازنما قصه خونابه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اين چشمه همان آب روان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 به خواب خوش که به دستم پياله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تعبير رفت و کار به دولت حواله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چهل سال رنج و غصه کشيديم و عاقبت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تدبير ما به دست شراب دوساله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نافه مراد که می‌خواستم ز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چين زلف آن بت مشکين کلاله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برده بود خمار غمم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مساعد آمد و می در پياله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 ميکده خون می‌خورم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ما ز خوان قدر اين نواله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کو نکاشت مهر و ز خوبی گلی نچيد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رهگذار باد نگهبان لاله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طرف گلشنم گذر افتاد وقت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دم که کار مرغ سحر آه و ناله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ديديم شعر دلکش حافظ به مدح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بيت از اين قصيده به از صد رساله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شاه تندحمله که خورشيد شيرگير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پيشش به روز معرکه کمتر غزاله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ميکده يا رب سحر چه مشغله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جوش شاهد و ساقی و شمع و مشعله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عشق که از حرف و صوت مستغنيست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ناله دف و نی در خروش و ولوله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مباحثی که در آن مجلس جنون می‌رفت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ورای مدرسه و قال و قيل مسله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از کرشمه ساقی به شکر بود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نامساعدی بختش اندکی گله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قياس کردم و آن چشم جادوانه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ساحر چون سامريش در گله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بگفتمش به لبم بوسه‌ای حوالت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کی ات با من اين معامله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اخترم نظری سعد در ره است که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ماه و رخ يار من مقابله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دهان يار که درمان درد حافظ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وقت مروت چه تنگ حوصله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يار کز او خانه ما جای پری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تا قدمش چون پری از عيب بری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گفت فروکش کنم اين شهر به بويش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بيچاره ندانست که يارش سفری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تنها نه ز راز دل من پرده برافتاد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بود فلک شيوه او پرده دری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منظور خردمند من آن ماه که او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حسن ادب شيوه صاحب نظری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چنگ منش اختر بدمهر به دربرد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چه کنم دولت دور قمری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عذری بنه ای دل که تو درويشی و او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مملکت حسن سر تاجوری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اوقات خوش آن بود که با دوست به سر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باقی همه بی‌حاصلی و بی‌خبری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 لب آب و گل و سبزه و نسرين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افسوس که آن گنج روان رهگذری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را بکش ای بلبل از اين رشک که گل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باد صبا وقت سحر جلوه گری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گنج سعادت که خدا داد به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يمن دعای شب و ورد سحری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مسلمانان مرا وقتی دلی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وی گفتمی گر مشکلی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گردابی چو می‌افتادم از غم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تدبيرش اميد ساحلی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دلی همدرد و ياری مصلحت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استظهار هر اهل دلی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ضايع شد اندر کوی جانان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دامنگير يا رب منزلی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هنر بی‌عيب حرمان نيست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محرومتر کی سالی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اين جان پريشان رحمت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وقتی کاردانی کاملی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تا عشق تعليم سخن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حديثم نکته هر محفلی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مگو ديگر که حافظ نکته‌دان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ما ديديم و محکم جاهلی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ازل هر کو به فيض دولت ارزانی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ابد جام مرادش همدم جانی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همان ساعت که از می خواستم شد توبه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اين شاخ ار دهد باری پشيمانی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گرفتم کافکنم سجاده چون سوسن به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گل بر خرقه رنگ می مسلمانی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چراغ جام در خلوت نمی‌يارم 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کنج اهل دل بايد که نورانی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 عالی طلب جام مرصع گو مباش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 را آب عنب ياقوت رمانی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بی‌سامان نمايد کار ما سهلش مبين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کشور گدايی رشک سلطانی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نيک نامی خواهی ای دل با بدان صحبت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خودپسندی جان من برهان نادانی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مجلس انس و بهار و بحث شعر اندر ميان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نستدن جام می از جانان گران جانی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عزيزی گفت حافظ می‌خورد پنهان شراب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عزيز من نه عيب آن به که پنهانی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در چمن آمد گل از عدم به وجود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بنفشه در قدم او نهاد سر به سجود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بنوش جام صبوحی به ناله دف و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ببوس غبغب ساقی به نغمه نی و عود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دور گل منشين بی شراب و شاهد و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روز بقا هفته‌ای بود معدود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از خروج رياحين چو آسمان روشن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زمين به اختر ميمون و طالع مسعود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شاهد نازک عذار عيسی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نوش و رها کن حديث عاد و ثمود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چو خلد برين شد به دور سوسن 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چه سود که در وی نه ممکن است خلود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سوار شود بر هوا سليمان 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که مرغ درآيد به نغمه داوود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باغ تازه کن آيين دين زردشتی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لاله برافروخت آتش نمرود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بخواه جام صبوحی به ياد آصف عهد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وزير ملک سليمان عماد دين محمود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مجلس حافظ به يمن تربيتش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چه می‌طلبد جمله باشدش موجود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ديده خون دل همه بر روی ما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روی ما ز ديده چه گويم چه‌ها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در درون سينه هوايی نهفته‌ايم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باد اگر رود دل ما زان هوا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خاوری کند از رشک جامه چاک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ماه مهرپرور من در قبا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خاک راه يار نهاديم روی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روی ما رواست اگر آشنا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 است آب ديده و هر کس که بگذرد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خود دلش ز سنگ بود هم ز جا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به آب ديده شب و روز ماجراست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رهگذر که بر سر کويش چرا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کوی ميکده دايم به صدق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صوفيان صومعه دار از صفا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دست بر سر زلفش زنم به تاب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آشتی طلبم با سر عتاب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ماه نو ره بيچارگان نظاره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زند به گوشه ابرو و در نقاب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شراب خرابم کند به بيداری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به روز شکايت کنم به خواب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عشق پرآشوب و فتنه است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بيفتد آن که در اين راه با شتاب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گدايی در جانان به سلطنت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ز سايه اين در به آفتاب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نامه موی سياه چون طی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بياض کم نشود گر صد انتخاب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حباب را چو فتد باد نخوت اندر سر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داريش اندر سر شراب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حجاب راه تويی حافظ از ميان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کسی که در اين راه بی‌حجاب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کوی تو هر کو به ملالت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نرود کارش و آخر به خجالت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کاروانی که بود بدرقه‌اش حفظ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تجمل بنشيند به جلالت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سالک از نور هدايت ببرد راه به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جايی نرسد گر به ضلالت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خود آخر عمر از می و معشوق بگير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اوقات که يک سر به بطالت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دليل دل گمگشته خدا را مددی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غريب ار نبرد ره به دلالت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حکم مستوری و مستی همه بر خاتم تست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ندانست که آخر به چه حالت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چشمه حکمت به کف آور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 که از لوح دلت نقش جهالت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هرگزم نقش تو از لوح دل و جان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از ياد من آن سرو خرامان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دماغ من سرگشته خيال دهنت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جفای فلک و غصه دوران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ازل بست دلم با سر زلفت پيوند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ابد سر نکشد و از سر پيمان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جز بار غمت بر دل مسکين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برود از دل من و از دل من آن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چنان مهر توام در دل و جان جای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اگر سر برود از دل و از جان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رود از پی خوبان دل من معذور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دارد چه کند کز پی درمان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خواهد که چو حافظ نشود سرگردان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خوبان ندهد و از پی ايشان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دلی که مدام از پی نظر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درش که بخوانند بی‌خبر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در آن لب شيرين نکردنم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چگونه مگس از پی شکر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ديده غمديده‌ام به اشک مشوی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 خال توام هرگز از نظر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چو باد صبا بوی خود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بی سر زلف توام به سر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مباش چنين هرزه گرد و هرجايی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هيچ کار ز پيشت بدين هنر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به چشم حقارت نگاه در من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آبروی شريعت بدين قدر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گدا هوس سروقامتی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دست در کمرش جز به سيم و زر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کز مکارم اخلاق عالمی دگری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وفای عهد من از خاطرت به درنرود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سياه نامه‌تر از خود کسی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چگونه چون قلمم دود دل به سر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تاج هدهدم از ره مبر که باز سفيد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باشه در پی هر صيد مختصر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و اول به دست حافظ 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شرط آن که ز مجلس سخن به درنرود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حديث سرو و گل و لاله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بحث با ثلاثه غساله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ده که نوعروس چمن حد حسن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اين زمان ز صنعت دلاله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شکرشکن شوند همه طوطيان 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قند پارسی که به بنگاله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طی مکان ببين و زمان در سلوک شعر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طفل يک شبه ره يک ساله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چشم جادوانه عابدفريب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 کاروان سحر ز دنباله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ره مرو به عشوه دنيا که اين عجوز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مکاره می‌نشيند و محتاله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بهار می‌وزد از گلستان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ژاله باده در قدح لاله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شوق مجلس سلطان غياث دين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غافل مشو که کار تو از ناله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که اشک در غم ما پرده 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راز سر به مهر به عالم سمر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گويند سنگ لعل شود در مقام صبر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شود وليک به خون جگر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شدن به ميکده گريان و دادخواه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دست غم خلاص من آن جا مگر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هر کرانه تير دعا کرده‌ام 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کز آن ميانه يکی کارگر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جان حديث ما بر دلدار بازگو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چنان مگو که صبا را خبر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کيميای مهر تو زر گشت روی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به يمن لطف شما خاک زر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تنگنای حيرتم از نخوت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مباد آن که گدا معتبر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نکته غير حسن ببايد که تا کسی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مقبول طبع مردم صاحب نظر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سرکشی که کنگره کاخ وصل 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سرها بر آستانه او خاک 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نافه سر زلفش به دست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 درکش ار نه باد صبا را خبر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بر واعظ شهر اين سخن آسان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ريا ورزد و سالوس مسلمان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رندی آموز و کرم کن که نه چندان هنر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حيوانی که ننوشد می و انسان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پاک ببايد که شود قابل فيض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هر سنگ و گلی لل و مرجان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اسم اعظم بکند کار خود ای دل خوش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تلبيس و حيل ديو مسلمان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می‌ورزم و اميد که اين فن شريف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هنرهای دگر موجب حرمان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می‌گفت که فردا بدهم کام دلت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سببی ساز خدايا که پشيمان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خلقی ز خدا می‌طلبم خوی تو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دگر خاطر ما از تو پريشان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ذره را تا نبود همت عالی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طالب چشمه خورشيد درخشان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من از باغ تو يک ميوه بچينم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پايی به چراغ تو ببينم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اندر کنف سايه آن سرو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من سوخته يک دم بنشينم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آخر ای خاتم جمشيد همايون آثار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فتد عکس تو بر نقش نگينم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 شهر چو مهر ملک و شحنه گزيد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مهر نگاری بگزينم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عقلم از خانه به دررفت و گر می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 از پيش که در خانه دينم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صرف شد عمر گران مايه به معشوقه و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از آنم چه به پيش آيد از اينم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خواجه دانست که من عاشقم و هيچ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نيز بداند که چنينم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از دهان دوست نشانم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خبر ز راز نهانم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بوسه‌ای ز لبش جان همی‌دهم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اينم همی‌ستاند و آنم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در اين فراق و در آن پرده 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هست و پرده دار نشانم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زلفش کشيد باد صبا چرخ سفله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جا مجال بادوزانم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که بر کنار چو پرگار می‌شدم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دوران چو نقطه ره به ميانم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به صبر دست دهد عاقبت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بدعهدی زمانه زمانم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روم به خواب و ببينم جمال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آه و ناله امانم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باده مشکين دلم کشد 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بوی خير ز زهد ريا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جهانيان همه گر منع من کنند از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کنم که خداوندگار فرمايد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ز فيض کرامت مبر که خلق کريم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گنه ببخشد و بر عاشقان ببخشايد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مقيم حلقه ذکر است دل بدان اميد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حلقه‌ای ز سر زلف يار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که حسن خداداده هست و حجله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حاجت است که مشاطه‌ات بيارايد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چمن خوش است و هوا دلکش است و می بی‌غش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بجز دل خوش هيچ در نمی‌بايد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جميله‌ايست عروس جهان ولی هش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مخدره در عقد کس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لابه گفتمش ای ماه رخ چه باشد اگر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شکر ز تو دلخسته‌ای بياسايد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که حافظ خدای را مپسند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بوسه تو رخ ماه را بيالايد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غم تو دارم گفتا غمت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ماه من شو گفتا اگر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ز مهرورزان رسم وفا بياموز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ز خوبرويان اين کار کمتر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بر خيالت راه نظر ببندم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که شب رو است او از راه ديگر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بوی زلفت گمراه عالمم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اگر بدانی هم اوت رهبر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خوشا هوايی کز باد صبح خيزد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خنک نسيمی کز کوی دلبر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نوش لعلت ما را به آرزو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تو بندگی کن کو بنده پرور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دل رحيمت کی عزم صلح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مگوی با کس تا وقت آن درآيد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زمان عشرت ديدی که چون سر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خموش حافظ کاين غصه هم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 آنم که گر ز دست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به کاری زنم که غصه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خلوت دل نيست جای صحبت اضداد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ديو چو بيرون رود فرشته درآيد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صحبت حکام ظلمت شب يلداست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نور ز خورشيد جوی بو که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ارباب بی‌مروت دنيا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نشينی که خواجه کی به درآيد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گدايی مکن که گنج بيابی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نظر ره روی که در گذر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صالح و طالح متاع خويش نمودند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که قبول افتد و که در نظر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 عاشق تو عمر خواه که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 شود سبز و شاخ گل به بر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غفلت حافظ در اين سراچه عجب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به ميخانه رفت بی‌خبر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از طلب ندارم تا کام من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تن رسد به جانان يا جان ز تن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بگشای تربتم را بعد از وفات و بنگر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آتش درونم دود از کفن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بنمای رخ که خلقی واله شوند و حيران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بگشای لب که فرياد از مرد و زن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بر لب است و حسرت در دل که از لبانش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نگرفته هيچ کامی جان از بدن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حسرت دهانش آمد به تنگ جانم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کام تنگدستان کی زان دهن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گويند ذکر خيرش در خيل عشقبازان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نام حافظ در انجمن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آفتاب می از مشرق پياله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باغ عارض ساقی هزار لاله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در سر گل بشکند کلاله سنبل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از ميان چمن بوی آن کلاله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حکايت شب هجران نه آن حکايت حاليست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شمه‌ای ز بيانش به صد رساله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 گرد خوان نگون فلک طمع نتوان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بی ملالت صد غصه يک نواله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سعی خود نتوان برد پی به گوهر مقصود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باشد کاين کار بی حواله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چو نوح نبی صبر هست در غم طوفان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بلا بگردد و کام هزارساله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زلف تو چون بگذرد به تربت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خاک کالبدش صد هزار لاله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خجسته زمانی که يار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کام غمزدگان غمگسار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پيش خيل خيالش کشيدم ابلق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اميد که آن شهسوار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در خم چوگان او رود سر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سر نگويم و سر خود چه کار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مقيم بر سر راهش نشسته‌ام چون 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هوس که بدين رهگذار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دلی که با سر زلفين او قراری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گمان مبر که بدان دل قرار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جورها که کشيدند بلبلان از 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آن که دگر نوبهار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نقش بند قضا هست اميد آن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سرو به دستم نگار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آن طاير قدسی ز درم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 بگذشته به پيرانه سرم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اميد بر اين اشک چو باران که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 دولت که برفت از نظرم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تاج سر من خاک کف پايش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خدا می‌طلبم تا به سرم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اندر عقبش رفت به ياران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شخصم ار بازنيايد خبرم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نثار قدم يار گرامی نکنم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گوهر جان به چه کار دگرم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کوس نودولتی از بام سعادت بزنم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ببينم که مه نوسفرم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مانعش غلغل چنگ است و شکرخواب صبوح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گر بشنود آه سحرم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آرزومند رخ شاه چو ماهم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همتی تا به سلامت ز درم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نفس برآمد و کام از تو بر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بخت من از خواب در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چشم من انداخت خاکی از کويش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آب زندگيم در نظر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بلند تو را تا به بر نمی‌گيرم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درخت کام و مرادم به بر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به روی دلارای يار ما ور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وجه دگر کار بر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مقيم زلف تو شد دل که خوش سوادی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آن غريب بلاکش خبر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شست صدق گشادم هزار تير دعا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چه سود يکی کارگر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بسم حکايت دل هست با نسيم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به بخت من امشب سحر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خيال به سر شد زمان عمر و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بلای زلف سياهت به سر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بس که شد دل حافظ رميده از همه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ز حلقه زلفت به در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بر ابروی عيد از هلال وسمه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 عيد در ابروی يار بايد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شکسته گشت چو پشت هلال قامت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کمان ابروی يارم چو وسمه بازکشيد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نسيم خطت صبح در چمن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گل به بوی تو بر تن چو صبح جامه دريد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نبود چنگ و رباب و نبيد و عود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وجود من آغشته گلاب و نبيد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با تو بگويم غم ملالت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بی تو ندارم مجال گفت و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بهای وصل تو گر جان بود خريدارم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جنس خوب مبصر به هر چه ديد خريد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ماه روی تو در شام زلف می‌ديدم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شبم به روی تو روشن چو روز می‌گرديد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لب رسيد مرا جان و برنيامد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 رسيد اميد و طلب به سر نرسيد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شوق روی تو حافظ نوشت حرفی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بخوان ز نظمش و در گوش کن چو مرواريد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 مژده که آمد بهار و سبزه دميد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وظيفه گر برسد مصرفش گل است و نبيد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صفير مرغ برآمد بط شراب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فتاد به بلبل نقاب گل که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ميوه‌های بهشتی چه ذوق دريابد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سيب زنخدان شاهدی نگزيد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ز غصه شکايت که در طريق 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راحتی نرسيد آن که زحمتی نکشيد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ساقی مه وش گلی بچين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گرد عارض بستان خط بنفشه دميد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کرشمه ساقی دلم ز دست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کسی دگرم نيست برگ گفت و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مرقع رنگين چو گل بخواهم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پير باده فروشش به جرعه‌ای نخريد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می‌گذرد دادگسترا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رفت موسم و حافظ هنوز می‌نچشيد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 آذاری برآمد باد نوروزی وزيد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وجه می می‌خواهم و مطرب که می‌گويد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شاهدان در جلوه و من شرمسار کيسه‌ام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 عشق و مفلسی صعب است می‌بايد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قحط جود است آبروی خود نمی‌بايد 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و گل از بهای خرقه می‌بايد خريد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گوييا خواهد گشود از دولتم کاری که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همی‌کردم دعا و صبح صادق می‌دميد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لبی و صد هزاران خنده آمد گل به باغ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کريمی گوييا در گوشه‌ای بويی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دامنی گر چاک شد در عالم رندی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جامه‌ای در نيک نامی نيز می‌بايد دريد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لطايف کز لب لعل تو من گفتم که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تطاول کز سر زلف تو من ديدم که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عدل سلطان گر نپرسد حال مظلومان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گيران را ز آسايش طمع بايد بريد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تير عاشق کش ندانم بر دل حافظ که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قدر دانم که از شعر ترش خون می‌چکيد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معاشران ز حريف شبانه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حقوق بندگی مخلصانه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وقت سرخوشی از آه و ناله عشاق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صوت و نغمه چنگ و چغانه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لطف باده کند جلوه در رخ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عاشقان به سرود و ترانه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 ميان مراد آوريد دست اميد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عهد صحبت ما در ميانه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سمند دولت اگر چند سرکشيده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همرهان به سر تازيانه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نمی‌خوريد زمانی غم وفاداران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بی‌وفايی دور زمانه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وجه مرحمت ای ساکنان صدر جلال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حافظ و اين آستانه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رايت منصور پادشاه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نويد فتح و بشارت به مهر و ماه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بخت ز روی ظفر نقاب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کمال عدل به فرياد دادخواه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سپهر دور خوش اکنون کند که ماه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به کام دل اکنون رسد که شاه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قاطعان طريق اين زمان شوند ايمن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قوافل دل و دانش که مرد راه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عزيز مصر به رغم برادران غيور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قعر چاه برآمد به اوج ماه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صوفی دجال فعل ملحدشکل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 بسوز که مهدی دين پناه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بگو که چه‌ها بر سرم در اين غم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آتش دل سوزان و دود آه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شوق روی تو شاها بدين اسير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همان رسيد کز آتش به برگ کاه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 به خواب که حافظ به بارگاه قبول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ورد نيم شب و درس صبحگاه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خوش تو هر که ز باد صبا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يار آشنا سخن آشنا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شاه حسن چشم به حال گدا 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گوش بس حکايت شاه و گدا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می‌کنم به باده مشکين مشام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دلق پوش صومعه بوی ريا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خدا که عارف سالک به کس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حيرتم که باده فروش از کجا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کجاست محرم رازی که يک زمان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شرح آن دهد که چه گفت و چه‌ها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اينش سزا نبود دل حق گزار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غمگسار خود سخن ناسزا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محروم اگر شدم ز سر کوی او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گلشن زمانه که بوی وفا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عشق ندا می‌کند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کس که گفت قصه ما هم ز ما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باده زير خرقه نه امروز می‌خوريم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بار پير ميکده اين ماجرا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می به بانگ چنگ نه امروز می‌کشيم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دور شد که گنبد چرخ اين صدا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پند حکيم محض صواب است و عين خير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فرخنده آن کسی که به سمع رضا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وظيفه تو دعا گفتن است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دربند آن مباش که نشنيد يا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معاشران گره از زلف يار باز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خوش است بدين قصه‌اش دراز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حضور خلوت انس است و دوستان جمعند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 يکاد بخوانيد و در فراز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رباب و چنگ به بانگ بلند می‌گويند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گوش هوش به پيغام اهل راز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دوست که غم پرده بر شما ندرد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اعتماد بر الطاف کارساز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عاشق و معشوق فرق بسيار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يار ناز نمايد شما نياز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نخست موعظه پير صحبت اين حرف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مصاحب ناجنس احتراز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کسی که در اين حلقه نيست زنده به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او نمرده به فتوای من نماز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طلب کند انعامی از شما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حوالتش به لب يار دلنواز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طوطی گويای اسرار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مبادا خاليت شکر ز منقار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سرت سبز و دلت خوش باد جاويد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خوش نقشی نمودی از خط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سربسته گفتی با حريفان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زين معما پرده بردار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روی ما زن از ساغر گلابی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خواب آلوده‌ايم ای بخت بيدار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ره بود اين که زد در پرده مطرب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می‌رقصند با هم مست و هشيار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افيون که ساقی در می‌افکند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حريفان را نه سر ماند نه دستار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سکندر را نمی‌بخشند آبی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زور و زر ميسر نيست اين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حال اهل درد بشنو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لفظ اندک و معنی بسيار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بت چينی عدوی دين و دل‌هاست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دل و دينم نگه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مستوران مگو اسرار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جان مگو با نقش ديوار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يمن دولت منصور 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علم شد حافظ اندر نظم اشعار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خداوندی به جای بندگان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ز آفاتش نگه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عيد است و آخر گل و ياران در انتظار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روی شاه ببين ماه و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برگرفته بودم از ايام گل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کاری بکرد همت پاکان روزه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در جهان مبند و به مستی سال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فيض جام و قصه جمشيد کامگار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نقد جان به دست ندارم شراب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نيز بر کرشمه ساقی کنم نثار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دولتيست خرم و خوش خسروی کريم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ز چشم زخم زمانش نگاه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به شعر بنده که زيبی دگر 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مرصع تو بدين در شاهوار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فوت شد سحور چه نقصان صبوح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می کنند روزه گشا طالبان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جا که پرده پوشی عفو کريم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بر قلب ما ببخش که نقديست کم عيار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که روز حشر عنان بر عنان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تسبيح شيخ و خرقه رند شرابخوار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رفت روزه و گل نيز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ناچار باده نوش که از دست رفت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ز منزل جانان گذر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او به عاشق بی‌دل خبر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شکر آن که شکفتی به کام بخت ای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وصل ز مرغ سحر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حريف عشق تو بودم چو ماه نو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ماه تمامی نظر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و هر چه در او هست سهل و مختصر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اهل معرفت اين مختصر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چشمه قند است لعل نوشينت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بگوی و ز طوطی شکر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مکارم تو به آفاق می‌برد شاعر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او وظيفه و زاد سفر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ذکر خير طلب می‌کنی سخن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بهای سخن سيم و زر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غم برود حال خوش شود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آب ديده از اين رهگذر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نکهتی از کوی فلانی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زار و بيمار غمم راحت جانی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قلب بی‌حاصل ما را بزن اکسير مراد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از خاک در دوست نشانی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کمينگاه نظر با دل خويشم جنگ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ابرو و غمزه او تير و کمانی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غريبی و فراق و غم دل پير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می ز کف تازه جوانی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منکران را هم از اين می دو سه ساغر بچشان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ايشان نستانند روانی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عشرت امروز به فردا مفکن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ز ديوان قضا خط امانی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از دست بشد دوش چو حافظ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صبا نکهتی از کوی فلانی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نکهتی از خاک ره 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 اندوه دل و مژده دلدار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نکته‌ای روح فزا از دهن دوست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نامه‌ای خوش خبر از عالم اسرار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معطر کنم از لطف نسيم تو مشام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شمه‌ای از نفحات نفس 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وفای تو که خاک ره آن يار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غباری که پديد آيد از اغيار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گردی از رهگذر دوست به کوری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بهر آسايش اين ديده خونبار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خامی و ساده دلی شيوه جانبازان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خبری از بر آن دلبر عيار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آن را که تو در عشرتی ای مرغ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اسيران قفس مژده گلزار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جان تلخ شد از صبر که کردم بی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عشوه‌ای زان لب شيرين شکربار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روزگاريست که دل چهره مقصود نديد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آن قدح آينه کردار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حافظ به چه ارزد به می‌اش رنگين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گهش مست و خراب از سر بازار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بنمای و وجود خودم از 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خرمن سوختگان را همه گو باد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چو داديم دل و ديده به طوفان بلا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بيا سيل غم و خانه ز بنياد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چون عنبر خامش که ببويد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خام طمع اين سخن از 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سينه گو شعله آتشکده فارس بکش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گو آب رخ دجله بغداد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پير مغان باد که باقی سهل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ديگری گو برو و نام من از 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سعی نابرده در اين راه به جايی نرسی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مزد اگر می‌طلبی طاعت استاد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مرگم نفسی وعده ديدار بده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گهم تا به لحد فارغ و آزاد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می‌گفت به مژگان درازت بکشم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از خاطرش انديشه بيداد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انديشه کن از نازکی خاطر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از درگهش اين ناله و فرياد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وصل است و طی شد نامه هجر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 فيه حتی مطلع الفجر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در عاشقی ثابت قدم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ره نباشد کار بی اجر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رندی نخواهم کرد توبه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لو آذيتنی بالهجر و الحجر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برآی ای صبح روشن دل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 تاريک می‌بينم شب هجر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رفت و نديدم روی دلدار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از اين تطاول آه از اين زجر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خواهی جفاکش باش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فان الربح و الخسران فی التجر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بود عمر به ميخانه رسم بار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از خدمت رندان نکنم کار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روز که با ديده گريان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زنم آب در ميکده يک بار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معرفت نيست در اين قوم خدا را سببی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برم گوهر خود را به خريدار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اگر رفت و حق صحبت ديرين نشناخت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حاش لله که روم من ز پی يار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مساعد شودم دايره چرخ کبود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به دست آورمش باز به پرگار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عافيت می‌طلبد خاطرم ار بگذارند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غمزه شوخش و آن طره طرار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سربسته ما بين که به دستان گفتند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زمان با دف و نی بر سر بازار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از درد بنالم که فلک هر ساعت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کندم قصد دل ريش به آزار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بازگويم نه در اين واقعه حافظ تنهاست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غرقه گشتند در اين باديه بسيار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خرم از فروغ رخت لاله زار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 که ريخت بی گل رويت بهار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ديده گر سرشک چو باران چکد رواست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غمت چو برق بشد روزگار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يک دو دم که مهلت ديدار ممکن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درياب کار ما که نه پيداست کار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می صبوح و شکرخواب بامداد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هشيار گرد هان که گذشت اختيار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در گذار بود و نظر سوی ما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بيچاره دل که هيچ نديد از گذار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انديشه از محيط فنا نيست هر که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نقطه دهان تو باشد مدار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هر طرف که ز خيل حوادث کمين‌گهيست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رو عنان گسسته دواند سوار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عمر زنده‌ام من و اين بس عجب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فراق را که نهد در شمار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سخن بگوی که بر صفحه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نقش ماند از قلمت يادگار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 ز شاخ سرو سهی بلبل صبور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گلبانگ زد که چشم بد از روی گل به دور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گلبشکر آن که تويی پادشاه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بلبلان بی‌دل شيدا مکن 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غيبت تو شکايت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نيست غيبتی نبود لذت حضور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ديگران به عيش و طرب خرمند و 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غم نگار بود مايه سرور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اگر به حور و قصور است اميدوار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شرابخانه قصور است و يار حور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به بانگ چنگ و مخور غصه ور کسی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گويد تو را که باده مخور گو هوالغفور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شکايت از غم هجران چه 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هجر وصل باشد و در ظلمت است نور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يوسف گمگشته بازآيد به کنعان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کلبه احزان شود روزی گلستان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غمديده حالت به شود دل بد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سر شوريده بازآيد به سامان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بهار عمر باشد باز بر تخت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چتر گل در سر کشی ای مرغ خوشخوان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گردون گر دو روزی بر مراد ما نرفت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دايما يک سان نباشد حال دوران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مشو نوميد چون واقف نه‌ای از سر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اندر پرده بازی‌های پنهان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ار سيل فنا بنياد هستی برکند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تو را نوح است کشتيبان ز طوفان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بيابان گر به شوق کعبه خواهی زد قدم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سرزنش‌ها گر کند خار مغيلان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منزل بس خطرناک است و مقصد بس بعيد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راهی نيست کان را نيست پايان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ما در فرقت جانان و ابرام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جمله می‌داند خدای حال گردان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در کنج فقر و خلوت شب‌های تار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بود وردت دعا و درس قرآن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نصيحتی کنمت بشنو و بهانه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چه ناصح مشفق بگويدت بپذير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وصل روی جوانان تمتعی بردار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کمينگه عمر است مکر عالم پير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نعيم هر دو جهان پيش عاشقان بجوی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متاع قليل است و آن عطای کثير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معاشری خوش و رودی بساز می‌خواهم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درد خويش بگويم به ناله بم و زير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سرم که ننوشم می و گنه نکنم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موافق تدبير من شود تقدير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قسمت ازلی بی حضور ما کردند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اندکی نه به وفق رضاست خرده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لاله در قدحم ريز ساقيا می و مشک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 خال نگارم نمی‌رود ز ضمير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ساغر در خوشاب ای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حسود گو کرم آصفی ببين و بمير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عزم توبه نهادم قدح ز کف صد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کرشمه ساقی نمی‌کند تقصير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دوساله و محبوب چارده ساله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همين بس است مرا صحبت صغير و کبير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رميده ما را که پيش 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خبر دهيد به مجنون خسته از زنجير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توبه در اين بزمگه مگو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ساقيان کمان ابرويت زنند به تير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بنما و مرا گو که ز جان دل برگير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شمع آتش پروا نه به جان گو درگير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لب تشنه ما بين و مدار آب دريغ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 کشته خويش آی و ز خاکش برگير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درويش مگير ار نبود سيم و زرش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غمت سيم شمار اشک و رخش را زر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بنواز و بساز ار نبود عود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آتشم عشق و دلم عود و تنم مجمر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سماع آی و ز سر خرقه برانداز و برقص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با گوشه رو و خرقه ما در سر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 برکش ز سر و باده صافی درکش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سيم درباز و به زر سيمبری در بر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 گو يار شو و هر دو جهان دشمن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گو پشت مکن روی زمين لشکر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ميل رفتن مکن ای دوست دمی با ما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لب جوی طرب جوی و به کف ساغر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رفته گير از برم وز آتش و آب دل و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گونه‌ام زرد و لبم خشک و کنارم تر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آراسته کن بزم و بگو واعظ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ببين مجلسم و ترک سر منبر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شکر که ديدم به کام خويشت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صدق و صفا گشته با دلم دمساز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روندگان طريقت ره بلا سپرند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رفيق عشق چه غم دارد از نشيب و فراز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حبيب نهان به ز گفت و گوی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سينه ارباب کينه محرم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حسن تو از عشق غير مستغنيست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نيم که از اين عشقبازی آيم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گويمت که ز سوز درون چه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اشک پرس حکايت که من نيم غماز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فتنه بود که مشاطه قضا انگيخت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کرد نرگس مستش سيه به سرمه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سپاس که مجلس منور است به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چو شمع جفايی رسد بسوز و بساز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غرض کرشمه حسن است ور نه حاجت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دولت محمود را به زلف اياز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سرايی ناهيد صرفه‌ای 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مقام که حافظ برآورد آواز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ديده به ديدار دوست کردم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شکر گويمت ای کارساز بنده نواز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نيازمند بلا گو رخ از غبار مشوی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کيميای مراد است خاک کوی نياز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مشکلات طريقت عنان متاب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مرد راه نينديشد از نشيب و فراز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طهارت ار نه به خون جگر کند عاشق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مفتی عشقش درست نيست نماز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مقام مجازی بجز پياله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سراچه بازيچه غير عشق مباز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نيم بوسه دعايی بخر ز اهل 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کيد دشمنت از جان و جسم دارد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فکند زمزمه عشق در حجاز و عراق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نوای بانگ غزل‌های حافظ از شيراز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سرو ناز حسن که خوش می‌روی به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عشاق را به ناز تو هر لحظه صد نياز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فرخنده باد طلعت خوبت که در ازل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ببريده‌اند بر قد سروت قبای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بوی عنبر زلف تو آرزوست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عود گو بر آتش سودا بسوز و 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پروانه را ز شمع بود سوز دل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شمع عارض تو دلم را بود گداز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که بی تو توبه ز می کرده بود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بشکست عهد چون در ميخانه ديد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طعنه رقيب نگردد عيار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زر اگر برند مرا در دهان 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کز طواف کعبه کويت وقوف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شوق آن حريم ندارد سر حجاز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به خون ديده چه حاجت وضو چو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طاق ابروی تو نماز مرا جواز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باده باز بر سر خم رفت کف زنان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که دوش از لب ساقی شنيد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درآ که در دل خسته توان درآيد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در تن مرده روان درآيد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فرقت تو چشم من چنان در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فتح باب وصالت مگر گشايد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غمی که چون سپه زنگ ملک دل بگرفت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خيل شادی روم رخت زدايد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پيش آينه دل هر آن چه می‌دارم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خيال جمالت نمی‌نمايد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مثل که شب آبستن است روز از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ستاره می‌شمرم تا که شب چه زايد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بلبل مطبوع خاطر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گلبن وصل تو می‌سرايد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خونين دلان که گويد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فلک خون خم که جويد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شرمش از چشم می پرستان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مست اگر برويد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فلاطون خم نشين شراب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حکمت به ما که گويد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چون لاله کاسه گردان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جفا رخ به خون بشويد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نگشايد دلم چو غنچه اگر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ساغری از لبش نبويد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که در پرده چنگ گفت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ببرش موی تا نمويد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بيت الحرام خم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نميرد به سر بپويد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کشتی ما در شط شراب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خروش و ولوله در جان شيخ و شاب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کشتی باده درافکن ای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گفته‌اند نکويی کن و در آب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ميکده برگشته‌ام ز راه خطا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دگر ز کرم با ره صواب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زان می گلرنگ مشک بو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شرار رشک و حسد در دل گلاب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مست و خرابم تو نيز لطفی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بر اين دل سرگشته خراب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نيم شب اگرت آفتاب می‌بايد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دختر گلچهر رز نقاب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مهل که روز وفاتم به خاک بسپارند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ميکده بر در خم شراب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جور چرخ چو حافظ به جان رسيد دلت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سوی ديو محن ناوک شهاب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و در کاسه زر آب طربناک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پيشتر زان که شود کاسه سر خاک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منزل ما وادی خاموشان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غلغله در گنبد افلاک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آلوده نظر از رخ جانان دور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رخ او نظر از آينه پاک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 سبز تو ای سرو که گر خاک شوم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از سر بنه و سايه بر اين خاک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ما را که ز مار سر زلف تو بخست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لب خود به شفاخانه ترياک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ملک اين مزرعه دانی که ثباتی ندهد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آتشی از جگر جام در املاک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غسل در اشک زدم کاهل طريقت گويند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پاک شو اول و پس ديده بر آن پاک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آن زاهد خودبين که بجز عيب نديد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دود آهيش در آيينه ادراک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گل از نکهت او جامه قبا کن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قبا در ره آن قامت چالاک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برنيامد از تمنای لبت کامم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اميد جام لعلت دردی آشامم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اول رفت دينم در سر زلفين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خواهد شد در اين سودا سرانجامم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يک جرعه‌ای زان آب آتشگون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ميان پختگان عشق او خامم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خطا گفتم شبی زلف تو را مشک ختن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می‌زند هر لحظه تيغی مو بر اندامم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پرتو روی تو تا در خلوتم ديد آفتاب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می‌رود چون سايه هر دم بر در و بامم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 من رفته‌ست روزی بر لب جانان به سهو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اهل دل را بوی جان می‌آيد از نامم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ازل داده‌ست ما را ساقی لعل لبت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جرعه جامی که من مدهوش آن جامم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گفتی جان بده تا باشدت آرام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به غم‌هايش سپردم نيست آرامم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قلم آورد حافظ قصه لعل لبش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 می‌رود هر دم ز اقلامم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رميده لولی‌وشيست شورانگيز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دروغ وعده و قتال وضع و رنگ آميز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پيرهن چاک ماه رويان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جامه تقوا و خرقه پرهيز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خال تو با خود به خاک خواهم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ز خال تو خاکم شود عبيرآميز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فرشته عشق نداند که چيست ای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بخواه جام و گلابی به خاک آدم ريز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بر کفنم بند تا سحرگه حشر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می ز دل ببرم هول روز رستاخيز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فقير و خسته به درگاهت آمدم رحمی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جز ولای توام نيست هيچ دست آويز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هاتف ميخانه دوش با من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مقام رضا باش و از قضا مگريز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ميان عاشق و معشوق هيچ حال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حجاب خودی حافظ از ميان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گر بگذری بر ساحل رود ارس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بوسه زن بر خاک آن وادی و مشکين کن نفس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منزل سلمی که بادش هر دم از ما صد سلام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پرصدای ساربانان بينی و بانگ جرس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محمل جانان ببوس آن گه به زاری عرضه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فراقت سوختم ای مهربان فرياد 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قول ناصحان را خواندمی قول رباب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گوشمالی ديدم از هجران که اينم پند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عشرت شبگير کن می نوش کاندر راه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روان را آشنايی‌هاست با مير عسس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عشقبازی کار بازی نيست ای دل سر بباز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گوی عشق نتوان زد به چوگان هوس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رغبت می‌سپارد جان به چشم مست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هشياران ندادند اختيار خود به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طوطيان در شکرستان کامرانی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تحسر دست بر سر می‌زند مسکين مگس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 حافظ گر برآيد بر زبان کلک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جناب حضرت شاهم بس است اين ملتمس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گلعذاری ز گلستان جهان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چمن سايه آن سرو روان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همصحبتی اهل ريا دورم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گرانان جهان رطل گران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قصر فردوس به پاداش عمل می‌بخشند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که رنديم و گدا دير مغان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بنشين بر لب جوی و گذر عمر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اشارت ز جهان گذران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 بازار جهان بنگر و آزار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شما را نه بس اين سود و زيان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با ماست چه حاجت که زيادت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دولت صحبت آن مونس جان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در خويش خدا را به بهشتم مفرست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سر کوی تو از کون و مکان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مشرب قسمت گله ناانصافيست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طبع چون آب و غزل‌های روان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رفيق سفر بخت نيکخواهت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روضه شيراز پيک راهت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ز منزل جانان سفر مکن درويش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سير معنوی و کنج خانقاهت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کمين بگشايد غمی ز گوشه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حريم درگه پير مغان پناهت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صدر مصطبه بنشين و ساغر می‌نوش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قدر ز جهان کسب مال و جاهت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زيادتی مطلب کار بر خود آسان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می لعل و بتی چو ماهت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به مردم نادان دهد زمام مراد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اهل فضلی و دانش همين گناهت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مسکن ملوف و عهد يار قديم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ره روان سفرکرده عذرخواهت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منت دگران خو مکن که در دو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رضای ايزد و انعام پادشاهت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ورد دگر نيست حاجت ای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نيم شب و درس صبحگاهت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عشقی کشيده‌ام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زهر هجری چشيده‌ام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گشته‌ام در جهان و آخر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دلبری برگزيده‌ام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چنان در هوای خاک درش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می‌رود آب ديده‌ام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گوش خود از دهانش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سخنانی شنيده‌ام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سوی من لب چه می‌گزی که مگوی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لعلی گزيده‌ام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تو در کلبه گدايی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رنج‌هايی کشيده‌ام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غريب در ره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مقامی رسيده‌ام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از زلف سياهش گله چندان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چنان ز او شده‌ام بی سر و سامان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به اميد وفا ترک دل و دين مکناد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چنانم من از اين کرده پشيمان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يکی جرعه که آزار کسش در پی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زحمتی می‌کشم از مردم نادان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از ما به سلامت بگذر کاين می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و دين می‌برد از دست بدان سان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گفت‌وگوهاست در اين راه که جان بگدازد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عربده‌ای اين که مبين آن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پارسايی و سلامت هوسم بود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شيوه‌ای می‌کند آن نرگس فتان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از گوی فلک صورت حالی پرسم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می‌کشم اندر خم چوگان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گفتمش زلف به خون که شکستی گفتا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قصه دراز است به قرآن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بازآی و دل تنگ مرا مونس جان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سوخته را محرم اسرار نهان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باده که در ميکده عشق فروشند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دو سه ساغر بده و گو رمضان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خرقه چو آتش زدی ای عارف سالک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جهدی کن و سرحلقه رندان جهان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دلدار که گفتا به توام دل نگران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می‌رسم اينک به سلامت نگران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خون شد دلم از حسرت آن لعل روان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درج محبت به همان مهر و نشان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بر دلش از غصه غباری ننشيند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سيل سرشک از عقب نامه روان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که هوس می‌کندش جام جهان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در نظر آصف جمشيد مکان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رفيق شفيقی درست پيمان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حريف خانه و گرمابه و گلستان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شکنج زلف پريشان به دست باد مده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مگو که خاطر عشاق گو پريشان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هواست که با خضر همنشين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نهان ز چشم سکندر چو آب حيوان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زبور عشق نوازی نه کار هر مرغيست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نوگل اين بلبل غزل خوان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خدمت و آيين بندگی کردن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خدای را که رها کن به ما و سلطان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به صيد حرم تيغ برمکش زنهار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آن که با دل ما کرده‌ای پشيمان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شمع انجمنی يک زبان و يک دل شو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و کوشش پروانه بين و خندان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کمال دلبری و حسن در نظربازيست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شيوه نظر از نادران دوران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خموش حافظ و از جور يار ناله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که گفت که در روی خوب حيران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دور لاله قدح گير و بی‌ريا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گل نفسی همدم صبا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نگويمت که همه ساله می پرستی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 ماه می خور و نه ماه پارسا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پير سالک عشقت به می حواله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بنوش و منتظر رحمت خدا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هواست که چون جم به سر غيب 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بيا و همدم جام جهان نما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غنچه گر چه فروبستگيست کار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همچو باد بهاری گره گشا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مجوی ز کس ور سخن نمی‌شنوی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هرزه طالب سيمرغ و کيميا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مريد طاعت بيگانگان مشو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معاشر رندان پارسا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گلی بچين و مرقع به خار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زهد خشک را به می خوشگوار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طامات و شطح در ره آهنگ چنگ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تسبيح و طيلسان به می و ميگسار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زهد گران که شاهد و ساقی نمی‌خرند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حلقه چمن به نسيم بهار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راهم شراب لعل زد ای مير عاشقان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مرا به چاه زنخدان يار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به وقت گل گنه بنده عفو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ماجرا به سرو لب جويبار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آن که ره به مشرب مقصود برده‌ای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بحر قطره‌ای به من خاکسار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شکرانه را که چشم تو روی بتان نديد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به عفو و لطف خداوندگار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چو شاه نوش کند باده صبوح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جام زر به حافظ شب زنده دار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باغبان گر پنج روزی صحبت گل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جفای خار هجران صبر بلبل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اندربند زلفش از پريشانی منال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زيرک چون به دام افتد تحمل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 عالم سوز را با مصلحت بينی چه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ملک است آن که تدبير و تامل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بر تقوا و دانش در طريقت کافريست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راهرو گر صد هنر دارد توکل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چنين زلف و رخش بادا نظربازی حرام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روی ياسمين و جعد سنبل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نازها زان نرگس مستانه‌اش بايد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دل شوريده تا آن جعد و کاکل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در گردش ساغر تعلل تا به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چون با عاشقان افتد تسلسل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کيست حافظ تا ننوشد باده بی آواز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مسکين چرا چندين تجمل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بلبل همه آن است که گل شد يارش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در انديشه که چون عشوه کند در کارش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دلربايی همه آن نيست که عاشق بکشند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خواجه آن است که باشد غم خدمتگارش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آن است که خون موج زند در دل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تغابن که خزف می‌شکند بازارش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 از فيض گل آموخت سخن ور نه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قول و غزل تعبيه در منقارش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کوچه معشوقه ما می‌گذری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حذر باش که سر می‌شکند ديوارش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سفرکرده که صد قافله دل همره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کجا هست خدايا به سلامت دارش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صحبت عافيتت گر چه خوش افتاد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جانب عشق عزيز است فرومگذارش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سرخوش از اين دست که کج کرد کلاه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 جام دگر آشفته شود دستارش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حافظ که به ديدار تو خوگر شده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نازپرورد وصال است مجو آزارش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تلخ می‌خواهم که مردافکن بود زورش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يک دم بياسايم ز دنيا و شر و شورش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سماط دهر دون پرور ندارد شهد آسايش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مذاق حرص و آز ای دل بشو از تلخ و از شورش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بياور می که نتوان شد ز مکر آسمان ايمن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لعب زهره چنگی و مريخ سلحشورش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کمند صيد بهرامی بيفکن جام جم بردار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پيمودم اين صحرا نه بهرام است و نه گورش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تا در می صافيت راز دهر بنمايم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شرط آن که ننمايی به کج طبعان دل کورش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کردن به درويشان منافی بزرگی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سليمان با چنان حشمت نظرها بود با مورش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کمان ابروی جانان نمی‌پيچد سر از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وليکن خنده می‌آيد بدين بازوی بی زورش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شيراز و وضع بی‌مثالش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نگه دار از زوالش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رکن آباد ما صد لوحش 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عمر خضر می‌بخشد زلالش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جعفرآباد و مصلا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عبيرآميز می‌آيد شمالش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شيراز آی و فيض روح قدسی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بجوی از مردم صاحب کمالش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نام قند مصری برد آن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شيرينان ندادند انفعالش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زان لولی شنگول سرمست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داری آگهی چون است حالش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آن شيرين پسر خونم بريزد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چون شير مادر کن حلالش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از خواب بيدارم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دارم خلوتی خوش با خيالش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حافظ چو می‌ترسيدی از هجر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نکردی شکر ايام وصالش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برشکست صبا زلف عنبرافشانش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شکسته که پيوست تازه شد جانش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همنفسی تا به شرح عرضه 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دل چه می‌کشد از روزگار هجرانش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از ورق گل مثال روی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ز شرم تو در غنچه کرد پنهانش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خفته‌ای و نشد عشق را کرانه پديد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تبارک الله از اين ره که نيست پايانش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کعبه مگر عذر ره روان خواهد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جان زنده دلان سوخت در بيابانش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شکسته بيت الحزن که می‌آرد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يوسف دل از چه زنخدانش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بگيرم آن سر زلف و به دست خواجه 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سوخت حافظ بی‌دل ز مکر و دستانش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نوگل خندان که سپردی به منش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می‌سپارم به تو از چشم حسود چمنش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از کوی وفا گشت به صد مرحله دور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باد آفت دور فلک از جان و تنش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سرمنزل سلمی رسی ای باد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دارم که سلامی برسانی ز منش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ادب نافه گشايی کن از آن زلف سياه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دل‌های عزيز است به هم برمزنش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دلم حق وفا با خط و خالت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محترم دار در آن طره عنبرشکنش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مقامی که به ياد لب او می نوشند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سفله آن مست که باشد خبر از خويشتنش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 و مال از در ميخانه نشايد اندوخت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اين آب خورد رخت به دريا فکنش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ترسد ز ملال انده عشقش نه حلال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ما و قدمش يا لب ما و دهنش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حافظ همه بيت الغزل معرفت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نفس دلکش و لطف سخنش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ببرد از من قرار و طاقت و هوش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بت سنگين دل سيمين بناگوش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نگاری چابکی شنگی کلهدار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ظريفی مه وشی ترکی قباپوش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تاب آتش سودای عشقش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سان ديگ دايم می‌زنم جوش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پيراهن شوم آسوده خاطر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گرش همچون قبا گيرم در آغوش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پوسيده گردد استخوانم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نگردد مهرت از جانم فراموش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و دينم دل و دينم ببرده‌ست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و دوشش بر و دوشش بر و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دوای تو دوای توست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نوشش لب نوشش لب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ز هاتف غيبم رسيد مژده به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دور شاه شجاع است می دلير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آن که اهل نظر بر کناره می‌رفتند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گونه سخن در دهان و لب خاموش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صوت چنگ بگوييم آن حکايت‌ها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نهفتن آن ديگ سينه می‌زد جوش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خانگی ترس محتسب خورده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روی يار بنوشيم و بانگ نوشانوش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ميکده دوشش به دوش می‌بردند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امام شهر که سجاده می‌کشيد به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دلالت خيرت کنم به راه نجات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به فسق مباهات و زهد هم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محل نور تجليست رای انور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قرب او طلبی در صفای نيت کوش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ثنای جلالش مساز ورد ضمير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هست گوش دلش محرم پيام سروش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رموز مصلحت ملک خسروان 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گوشه نشينی تو حافظا مخروش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هاتفی از گوشه ميخانه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ببخشند گنه می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الهی بکند کار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مژده رحمت برساند سروش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خرد خام به ميخانه 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می لعل آوردش خون به جوش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وصالش نه به کوشش 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قدر ای دل که توانی بکوش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خدا بيشتر از جرم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 سربسته چه دانی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من و حلقه گيسوی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من و خاک در می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رندی حافظ نه گناهيست صعب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کرم پادشه عيب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داور دين شاه شجاع آن که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روح قدس حلقه امرش به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ملک العرش مرادش بده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خطر چشم بدش دار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عهد پادشاه خطابخش جرم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قرابه کش شد و مفتی پياله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ز کنج صومعه با پای خم 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ديد محتسب که سبو می‌کشد به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احوال شيخ و قاضی و شرب اليهودشان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کردم سال صبحدم از پير می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نه گفتنيست سخن گر چه محرمی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درکش زبان و پرده نگه دار و می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بهار می‌رسد و وجه می‌نماند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فکری بکن که خون دل آمد ز غم به جوش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است و مفلسی و جوانی و نوبهار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عذرم پذير و جرم به ذيل کرم بپوش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چند همچو شمع زبان آوری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پروانه مراد رسيد ای محب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پادشاه صورت و معنی که مثل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ناديده هيچ ديده و نشنيده هيچ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بمان که خرقه ازرق کند قبول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جوانت از فلک پير ژنده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با من گفت پنهان کاردانی تيزهوش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شما پنهان نشايد کرد سر می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آسان گير بر خود کارها کز روی طبع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سخت می‌گردد جهان بر مردمان سختکوش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گهم درداد جامی کز فروغش بر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زهره در رقص آمد و بربط زنان می‌گفت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 خونين لب خندان بياور همچو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نی گرت زخمی رسد آيی چو چنگ اندر خروش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نگردی آشنا زين پرده رمزی نشنوی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نامحرم نباشد جای پيغام سروش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کن پند ای پسر و از بهر دنيا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گفتمت چون در حديثی گر توانی داشت هوش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حريم عشق نتوان زد دم از گفت و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آن جا جمله اعضا چشم بايد بود و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بساط نکته دانان خودفروشی شرط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سخن دانسته گو ای مرد عاقل يا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می ده که رندی‌های حافظ فهم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آصف صاحب قران جرم بخش عيب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همه شکل تو مطبوع و همه جای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از عشوه شيرين شکرخای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گلبرگ طری هست وجود تو لطيف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سرو چمن خلد سراپای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و ناز تو شيرين خط و خال تو مليح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و ابروی تو زيبا قد و بالای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گلستان خيالم ز تو پرنقش و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مشام دلم از زلف سمن سای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عشق که از سيل بلا نيست 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کرده‌ام خاطر خود را به تمنای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چشم تو چه گويم که بدان بيماری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کند درد مرا از رخ زيبای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بيابان طلب گر چه ز هر سو خطريست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می‌رود حافظ بی‌دل به تولای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کنار آب و پای بيد و طبع شعر و ياری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معاشر دلبری شيرين و ساقی گلعذاری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دولتی طالع که قدر وقت می‌دانی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گوارا بادت اين عشرت که داری روزگاری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کس را که در خاطر ز عشق دلبری باريست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سپندی گو بر آتش نه که دارد کار و باری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 طبع را زيور ز فکر بکر می‌بندم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کز دست ايامم به دست افتد نگاری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صحبت غنيمت دان و داد خوشدلی بستان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مهتابی دل افروز است و طرف لاله زاری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می‌ای در کاسه چشم است ساقی را بناميزد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مستی می‌کند با عقل و می‌بخشد خماری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غفلت عمر شد حافظ بيا با ما به ميخانه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شنگولان خوش باشت بياموزند کاری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مجمع خوبی و لطف است عذار چو مهش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ليکنش مهر و وفا نيست خدايا بدهش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دلبرم شاهد و طفل است و به بازی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بکشد زارم و در شرع نباشد گنهش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همان به که از او نيک نگه دارم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بد و نيک نديده‌ست و ندارد نگهش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شير از لب همچون شکرش 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خون می‌چکد از شيوه چشم سيهش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چارده ساله بتی چابک شيرين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جان حلقه به گوش است مه چاردهش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پی آن گل نورسته دل ما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کجا شد که نديديم در اين چند 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يار دلدار من ار قلب بدين سان شکند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ببرد زود به جانداری خود پادشهش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به شکرانه کنم صرف گر آن دانه 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صدف سينه حافظ بود آرامگهش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رميده شد و غافلم من درويش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آن شکاری سرگشته را چه آمد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بيد بر سر ايمان خويش می‌لرزم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به دست کمان ابروييست کافرکيش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حوصله بحر می‌پزد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چه‌هاست در سر اين قطره محال انديش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بنازم آن مژه شوخ عافيت کش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موج می‌زندش آب نوش بر سر نيش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آستين طبيبان هزار خون بچکد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به تجربه دستی نهند بر دل ريش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ميکده گريان و سرفکنده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شرم همی‌آيدم ز حاصل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عمر خضر بماند نه ملک اسکندر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نزاع بر سر دنيی دون مکن درويش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کمر نرسد دست هر گدا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خزانه‌ای به کف آور ز گنج قارون بيش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آزموده‌ايم در اين شهر بخت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کشيد بايد از اين ورطه رخت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بس که دست می‌گزم و آه می‌کشم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زدم چو گل به تن لخت لخت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دوشم ز بلبلی چه خوش آمد که می‌سرود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گوش پهن کرده ز شاخ درخت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دل تو شاد باش که آن يار تندخو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بسيار تندروی نشيند ز بخت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خواهی که سخت و سست جهان بر تو بگذرد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 ز عهد سست و سخن‌های سخت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است کز فراق تو وز سوز اندرون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آتش درافکنم به همه رخت و پخت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حافظ ار مراد ميسر شدی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جمشيد نيز دور نماندی ز تخت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قسم به حشمت و جاه و جلال شاه شجاع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با کسم از بهر مال و جاه نزاع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خانگيم بس می مغانه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حريف باده رسيد ای رفيق توبه وداع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خدای را به می‌ام شست و شوی خرقه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نمی‌شنوم بوی خير از اين اوضاع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رقص کنان می‌رود به ناله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که رخصه نفرمودی استماع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عاشقان نظری کن به شکر اين نعمت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غلام مطيعم تو پادشاه مطاع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فيض جرعه جام تو تشنه‌ايم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نمی‌کنيم دليری نمی‌دهيم صداع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جبين و چهره حافظ خدا جدا مکناد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خاک بارگه کبريای شاه شجاع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بامدادان که ز خلوتگه کاخ ابداع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خاور فکند بر همه اطراف شعاع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برکشد آينه از جيب افق چرخ و در آن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بنمايد رخ گيتی به هزاران انواع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زوايای طربخانه جمشيد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ارغنون ساز کند زهره به آهنگ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در غلغله آيد که کجا شد منکر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در قهقهه آيد که کجا شد مناع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وضع دوران بنگر ساغر عشرت برگير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هر حالتی اين است بهين اوضاع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طره شاهد دنيی همه بند است و فريب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عارفان بر سر اين رشته نجويند نزاع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 خسرو طلب ار نفع جهان می‌خواهی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وجوديست عطابخش کريم نفاع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مظهر لطف ازل روشنی چشم امل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جامع علم و عمل جان جهان شاه شجاع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وفای عشق تو مشهور خوبانم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نشين کوی سربازان و رندانم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و شب خوابم نمی‌آيد به چشم غم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که در بيماری هجر تو گريانم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رشته صبرم به مقراض غمت ببريده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همچنان در آتش مهر تو سوزانم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کميت اشک گلگونم نبودی گرم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شدی روشن به گيتی راز پنهانم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ميان آب و آتش همچنان سرگرم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دل زار نزار اشک بارانم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شب هجران مرا پروانه وصلی فرست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از دردت جهانی را بسوزانم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جمال عالم آرای تو روزم چون شب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کمال عشق تو در عين نقصانم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کوه صبرم نرم شد چون موم در دست غمت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آب و آتش عشقت گدازانم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صبحم يک نفس باقيست با ديدار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چهره بنما دلبرا تا جان برافشانم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سرفرازم کن شبی از وصل خود ای نازنين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منور گردد از ديدارت ايوانم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مهر تو را حافظ عجب در سر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دل کی به آب ديده بنشانم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به بوی گلستان دمی شدم در باغ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چو بلبل بی‌دل کنم علاج دماغ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جلوه گل سوری نگاه می‌کردم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بود در شب تيره به روشنی چو چراغ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به حسن و جوانی خويشتن مغرور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داشت از دل بلبل هزار گونه فراغ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گشاده نرگس رعنا ز حسرت آب از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نهاده لاله ز سودا به جان و دل صد داغ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کشيده چو تيغی به سرزنش سوسن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دهان گشاده شقايق چو مردم ايغاغ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يکی چو باده پرستان صراحی اندر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يکی چو ساقی مستان به کف گرفته اياغ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نشاط و عيش و جوانی چو گل غنيمت 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حافظا نبود بر رسول غير بلاغ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طالع اگر مدد دهد دامنش آورم به کف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بکشم زهی طرب ور بکشد زهی شرف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طرف کرم ز کس نبست اين دل پراميد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سخن همی‌برد قصه من به هر طرف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خم ابروی توام هيچ گشايشی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در اين خيال کج عمر عزيز شد تلف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ابروی دوست کی شود دست کش خيال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نزده‌ست از اين کمان تير مراد بر هدف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به ناز پرورم مهر بتان سنگ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پدر نمی‌کنند اين پسران ناخلف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خيال زاهدی گوشه نشين و طرفه آنک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مغبچه‌ای ز هر طرف می‌زندم به چنگ و دف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خبرند زاهدان نقش بخوان و لا تقل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رياست محتسب باده بده و لا تخف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شهر بين که چون لقمه شبهه می‌خورد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پاردمش دراز باد آن حيوان خوش علف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اگر قدم زنی در ره خاندان به صدق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بدرقه رهت شود همت شحنه نجف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خامه ندارد سر بيان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وگرنه شرح دهم با تو داستان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مدت عمرم که بر اميد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 رسيد و نيامد به سر زمان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سری که بر سر گردون به فخر می‌سودم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راستان که نهادم بر آستان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باز کنم بال در هوای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ريخت مرغ دلم پر در آشيان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چه چاره که در بحر غم به گردابی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فتاد زورق صبرم ز بادبان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نماند که کشتی عمر غرقه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موج شوق تو در بحر بی‌کران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دست من افتد فراق را بکشم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هجر سيه باد و خان و مان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رفيق خيل خياليم و همنشين شکيب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قرين آتش هجران و هم قران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دعوی وصلت کنم به جان که شده‌ست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تنم وکيل قضا و دلم ضمان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سوز شوق دلم شد کباب دور از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مدام خون جگر می‌خورم ز خوان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چو ديد سرم را اسير چنبر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ببست گردن صبرم به ريسمان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پای شوق گر اين ره به سر شدی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هجر ندادی کسی عنان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مقام امن و می بی‌غش و رفيق شفيق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مدام ميسر شود زهی توفيق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و کار جهان جمله هيچ بر هيچ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بار من اين نکته کرده‌ام تحقيق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و درد که تا اين زمان ندانستم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کيميای سعادت رفيق بود رفيق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ممنی رو و فرصت شمر غنيمت وقت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کمينگه عمرند قاطعان طريق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توبه ز لعل نگار و خنده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حکايتيست که عقلش نمی‌کند تصديق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موی ميانت به چون منی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است خاطرم از فکر اين خيال دقيق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حلاوتی که تو را در چه زنخدان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کنه آن نرسد صد هزار فکر عميق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رنگ عقيقی شد اشک من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مهر خاتم لعل تو هست همچو عقيق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که حافظ غلام طبع توام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تا به چه حدم همی‌کند تحميق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شراب خوری جرعه‌ای فشان بر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گناه که نفعی رسد به غير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به هر چه تو داری بخور دريغ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بی‌دريغ زند روزگار تيغ هلاک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خاک پای تو ای سرو نازپرور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واقعه پا وامگيرم از سر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دوزخی چه بهشتی چه آدمی چه پری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مذهب همه کفر طريقت است امساک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مهندس فلکی راه دير شش جهتی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ببست که ره نيست زير دير مغاک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فريب دختر رز طرفه می‌زند ره عقل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تا به قيامت خراب طارم تاک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راه ميکده حافظ خوش از جهان رفتی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اهل دلت باد مونس دل پاک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دشمنم ار می‌کنند قصد هلاک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تو دوستی از دشمنان ندارم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اميد وصال تو زنده می‌دارد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نه هر دمم از هجر توست بيم هلاک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نفس نفس اگر از باد نشنوم بويش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 زمان چو گل از غم کنم گريبان چاک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رود به خواب دو چشم از خيال تو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صبور دل اندر فراق تو حاشاک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تو زخم زنی به که ديگری مرهم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تو زهر دهی به که ديگری ترياک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بضرب سيفک قتلی حياتنا ابدا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لان روحی قد طاب ان يکون فداک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عنان مپيچ که گر می‌زنی به شمشيرم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سپر کنم سر و دستت ندارم از فتراک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چنان که تويی هر نظر کجا بيند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قدر دانش خود هر کسی کند ادراک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چشم خلق عزيز جهان شود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در تو نهد روی مسکنت بر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ريش مرا با لب تو حق نمک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 نگه دار که من می‌روم الله معک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تويی آن گوهر پاکيزه که در عالم قدس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 خير تو بود حاصل تسبيح ملک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خلوص منت ار هست شکی تجربه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عيار زر خالص نشناسد چو محک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گفته بودی که شوم مست و دو بوست بدهم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وعده از حد بشد و ما نه دو ديديم و نه يک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 پسته خندان و شکرريزی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خلق را از دهن خويش مينداز به 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چرخ برهم زنم ار غير مرادم گردد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آنم که زبونی کشم از چرخ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بر حافظ خويشش نگذاری باری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رقيب از بر او يک دو قدم دورترک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خبر باشی ای نسيم شمال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ما می‌رسد زمان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قصه العشق لا انفصام لها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فصمت‌ها هنا لسان القال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مالسلمی و من بذی سلم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جيراننا و کيف الحال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عفت الدار بعد عافيه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فاسالوا حالها عن الاطلال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فی جمال الکمال نلت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صرف الله عنک عين کمال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بريد الحمی حماک 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مرحبا مرحبا تعال تعال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عرصه بزمگاه خالی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حريفان و جام مالامال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افکند حاليا شب هجر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بازند شب روان خيال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ما سوی کس نمی‌نگرد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اين کبريا و جاه و جلال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عشق و صابری تا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ناله عاشقان خوش است بنال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شممت روح وداد و شمت برق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بوی تو را ميرم ای نسيم شمال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احاديا بجمال الحبيب قف و انزل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صبر جميلم ز اشتياق جمال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حکايت شب هجران فروگذاشته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شکر آن که برافکند پرده روز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پرده گلريز هفت خانه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کشيده‌ايم به تحرير کارگاه خيال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يار بر سر صلح است و عذر می‌طلبد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توان گذشت ز جور رقيب در همه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خيال دهان تو نيست در دل تنگ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مباد چو من در پی خيال محال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قتيل عشق تو شد حافظ غريب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خاک ما گذری کن که خون مات حلال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دارای جهان نصرت دين خسرو کامل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يحيی بن مظفر ملک عالم عادل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درگه اسلام پناه تو گشاده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روی زمين روزنه جان و در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تعظيم تو بر جان و خرد واجب و لازم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انعام تو بر کون و مکان فايض و شامل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ازل از کلک تو يک قطره سياهی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روی مه افتاد که شد حل مسال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چو آن خال سيه ديد به دل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کاج که من بودمی آن هندوی مقبل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شاها فلک از بزم تو در رقص و سماع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طرب از دامن اين زمزمه مگسل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نوش و جهان بخش که از زلف کمندت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گردن بدخواه گرفتار سلاسل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فلکی يک سره بر منهج عدل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باش که ظالم نبرد راه به منزل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قلم شاه جهان مقسم رزق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معيشت مکن انديشه باطل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وقت گل شدم از توبه شراب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مباد ز کردار ناصواب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ما همه دام ره است و من زين بحث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نيم ز شاهد و ساقی به هيچ باب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يار نرنجد ز ما به خلق کريم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سال ملوليم و از جواب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خون که رفت شب دوش از سراچه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شديم در نظر ره روان خواب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رواست نرگس مست ار فکند سر در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شد ز شيوه آن چشم پرعتاب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تويی که خوبتری ز آفتاب و شکر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نيستم ز تو در روی آفتاب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حجاب ظلمت از آن بست آب خضر که 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شعر حافظ و آن طبع همچو آب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کوی تو باشد مرا مجال وصول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رسد به دولت وصل تو کار من به اصول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قرار برده ز من آن دو نرگس رعنا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 برده ز من آن دو جادوی مکحول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بر در تو من بی‌نوای بی زر و زور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باب ندارم ره خروج و دخول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کجا روم چه کنم چاره از کجا 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گشته‌ام ز غم و جور روزگار ملول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شکسته بدحال زندگی يابم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زمان که به تيغ غمت شوم مقتول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خرابتر ز دل من غم تو جای نيافت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ساخت در دل تنگم قرارگاه نزول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از جواهر مهرت چو صيقلی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ز زنگ حوادث هر آينه مصقول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جرم کرده‌ام ای جان و دل به حضرت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طاعت من بی‌دل نمی‌شود مقبول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درد عشق بساز و خموش کن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رموز عشق مکن فاش پيش اهل عقول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نکته‌ای که گفتم در وصف آن شمايل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کو شنيد گفتا لله در قال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تحصيل عشق و رندی آسان نمود اول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 بسوخت جانم در کسب اين فضايل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حلاج بر سر دار اين نکته خوش سرايد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شافعی نپرسند امثال اين مسال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کی ببخشی بر جان ناتوانم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زمان که نبود جان در ميانه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داده‌ام به ياری شوخی کشی نگاری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مرضيه السجايا محموده الخصال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عين گوشه گيری بودم چو چشم مستت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اکنون شدم به مستان چون ابروی تو مايل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آب ديده صد ره طوفان نوح 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لوح سينه نقشت هرگز نگشت زايل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دوست دست حافظ تعويذ چشم زخم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ببينم آن را در گردنت حمايل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رخت چون خلد و لعلت سلسبيل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سلسبيلت کرده جان و دل سبيل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سبزپوشان خطت بر گرد 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همچو مورانند گرد سلسبيل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ناوک چشم تو در هر گوشه‌ای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من افتاده دارد صد قتيل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آتش که در جان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سرد کن زان سان که کردی بر خليل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نمی‌يابم مجال ای دوستان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دارد او جمالی بس جميل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پای ما لنگ است و منزل بس دراز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ما کوتاه و خرما بر نخيل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سرپنجه عشق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مور افتاده شد در پای پيل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عالم را بقا و عز و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و هر چيزی که باشد زين قبيل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عشقبازی و جوانی و شراب لعل فام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مجلس انس و حريف همدم و شرب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شکردهان و مطرب شيرين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همنشينی نيک کردار و نديمی نيک نام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شاهدی از لطف و پاکی رشک آب زندگی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دلبری در حسن و خوبی غيرت ماه تمام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بزمگاهی دل نشان چون قصر فردوس برين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گلشنی پيرامنش چون روضه دارالسلام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 نشينان نيکخواه و پيشکاران باادب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دوستداران صاحب اسرار و حريفان دوستکام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گلرنگ تلخ تيز خوش خوار سبک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نقلش از لعل نگار و نقلش از ياقوت خام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غمزه ساقی به يغمای خرد آهخته تيغ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جانان از برای صيد دل گسترده 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 دانی بذله گو چون حافظ شيرين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بخشش آموزی جهان افروز چون حاجی قوام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اين عشرت نخواهد خوشدلی بر وی تباه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که اين مجلس نجويد زندگی بر وی حرام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مرحبا طاير فرخ پی فرخنده پيام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خير مقدم چه خبر دوست کجا راه کدام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قافله را لطف ازل بدرقه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او خصم به دام آمد و معشوقه به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ماجرای من و معشوق مرا پايان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آغاز ندارد نپذيرد انجام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ز حد برد تنعم نفسی رخ بنما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 می‌نازد و خوش نيست خدا را بخرام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دلدار چو زنار همی‌فرمايد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شيخ که شد بر تن ما خرقه حرام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روحم که همی‌زد ز سر سدره صفير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دانه خال تو فکندش در 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بيمار مرا خواب نه درخور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له يقتل دا</w:t>
      </w:r>
      <w:r>
        <w:rPr>
          <w:rFonts w:ascii="Tahoma" w:hAnsi="Tahoma" w:cs="Tahoma"/>
          <w:sz w:val="22"/>
          <w:szCs w:val="22"/>
        </w:rPr>
        <w:t>Y</w:t>
      </w:r>
      <w:r>
        <w:rPr>
          <w:rFonts w:ascii="Tahoma" w:hAnsi="Tahoma" w:cs="Tahoma"/>
          <w:sz w:val="22"/>
          <w:szCs w:val="22"/>
          <w:rtl/>
          <w:lang w:bidi="fa-IR"/>
        </w:rPr>
        <w:t xml:space="preserve"> دنف کيف ينام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ترحم نکنی بر من مخلص 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ذاک دعوای و ها انت و تلک الايام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ميل به ابروی تو دارد 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در گوشه محراب کنند اهل کلام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روی جوانی خوش نوخاسته‌ام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خدا دولت اين غم به دعا خواسته‌ام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و رند و نظربازم و می‌گويم فاش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بدانی که به چندين هنر آراسته‌ام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شرمم از خرقه آلوده خود 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او وصله به صد شعبده پيراسته‌ام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بسوز از غمش ای شمع که اينک من نيز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بدين کار کمربسته و برخاسته‌ام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چنين حيرتم از دست بشد صرفه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غم افزوده‌ام آنچ از دل و جان کاسته‌ام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به خرابات روم جامه قبا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 که در بر کشد آن دلبر نوخاسته‌ام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بشری اذ السلامه حلت بذی سلم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لله حمد معترف غايه النعم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خوش خبر کجاست که اين فتح مژده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جان فشانمش چو زر و سيم در قدم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بازگشت شاه در اين طرفه منزل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آهنگ خصم او به سراپرده عدم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پيمان شکن هرآينه گردد شکسته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 العهود عند مليک النهی ذمم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می‌جست از سحاب امل رحمتی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ديده‌اش معاينه بيرون نداد 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نيل غم فتاد سپهرش به طنز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 قد ندمت و ما ينفع الندم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چو يار مه رخ و از اهل راز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بخورد باده و شيخ و فقيه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بازآی ساقيا که هواخواه خدمتم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مشتاق بندگی و دعاگوی دولتم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جا که فيض جام سعادت فروغ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شدی نمای ز ظلمات حيرتم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غرق بحر گناهم ز صد جهت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آشنای عشق شدم ز اهل رحمتم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عيبم مکن به رندی و بدنامی ای حکيم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بود سرنوشت ز ديوان قسمتم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که عاشقی نه به کسب است و اختيار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موهبت رسيد ز ميراث فطرتم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کز وطن سفر نگزيدم به عمر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عشق ديدن تو هواخواه غربتم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 و کوه در ره و من خسته و ضعيف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خضر پی خجسته مدد کن به همتم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دورم به صورت از در دولتسرای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به جان و دل ز مقيمان حضرتم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پيش چشم تو خواهد سپرد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خيالم ار بدهد عمر مهلتم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۳۱۴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بيماری چشم تو ببرد از دستم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از لطف لبت صورت جان می‌بستم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من با خط مشکين تو امروزی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ديرگاه است کز اين جام هلالی مستم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ثبات خودم اين نکته خوش آمد که به جور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 کوی تو از پای طلب ننشستم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عافيت چشم مدار از من ميخانه 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دم از خدمت رندان زده‌ام تا هستم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عشق از آن سوی فنا صد خطر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نگويی که چو عمرم به سر آمد رستم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اينم چه غم از تير کج انداز حسود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محبوب کمان ابروی خود پيوستم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بوسه بر درج عقيق تو حلال است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افسوس و جفا مهر وفا نشکستم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صنمی لشکريم غارت دل کرد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عاطفت شاه نگيرد دستم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رتبت دانش حافظ به فلک برشده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 غمخواری شمشاد بلندت پستم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غير از آن که بشد دين و دانش از دستم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بگو که ز عشقت چه طرف بربستم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خرمن عمرم غم تو داد به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خاک پای عزيزت که عهد نشکستم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ذره گر چه حقيرم ببين به دولت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هوای رخت چون به مهر پيوستم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عمريست تا من از سر امن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کنج عافيت از بهر عيش ننشستم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ز مردم هشياری ای نصيحتگو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به خاک ميفکن چرا که من مستم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سر ز خجالت برآورم 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خدمتی به سزا برنيامد از دستم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آن يار دلنواز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مرهمی بفرستم که خاطرش خستم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بر باد مده تا ندهی بر بادم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بنياد مکن تا نکنی بنيادم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مخور با همه کس تا نخورم خون جگر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مکش تا نکشد سر به فلک فريادم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را حلقه مکن تا نکنی دربندم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طره را تاب مده تا ندهی بر بادم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بيگانه مشو تا نبری از خويشم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اغيار مخور تا نکنی ناشادم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برافروز که فارغ کنی از برگ گلم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برافراز که از سرو کنی آزادم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هر جمع مشو ور نه بسوزی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هر قوم مکن تا نروی از 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شهره شهر مشو تا ننهم سر در کوه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شور شيرين منما تا نکنی فرهادم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رحم کن بر من مسکين و به فريادم 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خاک در آصف نرسد فريادم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جور تو حاشا که بگرداند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آن روز که دربند توام آزادم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فاش می‌گويم و از گفته خود دلشادم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عشقم و از هر دو جهان آزادم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گلشن قدسم چه دهم شرح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دامگه حادثه چون افتادم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ملک بودم و فردوس برين جايم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آدم آورد در اين دير خراب آبادم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طوبی و دلجويی حور و لب حوض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هوای سر کوی تو برفت از 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بر لوح دلم جز الف قامت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کنم حرف دگر ياد نداد استادم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کوکب بخت مرا هيچ منجم نشناخت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از مادر گيتی به چه طالع زادم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 شدم حلقه به گوش در ميخانه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آيد غمی از نو به مبارک بادم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خورد خون دلم مردمک ديده سزاست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چرا دل به جگرگوشه مردم دادم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پاک کن چهره حافظ به سر زلف ز اشک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اين سيل دمادم ببرد بنيادم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می‌بينی و هر دم زيادت می‌کنی 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می‌بينم و ميلم زيادت می‌شود هر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سامانم نمی‌پرسی نمی‌دانم چه سر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درمانم نمی‌کوشی نمی‌دانی مگر 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راه است اين که بگذاری مرا بر خاک و بگريزی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گذاری آر و بازم پرس تا خاک رهت 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ندارم دستت از دامن بجز در خاک و آن دم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خاکم روان گردی به گرد دامنت 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فرورفت از غم عشقت دمم دم می‌دهی تا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دمار از من برآوردی نمی‌گويی برآوردم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دل را به تاريکی ز زلفت باز می‌جستم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رخت می‌ديدم و جامی هلالی باز می‌خوردم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کشيدم در برت ناگاه و شد در تاب گيسويت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نهادم بر لبت لب را و جان و دل فدا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خوش می‌باش با حافظ برو گو خصم جان می‌ده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گرمی از تو می‌بينم چه باک از خصم دم سردم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پيروی مذهب رندان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فتوی خرد حرص به زندان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سرمنزل عنقا نه به خود بردم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قطع اين مرحله با مرغ سليمان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سايه‌ای بر دل ريشم فکن ای گنج 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اين خانه به سودای تو ويران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توبه کردم که نبوسم لب ساقی و کنون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می‌گزم لب که چرا گوش به نادان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خلاف آمد عادت بطلب کام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کسب جمعيت از آن زلف پريشان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مستوری و مستی نه به دست من و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سلطان ازل گفت بکن آن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از لطف ازل جنت فردوس طمع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دربانی ميخانه فراوان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که پيرانه سرم صحبت يوسف بنواخت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اجر صبريست که در کلبه احزان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 خيزی و سلامت طلبی چون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کردم همه از دولت قرآن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ديوان غزل صدرنشينم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بندگی صاحب ديوان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ديشب به سيل اشک ره خواب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نقشی به ياد خط تو بر آب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ابروی يار در نظر و خرقه سوخته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جامی به ياد گوشه محراب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مرغ فکر کز سر شاخ سخن بجست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بازش ز طره تو به مضراب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نگار در نظرم جلوه می‌نمود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دور بوسه بر رخ مهتاب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به روی ساقی و گوشم به قول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فالی به چشم و گوش در اين باب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خيال روی تو تا وقت صبحدم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کارگاه ديده بی‌خواب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صوت اين غزلم کاسه می‌گرفت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می‌گفتم اين سرود و می ناب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 وقت حافظ و فال مراد و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نام عمر و دولت احباب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پير و خسته دل و ناتوان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گه که ياد روی تو کردم جوان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خدا که هر چه طلب کردم از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منتهای همت خود کامران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گلبن جوان بر دولت بخور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سايه تو بلبل باغ جهان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اول ز تحت و فوق وجودم خبر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مکتب غم تو چنين نکته دان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قسمت حوالتم به خرابات 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کاين چنين شدم و آن چنان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روز بر دلم در معنی گشوده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ساکنان درگه پير مغان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شاهراه دولت سرمد به تخت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جام می به کام دل دوستان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زمان که فتنه چشمت به من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ايمن ز شر فتنه آخرزمان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پير سال و ماه نيم يار بی‌وفاست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من چو عمر می‌گذرد پير از آن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دوشم نويد داد عنايت که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 که من به عفو گناهت ضمان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نقش تو در کارگاه ديده کشيدم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صورت تو نگاری نديدم و نشنيدم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در طلبت همعنان باد شمالم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گرد سرو خرامان قامتت نرسيدم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اميد در شب زلفت به روز عمر نبستم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به دور دهانت ز کام دل ببريدم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شوق چشمه نوشت چه قطره‌ها که فشاندم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لعل باده فروشت چه عشوه‌ها که خريدم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غمزه بر دل ريشم چه تير ها که گشادی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غصه بر سر کويت چه بارها که کشيدم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يار بيار ای نسيم صبح غباری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بوی خون دل ريش از آن تراب شنيدم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گناه چشم سياه تو بود و گردن دلخواه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چو آهوی وحشی ز آدمی برميدم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غنچه بر سرم از کوی او گذشت نسيمی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پرده بر دل خونين به بوی او بدريدم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خاک پای تو سوگند و نور ديده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بی رخ تو فروغ از چراغ ديده نديدم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کوته خود زير بارم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بالابلندان شرمسارم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زنجير مويی گيردم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نه سر به شيدايی برآرم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چشم من بپرس اوضاع گردون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شب تا روز اختر می‌شمارم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شکرانه می‌بوسم لب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کرد آگه ز راز روزگارم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گفتم دعای می فروشان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باشد حق نعمت می‌گزارم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بازوی خود دارم بسی شکر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زور مردم آزاری ندارم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سری دارم چو حافظ مست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لطف آن سری اميدوارم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افتاد ز زلفش گرهی در کارم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همچنان چشم گشاد از کرمش می‌دارم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طرب حمل مکن سرخی رويم که چو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دل عکس برون می‌دهد از رخسارم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 مطربم از دست برون خواهد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زان که در اين پرده نباشد بارم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پاسبان حرم دل شده‌ام شب همه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اين پرده جز انديشه او نگذارم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آن شاعر ساحر که به افسون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نی کلک همه قند و شکر می‌بارم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بخت به افسانه او شد در خواب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نسيمی ز عنايت که کند بيدارم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تو را در گذر ای يار نمی‌يارم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که گويم که بگويد سخنی با يارم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می‌گفت که حافظ همه روی است و ريا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بجز از خاک درش با که بود بازارم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دست دهد خاک کف پای نگارم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لوح بصر خط غباری بنگارم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بوی کنار تو شدم غرق و اميد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موج سرشکم که رساند به کنارم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پروانه او گر رسدم در طلب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شمع همان دم به دمی جان بسپارم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مکش سر ز وفای من و انديش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شب که من از غم به دعا دست برآرم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زلفين سياه تو به دلداری عشاق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دادند قراری و ببردند قرارم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باد از آن باده نسيمی به من آور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بوی شفابخش بود دفع خمارم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قلب دلم را ننهد دوست عياری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نقد روان در دمش از ديده شمارم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 مفشان از من خاکی که پس 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در نتواند که برد باد غبارم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لب لعلش چو مرا جان عزيز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عمری بود آن لحظه که جان را به لب آرم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نهانخانه عشرت صنمی خوش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سر زلف و رخش نعل در آتش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و رندم و ميخواره به آواز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همه منصب از آن حور پريوش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زين دست مرا بی سر و سامان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آه سحرت زلف مشوش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چنين چهره گشايد خط زنگاری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رخ زرد به خونابه منقش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کاشانه رندان قدمی خواهی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نقل شعر شکرين و می بی‌غش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ناوک غمزه بيار و رسن زلف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جنگ‌ها با دل مجروح بلاکش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چون غم و شادی جهان در گذر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بهتر آن است که من خاطر خود خوش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عهديست با جانان که تا جان در بدن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هواداران کويش را چو جان خويشتن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صفای خلوت خاطر از آن شمع چگل 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فروغ چشم و نور دل از آن ماه ختن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کام و آرزوی دل چو دارم خلوتی حاصل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فکر از خبث بدگويان ميان انجمن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در خانه سروی هست کاندر سايه قدش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 از سرو بستانی و شمشاد چمن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صد لشکر از خوبان به قصد دل کمين سازند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بحمد الله و المنه بتی لشکرشکن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سزد کز خاتم لعلش زنم لاف سليمانی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اسم اعظمم باشد چه باک از اهرمن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پير فرزانه مکن عيبم ز ميخانه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در ترک پيمانه دلی پيمان شکن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ای رقيب امشب زمانی ديده بر هم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با لعل خاموشش نهانی صد سخن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 گلزار اقبالش خرامانم بحمدالله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ميل لاله و نسرين نه برگ نسترن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رندی شهره شد حافظ ميان همدمان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غم دارم که در عالم قوام الدين حسن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باشم که بر آن خاطر عاطر گذرم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لطف‌ها می‌کنی ای خاک درت تاج 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دلبرا بنده نوازيت که آموخت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اين ظن به رقيبان تو هرگز نبرم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همتم بدرقه راه کن ای طاير قدس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دراز است ره مقصد و من نوسفرم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سحری بندگی من برسان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فراموش مکن وقت دعای سحرم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خرم آن روز کز اين مرحله بربندم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سر کوی تو پرسند رفيقان خبرم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شايد اگر در طلب گوهر وصل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دريا کنم از اشک و در او غوطه خورم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پايه نظم بلند است و جهان گير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کند پادشه بحر دهان پرگهرم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جوزا سحر نهاد حمايل برابرم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غلام شاهم و سوگند می‌خورم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از مدد بخت کارساز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کامی که خواستم ز خدا شد ميسرم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جامی بده که باز به شادی روی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پيرانه سر هوای جوانيست در 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راهم مزن به وصف زلال خضر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جام شاه جرعه کش حوض کوثرم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شاها اگر به عرش رسانم سرير فضل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مملوک اين جنابم و مسکين اين 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جرعه نوش بزم تو بودم هزار 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ترک آبخورد کند طبع خوگرم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باورت نمی‌کند از بنده اين حديث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گفته کمال دليلی بياورم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برکنم دل از تو و بردارم از تو مهر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مهر بر که افکنم آن دل کجا 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منصور بن مظفر غازيست حرز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اين خجسته نام بر اعدا مظفرم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الست من همه با عشق شاه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شاهراه عمر بدين عهد بگذرم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گردون چو کرد نظم ثريا به نام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نظم در چرا نکنم از که کمترم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شاهين صفت چو طعمه چشيدم ز دست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باشد التفات به صيد کبوترم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شاه شيرگير چه کم گردد ار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سايه تو ملک فراغت ميسرم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شعرم به يمن مدح تو صد ملک دل گشاد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گويی که تيغ توست زبان سخنورم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گلشنی اگر بگذشتم چو باد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نی عشق سرو بود و نه شوق صنوبرم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تو می‌شنيدم و بر ياد روی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دادند ساقيان طرب يک دو ساغرم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مستی به آب يک دو عنب وضع بنده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سالخورده پير خرابات پرورم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سير اختر فلکم داوری بسيست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انصاف شاه باد در اين قصه ياورم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خدا که باز در اين اوج بارگاه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طاووس عرش می‌شنود صيت شهپرم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نامم ز کارخانه عشاق محو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جز محبت تو بود شغل ديگرم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شبل الاسد به صيد دلم حمله کرد و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لاغرم وگرنه شکار غضنفرم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عاشقان روی تو از ذره بيشتر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کی رسم به وصل تو کز ذره کمترم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بنما به من که منکر حسن رخ تو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ديده‌اش به گزلک غيرت برآورم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من فتاد سايه خورشيد سلطنت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اکنون فراغت است ز خورشيد خاورم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مقصود از اين معامله بازارتيزی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نی جلوه می‌فروشم و نی عشوه می‌خرم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همچو صبحی و من شمع خلوت سحرم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تبسمی کن و جان بين که چون همی‌سپرم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که در دل من داغ زلف سرکش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بنفشه زار شود تربتم چو درگذرم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 مرادت گشاده‌ام در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يک نظر فکنی خود فکندی از نظرم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شکر گويمت ای خيل غم عفاک 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بی‌کسی آخر نمی‌روی ز 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مردم چشمم که با سياه 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قطره ببارد چو درد دل شمرم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نظر بت ما جلوه می‌کند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اين کرشمه نبيند که من همی‌نگرم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خاک حافظ اگر يار بگذرد چون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شوق در دل آن تنگنا کفن بدرم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تيغم گر کشد دستش نگيرم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تيرم زند منت پذيرم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کمان ابرويت را گو بزن تير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پيش دست و بازويت بميرم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گيتی گر از پايم درآرد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ساغر که باشد دستگيرم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برآی ای آفتاب صبح اميد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دست شب هجران اسيرم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فريادم رس ای پير خرابات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جرعه جوانم کن که پيرم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گيسوی تو خوردم دوش سوگند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از پای تو سر بر نگيرم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بسوز اين خرقه تقوا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آتش شوم در وی نگيرم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مزن بر دل ز نوک غمزه تيرم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پيش چشم بيمارت بميرم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نصاب حسن در حد کمال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زکاتم ده که مسکين و فقيرم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طفلان تا کی ای زاهد فريبی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سيب بوستان و شهد و شيرم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پر شد فضای سينه از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فکر خويش گم شد از ضميرم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قدح پر کن که من در دولت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جوان بخت جهانم گر چه پيرم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قراری بسته‌ام با می فروشان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غم بجز ساغر نگيرم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مبادا جز حساب مطرب و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نقشی کشد کلک دبيرم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غوغا که کس کس را نپرسد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پير مغان منت پذيرم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آن دم کز استغنای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فراغت باشد از شاه و وزيرم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مرغم که هر شام و سحرگاه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بام عرش می‌آيد صفيرم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حافظ گنج او در سينه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مدعی بيند حقيرم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نماز شام غريبان چو گريه آغازم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مويه‌های غريبانه قصه پردازم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يار و ديار آن چنان بگريم 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جهان ره و رسم سفر براندازم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ديار حبيبم نه از بلاد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مهيمنا به رفيقان خود رسان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خدای را مددی ای رفيق ره تا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ميکده ديگر علم برافرازم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خرد ز پيری من کی حساب برگيرد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باز با صنمی طفل عشق می‌بازم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صبا و شمالم نمی‌شناسد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عزيز من که بجز باد نيست دمسازم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منزل يار آب زندگانی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بيار نسيمی ز خاک شيرازم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سرشکم آمد و عيبم بگفت روی به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شکايت از که کنم خانگيست غمازم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چنگ زهره شنيدم که صبحدم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حافظ خوش لهجه خوش آوازم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دست رسد در سر زلفين تو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گوی چه سرها که به چوگان تو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تو مرا عمر دراز است ولی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دست سر مويی از آن عمر درازم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پروانه راحت بده ای شمع که امشب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آتش دل پيش تو چون شمع گدازم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دم که به يک خنده دهم جان چو صراحی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مستان تو خواهم که گزارند نمازم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نيست نماز من آلوده نمازی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ميکده زان کم نشود سوز و گدازم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مسجد و ميخانه خيالت اگر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محراب و کمانچه ز دو ابروی تو سازم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خلوت ما را شبی از رخ بفروزی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صبح بر آفاق جهان سر بفرازم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محمود بود عاقبت کار در اين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سر برود در سر سودای ايازم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غم دل با که بگويم که در اين دور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جام نشايد که بود محرم 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خرابات مغان گر گذر افتد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حاصل خرقه و سجاده روان دربازم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توبه گر امروز چو زهاد 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خازن ميکده فردا نکند در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چو پروانه دهد دست فراغ بالی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بدان عارض شمعی نبود پروازم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صحبت حور نخواهم که بود عين قصور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خيال تو اگر با دگری پردازم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سودای تو در سينه بماندی پنهان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تردامن اگر فاش نگردی 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سان از قفس خاک هوايی گشتم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هوايی که مگر صيد کند شهبازم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چنگ ار به کناری ندهی کام دلم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لب خويش چو نی يک نفسی بنوازم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ماجرای دل خون گشته نگويم با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جز تيغ غمت نيست کسی دمسازم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هر موی سری بر تن حافظ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زلفت همه را در قدمت اندازم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مژده وصل تو کو کز سر جان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قدسم و از دام جهان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ولای تو که گر بنده خويشم خوانی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خواجگی کون و مکان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از ابر هدايت برسان بارانی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پيشتر زان که چو گردی ز ميان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 تربت من با می و مطرب بنشين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بويت ز لحد رقص کنان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و بالا بنما ای بت شيرين حرکات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سر جان و جهان دست فشان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پيرم تو شبی تنگ در آغوشم 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سحرگه ز کنار تو جوان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مرگم نفسی مهلت ديدار بده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چو حافظ ز سر جان و جهان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نه در پی عزم ديار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نه خاک سر کوی يار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غريبی و غربت چو بر نمی‌تابم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شهر خود روم و شهريار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محرمان سراپرده وصال شوم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بندگان خداوندگار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کار عمر نه پيداست باری آن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واقعه پيش نگار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بخت گران خواب و کار بی‌سامان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بود گله‌ای رازدار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پيشه من عاشقی و رندی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بکوشم و مشغول کار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لطف ازل رهنمون شود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وگرنه تا به ابد شرمسار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من دوستدار روی خوش و موی دلکشم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مدهوش چشم مست و می صاف بی‌غشم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ز سر عهد ازل يک سخن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گه بگويمت که دو پيمانه درکشم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آدم بهشتيم اما در اين سفر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حالی اسير عشق جوانان مه 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عاشقی گزير نباشد ز ساز و 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استاده‌ام چو شمع مترسان ز آتشم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شيراز معدن لب لعل است و کان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جوهری مفلسم ايرا مشوشم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بس که چشم مست در اين شهر ديده‌ام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حقا که می نمی‌خورم اکنون و سرخوشم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شهريست پر کرشمه حوران ز شش جهت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چيزيم نيست ور نه خريدار هر ششم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ار مدد دهد که کشم رخت سوی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گيسوی حور گرد فشاند ز مفرشم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عروس طبع مرا جلوه آرزوست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آيينه‌ای ندارم از آن آه می‌کشم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روی تو چون بگذرد به گلشن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از پی نظر آيد به سوی روزن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سزای تکيه گهت منظری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ز عالم و اين گوشه معين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لعل و گهر در نثار مقدم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گنج خانه دل می‌کشم به روزن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سرشک روانم سر خرابی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نه خون جگر می‌گرفت دامن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نخست روز که ديدم رخ تو دل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رسد خللی خون من به گردن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مژده وصل تو تا سحر شب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راه باد نهادم چراغ روشن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مردمی که دل دردمند حافظ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مزن به ناوک دلدوز مردم افکن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۳۴۰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از آتش دل چون خم می در جوشم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 بر لب زده خون می‌خورم و خاموشم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قصد جان است طمع در لب جانان کردن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مرا بين که در اين کار به جان می‌کوشم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کی آزاد شوم از غم دل چون هر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هندوی زلف بتی حلقه کند در گوشم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 لله که نيم معتقد طاعت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قدر هست که گه گه قدحی می نوشم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هست اميدم که عليرغم عدو روز جزا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فيض عفوش ننهد بار گنه بر دوشم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پدرم روضه رضوان به دو گندم بفروخت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چرا ملک جهان را به جوی نفروشم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پوشی من از غايت دين داری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پرده‌ای بر سر صد عيب نهان می‌پوشم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خواهم که ننوشم بجز از راوق خم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کنم گر سخن پير مغان ننيوشم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اين دست زند مطرب مجلس ره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حافظ ببرد وقت سماع از هوشم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من از سرزنش مدعيان انديشم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مستی و رندی نرود از پيشم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زهد رندان نوآموخته راهی بدهيست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بدنام جهانم چه صلاح انديشم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شوريده سران خوان من بی‌سامان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در کم خردی از همه عالم بيشم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جبين نقش کن از خون دل من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بدانند که قربان تو کافرکيشم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اعتقادی بنما و بگذر بهر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اين خرقه ندانی که چه نادرويشم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خونبار من ای باد بدان يار 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 مژگان سيه بر رگ جان زد نيشم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باده خورم ور نه چه کارم با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راز خود و عارف وقت خويشم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حجاب چهره جان می‌شود غبار تنم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دمی که از آن چهره پرده برفکنم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قفس نه سزای چو من خوش الحانيست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روم به گلشن رضوان که مرغ آن چمنم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عيان نشد که چرا آمدم کجا رفتم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و درد که غافل ز کار خويشتنم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طوف کنم در فضای عالم قدس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سراچه ترکيب تخته بند تنم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ز خون دلم بوی شوق 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مدار که همدرد نافه ختنم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طراز پيرهن زرکشم مبين چون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سوزهاست نهانی درون پيرهنم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هستی حافظ ز پيش او بردار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وجود تو کس نشنود ز من که 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چل سال بيش رفت که من لاف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چاکران پير مغان کمترين 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به يمن عاطفت پير می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تهی نشد ز می صاف روشنم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جاه عشق و دولت رندان پاکباز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پيوسته صدر مصطبه‌ها بود مسکنم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شان من به دردکشی ظن بد مبر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کلوده گشت جامه ولی پاکدامنم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شهباز دست پادشهم اين چه حالت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ياد برده‌اند هوای نشيمنم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است بلبلی چو من اکنون در اين قفس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اين لسان عذب که خامش چو سوسنم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و هوای فارس عجب سفله پرور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همرهی که خيمه از اين خاک برکنم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زير خرقه قدح تا به کی 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بزم خواجه پرده ز کارت برافکنم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تورانشه خجسته که در من يزيد فضل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منت مواهب او طوق گردنم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تا من در طلب هر روز گامی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شفاعت هر زمان در نيک نامی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ماه مهرافروز خود تا بگذرانم روز خود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دامی به راهی می‌نهم مرغی به دامی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اورنگ کو گلچهر کو نقش وفا و مهر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حالی من اندر عاشقی داو تمامی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 که يابم آگهی از سايه سرو سهی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گلبانگ عشق از هر طرف بر خوش خرامی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کان آرام دل دانم نبخشد کام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خيالی می‌کشم فال دوامی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دانم سر آرد غصه را رنگين برآرد قصه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آه خون افشان که من هر صبح و شامی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آن که از وی غايبم و از می چو حافظ تايبم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مجلس روحانيان گه گاه جامی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تو ای سرو روان با گل و گلشن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سنبل چه کشم عارض سوسن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کز طعنه بدخواه نديدم رويت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چون آينه‌ام روی ز آهن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ناصح و بر دردکشان خرده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کارفرمای قدر می‌کند اين من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 غيرت چو چنين می‌جهد از مکمن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بفرما که من سوخته خرمن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ترکان چو پسنديد و به چاهم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دستگير ار نشود لطف تهمتن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مددی گر به چراغی نکند آتش طور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چاره تيره شب وادی ايمن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خلد برين خانه موروث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اندر اين منزل ويرانه نشيمن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۳۴۶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 رندم که ترک شاهد و ساغر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داند که من اين کارها کمتر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عيب توبه کاران کرده باشم بارها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توبه از می وقت گل ديوانه باشم گر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دردانه‌ست و من غواص و دريا ميکده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فروبردم در آن جا تا کجا سر برکنم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لاله ساغرگير و نرگس مست و بر ما نام فسق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داوری دارم بسی يا رب که را داور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بازکش يک دم عنان ای ترک شهرآشوب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ز اشک و چهره راهت پرزر و گوهر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از ياقوت و لعل اشک دارم گنج‌ها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نظر در فيض خورشيد بلنداختر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صبا مجموعه گل را به آب لطف 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کجدلم خوان گر نظر بر صفحه دفتر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و پيمان فلک را نيست چندان اعتبار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با پيمانه بندم شرط با ساغر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دارم در گدايی گنج سلطانی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طمع در گردش گردون دون پرور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گردآلود فقرم شرم باد از همتم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آب چشمه خورشيد دامن تر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گر در آتش می‌پسندد لطف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تنگ چشمم گر نظر در چشمه کوثر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لعلش عشوه‌ای می‌داد حافظ را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آنم کز وی اين افسانه‌ها باور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صنما با غم عشق تو چه تدبير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کی در غم تو ناله شبگير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ديوانه از آن شد که نصيحت شنود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مگرش هم ز سر زلف تو زنجير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در مدت هجر تو کشيدم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يکی نامه محال است که تحرير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سر زلف تو مجموع پريشانی خود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مجالی که سراسر همه تقرير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زمان کرزوی ديدن جانم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نظر نقش رخ خوب تو تصوير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بدانم که وصال تو بدين دست 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دين و دل را همه دربازم و توفير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شو از برم ای واعظ و بيهوده مگوی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آنم که دگر گوش به تزوير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اميد صلاحی ز فساد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که تقدير چنين است چه تدبير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دريا کنم و صبر به صحرا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اين کار دل خويش به دريا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دل تنگ گنهکار برآرم آهی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کتش اندر گنه آدم و حوا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مايه خوشدلی آن جاست که دلدار آن 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می‌کنم جهد که خود را مگر آن جا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 بند قبا ای مه خورشيدکلاه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چو زلفت سر سودازده در پا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خورده‌ام تير فلک باده بده تا سرمست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عقده دربند کمر ترکش جوزا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جرعه جام بر اين تخت روان افشانم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غلغل چنگ در اين گنبد مينا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تکيه بر ايام چو سهو است و خطا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چرا عشرت امروز به فردا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سودای رخش گفتم ز سر بيرون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کو زنجير تا تدبير اين مجنون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قامتش را سرو گفتم سر کشيد از من به خشم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از راست می‌رنجد نگارم چون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 ناسنجيده گفتم دلبرا معذور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عشوه‌ای فرمای تا من طبع را موزون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زردرويی می‌کشم زان طبع نازک بی‌گناه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جامی بده تا چهره را گلگون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ای نسيم منزل ليلی خدا را تا به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ربع را برهم زنم اطلال را جيحون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ره بردم به گنج حسن بی‌پايان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گدای همچو خود را بعد از اين قارون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مه صاحب قران از بنده حافظ ياد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دعای دولت آن حسن روزافزون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عزم توبه سحر گفتم استخاره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توبه شکن می‌رسد چه چاره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درست بگويم نمی‌توانم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 خورند حريفان و من نظاره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غنچه با لب خندان به ياد مجلس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گيرم و از شوق جامه پاره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دور لاله دماغ مرا علاج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ميانه بزم طرب کناره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دوست مرا چون گل مراد 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حواله سر دشمن به سنگ خاره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ميکده‌ام ليک وقت مستی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ناز بر فلک و حکم بر ستاره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که نيست ره و رسم لقمه پرهيزی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ملامت رند شرابخواره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تخت گل بنشانم بتی چو سلطانی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سنبل و سمنش ساز طوق و ياره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باده خوردن پنهان ملول شد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بانگ بربط و نی رازش آشکاره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حاشا که من به موسم گل ترک می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لاف عقل می‌زنم اين کار کی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کجاست تا همه محصول زهد و علم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چنگ و بربط و آواز نی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قيل و قال مدرسه حالی دلم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چند نيز خدمت معشوق و می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بود در زمانه وفا جام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 من حکايت جم و کاووس کی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نامه سياه نترسم که روز حشر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فيض لطف او صد از اين نامه طی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پيک صبح تا گله‌های شب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آن خجسته طالع فرخنده پی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جان عاريت که به حافظ سپرد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رخش ببينم و تسليم وی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روزگاری شد که در ميخانه خدمت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لباس فقر کار اهل دولت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اندر دام وصل آرم تذروی خوش 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کمينم و انتظار وقت فرصت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 ما بوی حق نشنيد بشنو کاين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حضورش نيز می‌گويم نه غيبت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صبا افتان و خيزان می‌روم تا کوی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رفيقان ره استمداد همت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کويت زحمت ما برنتابد بيش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لطف‌ها کردی بتا تخفيف زحمت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دلبر دام راه و غمزه‌اش تير بلاست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دار ای دل که چندينت نصيحت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بدبين بپوشان ای کريم عيب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دليری‌ها که من در کنج خلوت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حافظم در مجلسی دردی کشم در محفلی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بنگر اين شوخی که چون با خلق صنعت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ترک عشق شاهد و ساغر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بار توبه کردم و ديگر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 بهشت و سايه طوبی و قصر و حور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خاک کوی دوست برابر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تلقين و درس اهل نظر يک اشارت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کنايتی و مکرر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نمی‌شود ز سر خود خبر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ميان ميکده سر بر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ناصح به طعن گفت که رو ترک عشق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محتاج جنگ نيست برادر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تقواام تمام که با شاهدان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و کرشمه بر سر منبر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جناب پير مغان جای دولت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ترک خاک بوسی اين در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مژگان سيه کردی هزاران رخنه در دينم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کز چشم بيمارت هزاران درد برچينم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همنشين دل که يارانت برفت از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روزی مباد آن دم که بی ياد تو بنشينم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پير است و بی‌بنياد از اين فرهادکش فرياد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کرد افسون و نيرنگش ملول از جان شيرينم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تاب آتش دوری شدم غرق عرق چون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ای باد شبگيری نسيمی زان عرق 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فانی و باقی فدای شاهد و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سلطانی عالم را طفيل عشق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بر جای من غيری گزيند دوست حاکم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حرامم باد اگر من جان به جای دوست بگزينم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صباح الخير زد بلبل کجايی ساقيا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غوغا می‌کند در سر خيال خواب دوشينم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رحلت هم از بستر روم در قصر حورالعين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در وقت جان دادن تو باشی شمع بالينم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آرزومندی که در اين نامه ثبت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همانا بی‌غلط باشد که حافظ داد تلقينم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مصلحت وقت در آن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کشم رخت به ميخانه و خوش بنشينم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می گيرم و از اهل ريا دور شوم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از اهل جهان پاکدلی بگزينم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صراحی و کتابم نبود يار و نديم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حريفان دغا را به جهان کم 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سر به آزادگی از خلق برآرم چون سرو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دهد دست که دامن ز جهان درچينم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که در خرقه آلوده زدم لاف صلاح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شرمسار از رخ ساقی و می رنگينم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تنگ من و بار غم او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 اين بار گران نيست دل مسکينم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رند خراباتم و گر زاهد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متاعم که همی‌بينی و کمتر زينم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آصف عهدم دلم از راه مبر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اگر دم زنم از چرخ بخواهد کينم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دلم گرد ستم‌هاست خدايا مپسند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مکدر شود آيينه مهرآيينم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از دست برخيزد که با دلدار بنشينم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جام وصل می‌نوشم ز باغ عيش گل 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تلخ صوفی سوز بنيادم بخواهد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لبم بر لب نه ای ساقی و بستان جان شيرينم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ديوانه خواهم شد در اين سودا که شب تا 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با ماه می‌گويم پری در خواب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لبت شکر به مستان داد و چشمت می به ميخواران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کز غايت حرمان نه با آنم نه با اينم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هر خاکی که باد آورد فيضی برد از انعامت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حال بنده ياد آور که خدمتگار ديرينم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کو نقش نظمی زد کلامش دلپذير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تذرو طرفه من گيرم که چالاک است شاهينم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باور نمی‌داری رو از صورتگر چين 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مانی نسخه می‌خواهد ز نوک کلک مشکينم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وفاداری و حق گويی نه کار هر کسی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آصف ثانی جلال الحق و الدينم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رموز مستی و رندی ز من بشنو نه از واعظ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جام و قدح هر دم نديم ماه و پروينم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خرابات مغان نور خدا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اين عجب بين که چه نوری ز کجا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 بر من مفروش ای ملک الحاج که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می‌بينی و من خانه خدا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از زلف بتان نافه گشايی کردن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دور است همانا که خطا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سوز دل اشک روان آه سحر ناله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از نظر لطف شما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از روی تو نقشی زندم راه خيال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که گويم که در اين پرده چه‌ها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نديده‌ست ز مشک ختن و نافه 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من هر سحر از باد صبا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عيب نظربازی حافظ مکنيد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او را ز محبان شما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زمانه که هيچش کران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دواش جز می چون ارغوان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ترک خدمت پير مغان نخواهم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مصلحت خود در آن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آفتاب قدح ارتفاع عيش بگير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طالع وقت آن چنان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اهل خدا عاشقيست با خود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مشايخ شهر اين نشان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دو ديده حيران من هزار افسوس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دو آينه رويش عيان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تو تا بشد از جويبار ديده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جای سرو جز آب روان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خمار کسم جرعه‌ای نمی‌بخشد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اهل دلی در ميان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موی ميانش که دل در او 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مپرس که خود در ميان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سفينه حافظ که جز در اين دريا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بضاعت سخن درفشان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روز کز اين منزل ويران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راحت جان طلبم و از پی جانان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دانم که به جايی نبرد راه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بوی سر آن زلف پريشان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از وحشت زندان سکندر بگرفت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رخت بربندم و تا ملک سليمان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صبا با تن بيمار و دل بی‌طاقت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هواداری آن سرو خرامان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او چو قلم گر به سرم بايد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 زخم کش و ديده گريان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نذر کردم گر از اين غم به درآيم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ميکده شادان و غزل خوان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هواداری او ذره صفت رقص 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لب چشمه خورشيد درخشان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تازيان را غم احوال گران باران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پارسايان مددی تا خوش و آسان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چو حافظ ز بيابان نبرم ره بيرون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همره کوکبه آصف دوران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اين منزل ويران به سوی خانه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آن جا که روم عاقل و فرزانه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سفر گر به سلامت به وطن بازرسم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نذر کردم که هم از راه به ميخانه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بگويم که چه کشفم شد از اين سير و سلوک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در صومعه با بربط و پيمانه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آشنايان ره عشق گرم خون بخورند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ناکسم گر به شکايت سوی بيگانه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دست من و زلف چو زنجير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و چند از پی کام دل ديوانه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ببينم خم ابروی چو محرابش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سجده شکر کنم و از پی شکرانه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دم که چو حافظ به تولای وزير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سرخوش از ميکده با دوست به کاشانه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پامال جفا کرد چو خاک راهم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می‌بوسم و عذر قدمش می‌خواهم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آنم که ز جور تو بنالم حاشا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معتقد و چاکر دولتخواهم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بسته‌ام در خم گيسوی تو اميد دراز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مبادا که کند دست طلب کوتاهم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ذره خاکم و در کوی توام جای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ای دوست که بادی ببرد ناگاهم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ميخانه سحر جام جهان بينم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آن آينه از حسن تو کرد آگاهم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صومعه عالم قدسم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دير مغان است حوالتگاهم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من راه نشين خيز و سوی ميکده 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آن حلقه ببينی که چه صاحب جاهم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بگذشتی و از حافظت انديشه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دامن حسن تو بگيرد آهم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خوشم آمد که سحر خسرو خاور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همه پادشهی بنده تورانشاهم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ديدار شد ميسر و بوس و کنار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بخت شکر دارم و از روزگار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برو که طالع اگر طالع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جامم به دست باشد و زلف نگار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عيب کس به مستی و رندی نمی‌کنيم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 بتان خوش است و می خوشگوار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بشارتی دهمت محتسب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می جهان پر است و بت ميگسار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خاطر به دست تفرقه دادن نه زيرکيست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مجموعه‌ای بخواه و صراحی بيار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خاکيان عشق فشان جرعه لبش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خاک لعل گون شود و مشکبار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شد که چشم بد نگران بودی از کمين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خصم از ميان برفت و سرشک از کنار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کانات جمله به بوی تو زنده‌اند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آفتاب سايه ز ما برمدار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آب روی لاله و گل فيض حسن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ابر لطف بر من خاکی ببار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اسير زلف تو شد از خدا بترس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انتصاف آصف جم اقتدار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برهان ملک و دين که ز دست وزارتش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ايام کان يمين شد و دريا يسار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ياد رای انور او آسمان به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می‌کند فدا و کواکب نثار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زمين ربوده چوگان عدل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برکشيده گنبد نيلی حصار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عزم سبک عنان تو در جنبش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پايدار مرکز عالی مدار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از نتيجه فلک و طور دور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تبديل ماه و سال و خزان و بهار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خالی مباد کاخ جلالش ز سروران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ساقيان سروقد گلعذار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دردم از يار است و درمان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فدای او شد و جان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که می‌گويند آن خوشتر ز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ما اين دارد و آن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کو به قصد خون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را بشکست و پيمان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در پرده می‌گويم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گفته خواهد شد به دستان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سر آمد دولت شب‌های وصل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بگذرد ايام هجران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دو عالم يک فروغ روی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گفتمت پيدا و پنهان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اعتمادی نيست بر کار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بلکه بر گردون گردان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از قاضی نترسد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بلکه از يرغوی ديوان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داند که حافظ عاشق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آصف ملک سليمان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بی غمان مست دل از دست داده‌ايم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همراز عشق و همنفس جام باده‌ايم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ما بسی کمان ملامت کشيده‌اند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کار خود ز ابروی جانان گشاده‌ايم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 تو دوش داغ صبوحی کشيده‌ای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آن شقايقيم که با داغ زاده‌ايم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مغان ز توبه ما گر ملول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باده صاف کن که به عذر ايستاده‌ايم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از تو می‌رود مددی ای دليل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کانصاف می‌دهيم و ز راه اوفتاده‌ايم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لاله می مبين و قدح در ميان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داغ بين که بر دل خونين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که حافظ اين همه رنگ و خيال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غلط مبين که همان لوح ساده‌ايم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تا به راه غمت رو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و ريای خلق به يک سو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طاق و رواق مدرسه و قال و قيل علم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راه جام و ساقی مه رو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جان بدان دو نرگس جادو سپرده‌ايم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دل بدان دو سنبل هندو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عمری گذشت تا به اميد اشارتی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چشمی بدان دو گوشه ابرو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ملک عافيت نه به لشکر گرفته‌ايم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تخت سلطنت نه به بازو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سحر چشم يار چه بازی کند که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بنياد بر کرشمه جادو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بی زلف سرکشش سر سودايی از ملال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همچون بنفشه بر سر زانو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گوشه اميد چو نظارگان ماه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طلب بر آن خم ابرو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که حافظا دل سرگشته‌ات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حلقه‌های آن خم گيسو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بدين در نه پی حشمت و جاه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بد حادثه اين جا به پناه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رو منزل عشقيم و ز سرحد عدم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اقليم وجود اين همه راه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سبزه خط تو ديديم و ز بستان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طلبکاری اين مهرگياه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چنين گنج که شد خازن او روح امين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گدايی به در خانه شاه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لنگر حلم تو ای کشتی توفيق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بحر کرم غرق گناه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آبرو می‌رود ای ابر خطاپوش ببار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ديوان عمل نامه سياه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خرقه پشمينه مينداز که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پی قافله با آتش آه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فتوی پير مغان دارم و قوليست قديم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حرام است می آن جا که نه يار است نديم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چاک خواهم زدن اين دلق ريايی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روح را صحبت ناجنس عذابيست اليم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مگر جرعه فشاند لب جانان بر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شد که منم بر در ميخانه مقيم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مگرش خدمت ديرين من از ياد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سحری ياد دهش عهد قديم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صد سال اگر بر سر خاکم 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برآرد ز گلم رقص کنان عظم رميم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از ما به صد اميد ستد اول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ظاهرا عهد فرامش نکند خلق کريم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غنچه گو تنگ دل از کار فروبسته مباش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دم صبح مدد يابی و انفاس نسيم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بهبود خود ای دل ز دری ديگر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عاشق نشود به به مداوای حکيم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معرفت آموز که با خود ببری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نصيب دگران است نصاب زر و سيم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 سخت است مگر يار شود لطف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آدم نبرد صرفه ز شيطان رجيم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سيم و زرت نيست چه شد شاکر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به از دولت لطف سخن و طبع سليم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از در ميخانه گشادی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ره دوست نشينيم و مرادی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زاد راه حرم وصل نداريم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گدايی ز در ميکده زادی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آلوده ما گر چه روان 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رسالت سوی او پاک نهادی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لذت داغ غمت بر دل ما باد حرام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از جور غم عشق تو دادی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نقطه خال تو بر لوح بصر نتوان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از مردمک ديده مدادی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عشوه‌ای از لب شيرين تو دل خواست به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شکرخنده لبت گفت مزادی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بود نسخه عطری دل سودازده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خط غاليه سای تو سوادی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غمت را نتوان يافت مگر در دل 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به اميد غمت خاطر شادی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مدرسه تا چند نشينی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از در ميخانه گشادی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ز ياران چشم ياری داشتيم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غلط بود آن چه ما پنداشتيم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درخت دوستی برگی 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رفتيم و تخمی کاشتيم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و گو آيين درويشی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با تو ماجراها داشتيم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چشمت فريب جنگ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غلط کرديم و صلح انگاشتيم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گلبن حسنت نه خود شد دلفروز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دم همت بر او بگماشتيم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نکته‌ها رفت و شکايت کس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جانب حرمت فرونگذاشتيم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خود دادی به ما دل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محصل بر کسی نگماشتيم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از ما چه می‌جويی که مستان را صلا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دور نرگس مستت سلامت را دعا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ميخانه‌ام بگشا که هيچ از خانقه نگشود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باور بود ور نه سخن اين بود و ما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چشم تو ای ساقی خراب افتاده‌ام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بلايی کز حبيب آيد هزارش مرحبا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بر من نبخشايی پشيمانی خوری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خاطر دار اين معنی که در خدمت کجا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قدت گفتم که شمشاد است بس خجلت به بار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نسبت چرا کرديم و اين بهتان چرا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جگر چون نافه‌ام خون گشت کم زينم نمی‌بايد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جزای آن که با زلفت سخن از چين خطا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آتش گشتی ای حافظ ولی با يار درنگرفت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بدعهدی گل گويی حکايت با صبا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درس سحر در ره ميخانه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محصول دعا در ره جانانه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خرمن صد زاهد عاقل زند آتش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داغ که ما بر دل ديوانه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سلطان ازل گنج غم عشق به ما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روی در اين منزل ويرانه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دل ندهم ره پس از اين مهر بتان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 لب او بر در اين خانه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خرقه از اين بيش منافق نتوان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بنياد از اين شيوه رندانه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می‌رود اين کشتی سرگشته که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در سر آن گوهر يک دانه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المنه لله که چو ما بی‌دل و دين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لقب عاقل و فرزانه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قانع به خيالی ز تو بوديم چو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چه گداهمت و بيگانه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بگذار تا ز شارع ميخانه بگذريم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بهر جرعه‌ای همه محتاج اين دريم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نخست چون دم رندی زديم و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شرط آن بود که جز ره آن شيوه نسپريم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جايی که تخت و مسند جم می‌رود به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غم خوريم خوش نبود به که می‌خوريم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 که دست در کمر او توان زدن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خون دل نشسته چو ياقوت احمريم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 مکن نصيحت شوريدگان که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خاک کوی دوست به فردوس ننگريم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صوفيان به حالت و رقصند مقتدا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نيز هم به شعبده دستی برآوريم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جرعه تو خاک زمين در و لعل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بيچاره ما که پيش تو از خاک کمتريم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ره به کنگره کاخ وصل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خاک آستانه اين در به سر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خرقه صوفی به خرابات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شطح و طامات به بازار خرافات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سوی رندان قلندر به ره آورد سفر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دلق بسطامی و سجاده طامات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همه خلوتيان جام صبوحی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صبحی به در پير مناجات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تو آن عهد که در وادی ايمن بستيم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موسی ارنی گوی به ميقات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کوس ناموس تو بر کنگره عرش زنيم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علم عشق تو بر بام سماوات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کوی تو به صحرای قيامت فردا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بر فرق سر از بهر مباهات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نهد در ره ما خار ملامت زاهد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گلستانش به زندان مکافات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شرممان باد ز پشمينه آلوده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بدين فضل و هنر نام کرامات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قدر وقت ار نشناسد دل و کاری نکند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خجالت که از اين حاصل اوقات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فتنه می‌بارد از اين سقف مقرنس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ميخانه پناه از همه آفات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بيابان فنا گم شدن آخر تا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بپرسيم مگر پی به مهمات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آب رخ خود بر در هر سفله مريز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حاجت آن به که بر قاضی حاجات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تا گل برافشانيم و می در ساغر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را سقف بشکافيم و طرحی نو دراندازيم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غم لشکر انگيزد که خون عاشقان 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ساقی به هم تازيم و بنيادش براندازيم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ارغوانی را گلاب اندر قدح ريزيم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عطرگردان را شکر در مجمر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 دست است رودی خوش بزن مطرب سرودی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دست افشان غزل خوانيم و پاکوبان سر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خاک وجود ما بدان عالی جناب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کن شاه خوبان را نظر بر منظر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يکی از عقل می‌لافد يکی طامات می‌بافد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کاين داوری‌ها را به پيش داور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بهشت عدن اگر خواهی بيا با ما به ميخانه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پای خمت روزی به حوض کوثر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سخندانی و خوشخوانی نمی‌ورزند در شيراز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حافظ که تا خود را به ملکی ديگر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بيا که خرقه سالوس برکشيم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نقش زرق را خط بطلان به سر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نذر و فتوح صومعه در وجه می‌نهيم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ريا به آب خرابات برکشيم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فردا اگر نه روضه رضوان به ما 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غلمان ز روضه حور ز جنت به درکشيم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جهيم سرخوش و از بزم صوفيان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غارت کنيم باده و شاهد به بر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عشرت کنيم ور نه به حسرت کشندمان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که رخت جان به جهانی دگر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خدا که در تتق غيب منزويست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مستانه‌اش نقاب ز رخسار برکشيم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جلوه‌ای ز ابروی او تا چو ماه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سپهر در خم چوگان زر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نه حد ماست چنين لاف‌ها زدن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پای از گليم خويش چرا بيشتر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وقت گل آن به که به عشرت کوشيم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اهل دل است اين و به جان بنيوشيم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در کس کرم و وقت طرب می‌گذرد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چاره آن است که سجاده به می بفروشيم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هواييست فرح بخش خدايا بفرست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نازنينی که به رويش می گلگون نوشيم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ارغنون ساز فلک رهزن اهل هنر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از اين غصه نناليم و چرا نخروشيم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به جوش آمد و از می نزديمش آبی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لاجرم ز آتش حرمان و هوس می‌جوشيم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می‌کشيم از قدح لاله شرابی موهوم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که بی مطرب و می مدهوشيم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حال عجب با که توان گفت که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بلبلانيم که در موسم گل خاموشيم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شبی دست برآريم و دعايی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هجران تو را چاره ز جايی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بيمار شد از دست رفيقان مددی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طبيبش به سر آريم و دوايی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بی جرم برنجيد و به تيغم زد و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بازش آريد خدا را که صفايی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خشک شد بيخ طرب راه خرابات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آن آب و هوا نشو و نمايی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مدد از خاطر رندان طلب ای دل ور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صعب است مبادا که خطايی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طاير کم حوصله کاری نکند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طلب از سايه ميمون همايی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از پرده بشد حافظ خوشگوی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قول و غزلش ساز نوايی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نگوييم بد و ميل به ناحق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جامه کس سيه و دلق خود ازرق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درويش و توانگر به کم و بيش بد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بد مصلحت آن است که مطلق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رقم مغلطه بر دفتر دانش نزنيم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حق بر ورق شعبده ملحق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اگر جرعه رندان نه به حرمت نوشد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التفاتش به می صاف مروق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برانيم جهان در نظر راهروان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اسب سيه و زين مغرق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آسمان کشتی ارباب هنر می‌شکند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آن به که بر اين بحر معلق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بدی گفت حسودی و رفيقی رنجيد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گو تو خوش باش که ما گوش به احمق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خصم خطا گفت نگيريم بر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به حق گفت جدل با سخن حق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۳۷۹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 خوش است و به بانگ بلند می‌گويم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نسيم حيات از پياله می‌جويم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عبوس زهد به وجه خمار ننشيند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مريد خرقه دردی کشان خوش خويم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شدم فسانه به سرگشتگی و ابروی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کشيد در خم چوگان خويش چون 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نه پير مغان در به روی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کدام در بزنم چاره از کجا 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در اين چمنم سرزنش به خودرويی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که پرورشم می‌دهند می‌رويم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خانقاه و خرابات در ميانه مبين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گواه که هر جا که هست با اويم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راه طلب کيميای بهروزيست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دولت آن خاک عنبرين بويم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شوق نرگس مست بلندبالايی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لاله با قدح افتاده بر لب 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می که به فتوی حافظ از دل پاک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زرق به فيض قدح فروشويم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بارها گفته‌ام و بار دگر می‌گويم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دلشده اين ره نه به خود می‌پويم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پس آينه طوطی صفتم داشته‌اند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استاد ازل گفت بگو می‌گويم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خارم و گر گل چمن آرايی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آن دست که او می‌کشدم می‌رويم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عيب من بی‌دل حيران مکنيد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گوهری دارم و صاحب نظری می‌جويم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با دلق ملمع می گلگون عيب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مکنم عيب کز او رنگ ريا می‌شويم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خنده و گريه عشاق ز جايی دگر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می‌سرايم به شب و وقت سحر می‌مويم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حافظم گفت که خاک در ميخانه مبوی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مکن عيب که من مشک ختن می‌بويم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ما بندگان پادشهيم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پادشاهان ملک صبحگهيم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در آستين و کيسه تهی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گيتی نما و خاک رهيم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هوشيار حضور و مست 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بحر توحيد و غرقه گنهيم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 بخت چون کرشمه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ماش آيينه رخ چو مهيم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بيدار بخت را هر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نگهبان افسر و کلهيم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غنيمت شمار صحبت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تو در خواب و ما به ديده گهيم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منصور واقف است که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همت به هر کجا که نهيم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دشمنان را ز خون کفن سازيم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را قبای فتح دهيم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رنگ تزوير پيش ما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 سرخيم و افعی سيهيم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وام حافظ بگو که بازدهند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کرده‌ای اعتراف و ما گوهيم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فاتحه‌ای چو آمدی بر سر خسته‌ای بخوان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بگشا که می‌دهد لعل لبت به مرده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به پرسش آمد و فاتحه خواند و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نفسی که روح را می‌کنم از پی اش 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طبيب خسته‌ای روی زبان من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دم و دود سينه‌ام بار دل است بر زبان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گر چه تب استخوان من کرد ز مهر گرم و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تبم نمی‌رود آتش مهر از استخوان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دلم ز خال تو هست در آتشش وطن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از آن دو چشم تو خسته شده‌ست و ناتوان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بازنشان حرارتم ز آب دو ديده 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نبض مرا که می‌دهد هيچ ز زندگی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مدام شيشه‌ام از پی عيش داده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شيشه‌ام از چه می‌برد پيش طبيب هر زمان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آب زندگی شعر تو داد شربتم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طبيب کن بيا نسخه شربتم بخوان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که گفتم غم با طبيبان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درمان نکردند مسکين غريبان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گل که هر دم در دست باديست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شرم بادش از عندليبان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امان ده تا بازبيند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محبان روی حبيبان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درج محبت بر مهر خود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مبادا کام رقيبان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منعم آخر بر خوان جودت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چند باشيم از بی نصيبان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نگشتی شيدای گيتی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می‌شنيدی پند اديبان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می‌سوزم از فراقت روی از جفا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هجران بلای ما شد يا رب بلا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 جلوه می‌نمايد بر سبز خنگ گردون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او به سر درآيد بر رخش پا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 غول را برافشان يعنی به رغم سنبل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چمن بخوری همچون صبا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يغمای عقل و دين را بيرون خرام سرمست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 کلاه بشکن در بر قبا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نور چشم مستان در عين انتظارم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چنگ حزين و جامی بنواز يا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دوران همی‌نويسد بر عارضش خطی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نوشته بد از يار ما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خوبرويان بختت جز اين قدر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نيستت رضايی حکم قضا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آن آهوی مشکين به ختن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سهی سرو خرامان به چمن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آزرده ما را به نسيمی بنواز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آن جان ز تن رفته به تن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و خورشيد به منزل چو به امر تو رسند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مه روی مرا نيز به من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ديده‌ها در طلب لعل يمانی خون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آن کوکب رخشان به يمن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طاير ميمون همايون آثار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عنقا سخن زاغ و زغن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اين است که ما بی تو نخواهيم حيات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ای پيک خبرگير و سخن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بودی وطنش ديده حافظ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مرادش ز غريبی به وطن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کم نشين با خرقه 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از رندان بی‌سامان مپوشان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خرقه بسی آلودگی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وقت قبای می فروشان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صوفی وشان دردی نديدم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صافی باد عيش دردنوشان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نازک طبعی و طاقت نياری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گرانی‌های مشتی دلق 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مستم کرده‌ای مستور منشين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نوشم داده‌ای زهرم منوشان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از غبن اين سالوسيان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خون دل و بربط خروشان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دلگرمی حافظ بر حذر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دارد سينه‌ای چون ديگ جوشان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شمشادقدان خسرو شيرين دهنان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مژگان شکند قلب همه صف شکنان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بگذشت و نظر بر من درويش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ای چشم و چراغ همه شيرين سخنان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از سيم و زرت کيسه تهی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من شو و برخور ز همه سيمتنان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کمتر از ذره نه‌ای پست مشو مهر بورز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خلوتگه خورشيد رسی چرخ زنان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جهان تکيه مکن ور قدحی 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زهره جبينان خور و نازک بدنان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پيمانه کش من که روانش خوش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پرهيز کن از صحبت پيمان شکنان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 دوست به دست آر و ز دشمن بگسل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 يزدان شو و فارغ گذر از اهرمنان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صبا در چمن لاله سحر می‌گفتم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شهيدان که‌اند اين همه خونين کفنان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من و تو محرم اين راز نه‌ايم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می لعل حکايت کن و شيرين دهنان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و گل طرب انگيز گشت و توبه 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شادی رخ گل بيخ غم ز دل برکن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 باد صبا غنچه در هواداری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خود برون شد و بر خود دريد پيراهن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صدق بياموز از آب صافی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راستی طلب آزادگی ز سرو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دستبرد صبا گرد گل کلاله 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شکنج گيسوی سنبل ببين به روی سمن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 غنچه رسيد از حرم به طالع سعد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عينه دل و دين می‌برد به وجه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صفير بلبل شوريده و نفير هزار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برای وصل گل آمد برون ز بيت حزن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صحبت خوبان و جام باده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حافظ و فتوی پير صاحب فن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هر دم به بويت جامه در 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کنم چاک از گريبان تا به دامن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تنت را ديد گل گويی که در باغ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مستان جامه را بدريد بر 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دست غمت مشکل برم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دل را تو آسان بردی 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دشمنان برگشتی از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نگردد هيچ کس دوست دشمن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تنت در جامه چون در جام باده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دلت در سينه چون در سيم آهن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ببار ای شمع اشک از چشم خونين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شد سوز دلت بر خلق روشن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کز سينه‌ام آه جگرسوز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برآيد همچو دود از راه روزن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را مشکن و در پا مينداز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دارد در سر زلف تو مسکن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دل در زلف تو بسته‌ست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سان کار او در پا ميفکن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افسر سلطان گل پيدا شد از طرف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مقدمش يا رب مبارک باد بر سرو و سمن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به جای خويشتن بود اين نشست خسروی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نشيند هر کسی اکنون به جای خويشتن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خاتم جم را بشارت ده به حسن خاتمت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کاسم اعظم کرد از او کوتاه دست اهرمن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ابد معمور باد اين خانه کز خاک درش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نفس با بوی رحمان می‌وزد باد 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شوکت پور پشنگ و تيغ عالمگير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همه شهنامه‌ها شد داستان انجمن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خنگ چوگانی چرخت رام شد در زير زين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شهسوارا چون به ميدان آمدی گويی بزن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جويبار ملک را آب روان شمشير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درخت عدل بنشان بيخ بدخواهان بکن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نشکفت اگر با نکهت خلق خوشت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خيزد از صحرای ايذج نافه مشک ختن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گيران انتظار جلوه خوش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برشکن طرف کلاه و برقع از رخ برفکن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مشورت با عقل کردم گفت حافظ می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می ده به قول مستشار متمن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بر ساقی بزم اتابک عرضه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از آن جام زرافشان جرعه‌ای بخشد به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خوشتر از فکر می و جام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ببينم که سرانجام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دل چند توان خورد که ايام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نه دل باش و نه ايام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کم حوصله را گو غم خود خور که بر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رحم آن کس که نهد دام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خور غم مخور و پند مقلد منيوش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اعتبار سخن عام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رنج تو همان به که شود صرف به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آخر که به ناکام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ميخانه همی‌خواند معمايی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خط جام که فرجام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بردم از ره دل حافظ به دف و چنگ و غزل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جزای من بدنام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که چيست دولت ديدار يار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کوی او گدايی بر خسروی گزيدن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جان طمع بريدن آسان بود وليکن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دوستان جانی مشکل توان بريدن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شدن به بستان چون غنچه با دل تنگ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جا به نيک نامی پيراهنی دريدن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گه چون نسيم با گل راز نهفته گفتن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گه سر عشقبازی از بلبلان شنيدن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بوسيدن لب يار اول ز دست مگذار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کخر ملول گردی از دست و لب گزيدن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 شمار صحبت کز اين دوراهه منزل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بگذريم ديگر نتوان به هم رسيدن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برفت حافظ از ياد شاه يحيی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به يادش آور درويش پروريدن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شهره شهرم به عشق ورزيدن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ديده نيالودم به بد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کنيم و ملامت کشيم و خوش باشيم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طريقت ما کافريست رنجيدن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پير ميکده گفتم که چيست راه نجات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بخواست جام می و گفت عيب پوشيدن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مراد دل ز تماشای باغ عالم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مردم چشم از رخ تو گل چيدن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می پرستی از آن نقش خود زدم بر آب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خراب کنم نقش خود پرستيدن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رحمت سر زلف تو واثقم ور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کشش چو نبود از آن سو چه سود کوشيدن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عنان به ميکده خواهيم تافت زين مجلس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وعظ بی عملان واجب است نشنيدن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خط يار بياموز مهر با رخ خوب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گرد عارض خوبان خوش است گرديدن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مبوس جز لب ساقی و جام می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دست زهدفروشان خطاست بوسيدن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روی ماه منظر تو نوبهار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 و خط تو مرکز حسن و مدار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چشم پرخمار تو پنهان فسون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زلف بی‌قرار تو پيدا قرار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ماهی نتافت همچو تو از برج نيکويی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سروی نخاست چون قدت از جويبار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شد از ملاحت تو عهد دلبری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فرخ شد از لطافت تو روزگار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دام زلف و دانه خال تو در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مرغ دل نماند نگشته شکار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دايم به لطف دايه طبع از ميان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می‌پرورد به ناز تو را در کنار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لبت بنفشه از آن تازه و تر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کب حيات می‌خورد از جويبار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طمع بريد که بيند نظير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ديار نيست جز رخت اندر ديار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گلبرگ را ز سنبل مشکين نقاب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که رخ بپوش و جهانی خراب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بفشان عرق ز چهره و اطراف باغ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شيشه‌های ديده ما پرگلاب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ايام گل چو عمر به رفتن شتاب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دور باده گلگون شتاب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 به شيوه نرگس پرخواب مست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رشک چشم نرگس رعنا به خواب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بنفشه بشنو و زلف نگار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بنگر به رنگ لاله و عزم شراب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جا که رسم و عادت عاشق‌کشی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دشمنان قدح کش و با ما عتاب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همچون حباب ديده به روی قدح 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خانه را قياس اساس از حباب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وصال می‌طلبد از ره دعا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دعای خسته دلان مستجاب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 است ساقيا قدحی پرشراب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دور فلک درنگ ندارد شتاب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پيشتر که عالم فانی شود خراب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ز جام باده گلگون خراب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می ز مشرق ساغر طلوع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برگ عيش می‌طلبی ترک خواب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که چرخ از گل ما کوزه‌ها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کاسه سر ما پرشراب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مرد زهد و توبه و طامات نيستيم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ما به جام باده صافی خطاب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صواب باده پرستيست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برخيز و عزم جزم به کار صواب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در درآ و شبستان ما منور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مجلس روحانيان معطر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فقيه نصيحت کند که عشق مباز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پياله‌ای بدهش گو دماغ را تر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چشم و ابروی جانان سپرده‌ام دل و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بيا و تماشای طاق و منظر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ستاره شب هجران نمی‌فشاند نور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بام قصر برآ و چراغ مه برکن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 به خازن جنت که خاک اين مجلس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تحفه بر سوی فردوس و عود مجمر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مزوجه و خرقه نيک در تنگم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کرشمه صوفی وشم قلندر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شاهدان چمن زيردست حسن تواند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کرشمه بر سمن و جلوه بر صنوبر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فضول نفس حکايت بسی کند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کار خود مده از دست و می به ساغر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حجاب ديده ادراک شد شعاع جمال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خرگه خورشيد را منور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به قند وصال تو حد ما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حوالتم به لب لعل همچو شکر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پياله ببوس آنگهی به مستان 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دقيقه دماغ معاشران تر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پس از ملازمت عيش و عشق مه رويان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کارها که کنی شعر حافظ از بر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نور چشم من سخنی هست گوش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ساغرت پر است بنوشان و نوش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راه عشق وسوسه اهرمن بسيست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آی و گوش دل به پيام سروش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برگ نوا تبه شد و ساز طرب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چنگ ناله برکش و ای دف خروش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تسبيح و خرقه لذت مستی نبخشدت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 در اين عمل طلب از می فروش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 سخن ز تجربه گويند گفتمت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ای پسر که پير شوی پند گوش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هوشمند سلسله ننهاد دست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خواهی که زلف يار کشی ترک هوش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دوستان مضايقه در عمر و مال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جان فدای يار نصيحت نيوش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که جامت از می صافی تهی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عنايتی به من دردنوش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سرمست در قبای زرافشان چو بگذری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بوسه نذر حافظ پشمينه پوش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کرشمه‌ای کن و بازار ساحری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غمزه رونق و ناموس سامری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باد ده سر و دستار عالمی يعنی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گوشه به آيين سروری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زلف گوی که آيين دلبری بگذار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غمزه گوی که قلب ستمگری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برون خرام و ببر گوی خوبی از همه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سزای حور بده رونق پری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آهوان نظر شير آفتاب بگير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ابروان دوتا قوس مشتری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چو عطرسای شود زلف سنبل از دم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قيمتش به سر زلف عنبری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عندليب فصاحت فروشد ای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قدر او به سخن گفتن دری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بالابلند عشوه گر نقش باز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کوتاه کرد قصه زهد دراز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دلا که آخر پيری و زهد و علم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من چه کرد ديده معشوقه باز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می‌ترسم از خرابی ايمان که می‌برد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محراب ابروی تو حضور نماز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به دلق زرق بپوشم نشان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غماز بود اشک و عيان کرد راز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است يار و ياد حريفان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ذکرش به خير ساقی مسکين نواز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کی آن صبا بوزد کز نسيم آن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گردد شمامه کرمش کارساز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نقشی بر آب می‌زنم از گريه حاليا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شود قرين حقيقت مجاز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خود چو شمع خنده زنان گريه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با تو سنگ دل چه کند سوز و ساز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چو از نماز تو کاری نمی‌رود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مستی شبانه و راز و نياز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گريه سوخت بگو حالش ای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شاه دوست پرور دشمن گداز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شوم خاک رهش دامن بيفشاند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بگويم دل بگردان رو بگرداند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رنگين را به هر کس می‌نمايد همچو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بگويم بازپوشان بازپوشاند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خود را گفتم آخر يک نظر سيرش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می‌خواهی مگر تا جوی خون راند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به خونم تشنه و من بر لبش تا چون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کام بستانم از او يا داد بستاند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چو فرهادم به تلخی جان برآيد باک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حکايت‌های شيرين باز می‌ماند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چو شمعش پيش ميرم بر غمم خندان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برنجم خاطر نازک برنجاند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جان داده‌ام بهر دهانش بنگريد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به چيزی مختصر چون باز می‌ماند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کن حافظ که گر زين دست باشد درس غم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در هر گوشه‌ای افسانه‌ای خواند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نکته‌ای دلکش بگويم خال آن مه رو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و جان را بسته زنجير آن گيسو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دل کردم که وحشی وضع و هرجايی مباش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چشم شيرگير و غنج آن آهو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زلفش تماشاخانه باد صباست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صد صاحب دل آن جا بسته يک مو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عابدان آفتاب از دلبر ما غافلند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ملامتگو خدا را رو مبين آن رو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دل دزدش صبا را بند بر گردن 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هواداران ره رو حيله هندو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که من در جست و جوی او ز خود فارغ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نديده‌ست و نبيند مثلش از هر سو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در گوشه محراب می‌نالد رواست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نصيحتگو خدا را آن خم ابرو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مراد شاه منصور ای فلک سر برمتاب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تيزی شمشير بنگر قوت بازو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لعل کش و روی مه جبينان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خلاف مذهب آنان جمال اينان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زير دلق ملمع کمندها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درازدستی اين کوته آستينان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خرمن دو جهان سر فرو نمی‌آرند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دماغ و کبر گدايان و خوشه چينان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بهای نيم کرشمه هزار جان طلبند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نياز اهل دل و ناز نازنينان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حقوق صحبت ما را به باد داد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وفای صحبت ياران و همنشينان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اسير عشق شدن چاره خلاص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ضمير عاقبت انديش پيش بينان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کدورت از دل حافظ ببرد صحبت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صفای همت پاکان و پاکدينان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۴۰۴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می‌فکن بر صف رندان نظری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ميکده می کن گذری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حق من لبت اين لطف که می‌فرمايد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سخت خوب است وليکن قدری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فکرش گره از کار جهان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در اين کار بفرما نظری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ناصحم گفت که جز غم چه هنر دارد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خواجه عاقل هنری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بدان رود گرامی چه کنم گر ندهم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مادر دهر ندارد پسری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چو گويم که قدح نوش و لب ساقی بوس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از من که نگويد دگری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حافظ شکرين ميوه نباتيست به 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باغ نبينی ثمری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پير خرابات و حق صحبت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در سر من جز هوای خدمت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بهشت اگر چه نه جای گناهکاران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مستظهرم به همت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صاعقه آن سحاب روشن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زد به خرمن ما آتش محبت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آستانه ميخانه گر سری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مزن به پای که معلوم نيست نيت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بيا که دوش به مستی سروش عالم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نويد داد که عام است فيض رحمت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به چشم حقارت نگاه در من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معصيت و زهد بی مشيت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نمی‌کند دل من ميل زهد و توبه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نام خواجه بکوشيم و فر دولت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مدام خرقه حافظ به باده در گرو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ز خاک خرابات بود فطرت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برون شدی به تماشای ماه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ماه ابروان منت شرم باد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تا دلت ز اسيران زلف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غافل ز حفظ جانب ياران خود مشو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مفروش عطر عقل به هندوی زلف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جا هزار نافه مشکين به نيم جو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تخم وفا و مهر در اين کهنه کشته 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گه عيان شود که بود موسم درو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باده که رمزی بگويمت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اختران کهن سير و ماه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شکل هلال هر سر مه می‌دهد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افسر سيامک و ترک کلاه زو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جناب پير مغان مامن وفاست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درس حديث عشق بر او خوان و ز او 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مزرع سبز فلک ديدم و داس مه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يادم از کشته خويش آمد و هنگام درو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بخت بخفتيدی و خورشيد دميد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با اين همه از سابقه نوميد مشو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روی پاک و مجرد چو مسيحا به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چراغ تو به خورشيد رسد صد پرتو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بر اختر شب دزد مکن کاين عيار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تاج کاووس ببرد و کمر کيخسرو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گوشوار زر و لعل ار چه گران دارد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دور خوبی گذران است نصيحت بشنو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ز خال تو که در عرصه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بيدقی راند که برد از مه و خورشيد گرو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آسمان گو مفروش اين عظمت کاندر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خرمن مه به جوی خوشه پروين به دو جو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زهد و ريا خرمن دين خواهد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خرقه پشمينه بينداز و 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آفتاب آينه دار جمال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 سياه مجمره گردان خال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صحن سرای ديده بشستم ولی چه 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گوشه نيست درخور خيل خيال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اوج ناز و نعمتی ای پادشاه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مباد تا به قيامت زوال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مطبوعتر ز نقش تو صورت نبست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طغرانويس ابروی مشکين مثال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چين زلفش ای دل مسکين چگونه‌ای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کشفته گفت باد صبا شرح حال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برخاست بوی گل ز در آشتی درآی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نوبهار ما رخ فرخنده فال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آسمان ز حلقه به گوشان ما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عشوه‌ای ز ابروی همچون هلال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پيش بخت بازروم تهنيت 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مژده‌ای ز مقدم عيد وصال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نقطه سياه که آمد مدار نور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عکسيست در حديقه بينش ز خال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پيش شاه عرض کدامين جفا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شرح نيازمندی خود يا ملال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در اين کمند سر سرکشان بسيست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سودای کج مپز که نباشد مجال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خونبهای نافه چين خاک راه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سايه پرور طرف کلاه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کرشمه می‌برد از حد برون 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من فدای شيوه چشم سياه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خونم بخور که هيچ ملک با چنان جمال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دل نيايدش که نويسد گناه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آرام و خواب خلق جهان را سبب تويی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شد کنار ديده و دل تکيه گاه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هر ستاره‌ای سر و کار است هر شبم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حسرت فروغ رخ همچو ماه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ياران همنشين همه از هم جدا شدند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ماييم و آستانه دولت پناه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طمع مبر ز عنايت که عاقبت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زند به خرمن غم دود آه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قبای پادشاهی راست بر بالای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زينت تاج و نگين از گوهر والای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آفتاب فتح را هر دم طلوعی 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کلاه خسروی رخسار مه سيمای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 گاه طاير اقبال باشد هر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سايه‌اندازد همای چتر گردون سای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رسوم شرع و حکمت با هزاران اختلاف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نکته‌ای هرگز نشد فوت از دل دانای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حيوانش ز منقار بلاغت می‌چکد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طوطی خوش لهجه يعنی کلک شکرخای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خورشيد فلک چشم و چراغ عالم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روشنايی بخش چشم اوست خاک پای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اسکندر طلب کرد و ندادش روزگار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جرعه‌ای بود از زلال جام جان افزای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 حاجت در حريم حضرتت محتاج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کس مخفی نماند با فروغ 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خسروا پيرانه سر حافظ جوانی 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اميد عفو جان بخش گنه فرسای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تاب بنفشه می‌دهد طره مشک سای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 غنچه می‌درد خنده دلگشای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 خوش نسيم من بلبل خويش را مسوز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سر صدق می‌کند شب همه شب دعای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ملول گشتمی از نفس فرشتگان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قال و مقال عالمی می‌کشم از برای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عشق بين که چون از سر فقر و افتخار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تاج سلطنت می‌شکند گدای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زهد و جام می گر چه نه درخور همند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نقش می‌زنم از جهت رضای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شور شراب عشق تو آن نفسم رود ز سر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سر پرهوس شود خاک در سرای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شاهنشين چشم من تکيه گه خيال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دعاست شاه من بی تو مباد جای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چمنيست عارضت خاصه که در بهار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خوش کلام شد مرغ سخنسرای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چشميست خون افشان ز دست آن کمان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بس فتنه خواهد ديد از آن چشم و از آن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چشم آن ترکم که در خواب خوش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نگارين گلشنش روی است و مشکين سايبان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هلالی شد تنم زين غم که با طغرای ابرويش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باشد مه که بنمايد ز طاق آسمان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رقيبان غافل و ما را از آن چشم و جبين هر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هزاران گونه پيغام است و حاجب در ميان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روان گوشه گيران را جبينش طرفه گلزاريست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طرف سمن زارش همی‌گردد چمان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حور و پری را کس نگويد با چنين حسنی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را اين چنين چشم است و آن را آن چنان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کافردل نمی‌بندی نقاب زلف و می‌ترسم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محرابم بگرداند خم آن دلستان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مرغ زيرک بود حافظ در هواداری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تير غمزه صيدش کرد چشم آن کمان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۴۱۳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 عذار يار که بگرفت ماه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حلقه‌ايست ليک به در نيست راه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ابروی دوست گوشه محراب دولت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جا بمال چهره و حاجت بخواه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جرعه نوش مجلس جم سينه پاک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کيينه‌ايست جام جهان بين که آه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کردار اهل صومعه‌ام کرد می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دود بين که نامه من شد سياه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غم هر آن چه تواند بگو بکن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برده‌ام به باده فروشان پناه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چراغ می به ره آفتاب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برفروز مشعله صبحگاه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آبی به روزنامه اعمال ما 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توان سترد حروف گناه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که ساز مطرب عشاق ساز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خالی مباد عرصه اين بزمگاه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آيا در اين خيال که دارد گدای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بود که ياد کند پادشاه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گلبن عيش می‌دمد ساقی گلعذار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بهار می‌وزد باده خوشگوار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گل نو ز گلرخی ياد همی‌کند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سخن شنو کجا ديده اعتبار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مجلس بزم عيش را غاليه مراد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دم صبح خوش نفس نافه زلف يار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فروشی گلم نيست تحمل ای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زدم به خون دل بهر خدا نگار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سحرگهی اگر لاف ز عارض تو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خصم زبان دراز شد خنجر آبدار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مگر ز لعل من بوسه نداری آرزو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از اين هوس ولی قدرت و اختيار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اگر چه در سخن خازن گنج حکمت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غم روزگار دون طبع سخن گزار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پيک راستان خبر يار ما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احوال گل به بلبل دستان سرا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محرمان خلوت انسيم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يار آشنا سخن آشنا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برهم چو می‌زد آن سر زلفين مشکبار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ما سر چه داشت ز بهر خدا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که گفت خاک در دوست توتياست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اين سخن معاينه در چشم ما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کس که منع ما ز خرابات 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در حضور پير من اين ماجرا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ديگرت بر آن در دولت گذر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ادای خدمت و عرض دعا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ما بديم تو ما را بدان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شاهانه ماجرای گناه گدا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اين فقير نامه آن محتشم بخوان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اين گدا حکايت آن پادشا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جان‌ها ز دام زلف چو بر خاک می‌فشاند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غريب ما چه گذشت ای صبا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پرور است قصه ارباب معرفت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رمزی برو بپرس حديثی بيا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گرت به مجلس او راه می‌دهند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نوش و ترک زرق ز بهر خدا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خنک نسيم معنبر شمامه‌ای دلخواه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هوای تو برخاست بامداد پگاه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دليل راه شو ای طاير خجسته لقا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ديده آب شد از شوق خاک آن درگاه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شخص نزارم که غرق خون دل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 را ز کنار افق کنيد نگاه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بی تو نفس می‌کشم زهی خجلت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تو عفو کنی ور نه چيست عذر گناه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 دوستان تو آموخت در طريقت مهر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سپيده دم که صبا چاک زد شعار سياه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عشق روی تو روزی که از جهان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تربتم بدمد سرخ گل به جای گياه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مده به خاطر نازک ملالت از من زود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حافظ تو خود اين لحظه گفت بسم 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عيشم مدام است از لعل دلخواه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کارم به کام است الحمدلله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بخت سرکش تنگش به بر 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گه جام زر کش گه لعل دلخواه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به رندی افسانه کردند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 جاهل شيخان گمراه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زاهد کرديم توبه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فعل عابد استغفرالله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چه گويم شرح فراقت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چشمی و صد نم جانی و صد آه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کافر مبيناد اين غم که ديده‌ست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قامتت سرو از عارضت ماه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شوق لبت برد از ياد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درس شبانه ورد سحرگاه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تيغ بارد در کوی آن ماه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گردن نهاديم الحکم 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آيين تقوا ما نيز دانيم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چه چاره با بخت گمراه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شيخ و واعظ کمتر شناسيم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جام باده يا قصه کوتاه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رند و عاشق در موسم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گاه توبه استغفرالله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 تو عکسی بر ما نيفکند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آيينه رويا آه از دلت آه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الصبر مر و العمر فان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يا ليت شعری حتام القاه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چه نالی گر وصل 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بايدت خورد در گاه و بی‌گاه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وصال او ز عمر جاودان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مرا آن ده که آن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شمشيرم زد و با کس نگفتم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راز دوست از دشمن نهان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داغ بندگی مردن بر اين 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او که از ملک جهان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از طبيب من بپرسيد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آخر کی شود اين ناتوان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گلی کان پايمال سرو ما 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خاکش ز خون ارغوان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خلدم دعوت ای زاهد مفرما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سيب زنخ زان بوستان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دايم گدای کوی او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حکم آن که دولت جاودان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جوانا سر متاب از پند پيران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رای پير از بخت جوان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می‌گفت چشم کس نديده‌ست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مرواريد گوشم در جهان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زنده رود آب حيات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شيراز ما از اصفهان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اندر دهان دوست شکر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وليکن گفته حافظ از آن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ناگهان پرده برانداخته‌ای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از خانه برون تاخته‌ای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در دست صبا گوش به فرمان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چنين با همه درساخته‌ای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خوبانی و منظور گدايان شده‌ای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قدر اين مرتبه نشناخته‌ای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سر زلف خود اول تو به دستم دادی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بازم از پای درانداخته‌ای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سخنت رمز دهان گفت و کمر سر ميان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ميان تيغ به ما آخته‌ای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از مهره مهر تو به نقشی مشغول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با همه کج باخته‌ای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در دل تنگت چو فرود آمد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از غير نپرداخته‌ای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سرای مغان رفته بود و آب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نشسته پير و صلايی به شيخ و شاب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سبوکشان همه در بندگيش بسته کمر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ز ترک کله چتر بر سحاب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شعاع جام و قدح نور ماه پوشيده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عذار مغبچگان راه آفتاب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 بخت در آن حجله با هزاران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شکسته کسمه و بر برگ گل گلاب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گرفته ساغر عشرت فرشته رحمت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جرعه بر رخ حور و پری گلاب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شور و عربده شاهدان شيرين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شکسته سمن ريخته رباب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 کردم و با من به روی خندان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ای خمارکش مفلس شراب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کند که تو کردی به ضعف همت و رای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گنج خانه شده خيمه بر خراب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وصال دولت بيدار ترسمت ندهند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خفته‌ای تو در آغوش بخت خواب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به ميکده حافظ که بر تو عرضه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صف ز دعاهای مستجاب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جنيبه کش شاه نصره الدين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ببين ملکش دست در رکاب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خرد که ملهم غيب است بهر کسب شرف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بام عرش صدش بوسه بر جناب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با سلسله زلف دراز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فرصتت باد که ديوانه نواز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ساعتی ناز مفرما و بگردان عادت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پرسيدن ارباب نياز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بالای تو ميرم چه به صلح و چه به جنگ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هر حال برازنده ناز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و آتش به هم آميخته‌ای از لب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که بس شعبده بازآمده‌ای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دل نرم تو که از بهر ثواب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کشته غمزه خود را به نماز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زهد من با تو چه سنجد که به يغمای دلم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و آشفته به خلوتگه راز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دگرت خرقه شراب آلوده‌ست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از مذهب اين طايفه بازآمده‌ای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رفتم به در ميکده خواب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تردامن و سجاده شراب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آمد افسوس کنان مغبچه باده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بيدار شو ای ره رو خواب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شست و شويی کن و آن گه به خرابات 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نگردد ز تو اين دير خراب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هوای لب شيرين پسران چند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جوهر روح به ياقوت مذاب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طهارت گذران منزل پيری و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خلعت شيب چو تشريف شباب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پاک و صافی شو و از چاه طبيعت به درآی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صفايی ندهد آب تراب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جان جهان دفتر گل عيبی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شود فصل بهار از می ناب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آشنايان ره عشق در اين بحر عميق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غرقه گشتند و نگشتند به آب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لغز و نکته به ياران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آه از اين لطف به انواع عتاب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من جدا مشو که توام نور ديده‌ای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آرام جان و مونس قلب رميده‌ای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دامن تو دست ندارند عاشقان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پيراهن صبوری ايشان دريده‌ای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چشم بخت خويش مبادت گزند از آنک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دلبری به غايت خوبی رسيده‌ای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منعم مکن ز عشق وی ای مفتی زمان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معذور دارمت که تو او را نديده‌ای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سرزنش که کرد تو را دوست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بيش از گليم خويش مگر پا کشيده‌ای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 کشان همی‌شد در شرب زرکشيده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ماه رو ز رشکش جيب قصب دريده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تاب آتش می بر گرد عارضش خوی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قطره‌های شبنم بر برگ گل چکيده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لفظی فصيح شيرين قدی بلند چابک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رويی لطيف زيبا چشمی خوش کشيده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ياقوت جان فزايش از آب لطف زاده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شمشاد خوش خرامش در ناز پروريده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لعل دلکشش بين وان خنده دل 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رفتن خوشش بين وان گام آرميده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آهوی سيه چشم از دام ما برون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ياران چه چاره سازم با اين دل رميده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تا توانی اهل نظر ميازار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دنيا وفا ندارد ای نور هر دو ديده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کشم عتيبت از چشم دلفريبت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کرشمه‌ای کن ای يار برگزيده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خاطر شريفت رنجيده شد ز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 که توبه کرديم از گفته و شنيده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شکر بازگويم در بندگی خواجه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اوفتد به دستم آن ميوه رسيده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خون دل نوشتم نزديک دوست نامه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انی رايت دهرا من هجرک القيامه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من از فراقش در ديده صد علامت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ليست دموع عينی هذا لنا العلامه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کزمودم از وی نبود سودم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جرب المجرب حلت به الندامه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پرسيدم از طبيبی احوال دوست گفتا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فی بعدها عذاب فی قربها السلامه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ملامت آيد گر گرد دوست 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الله ما راينا حبا بلا ملامه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طالب آمد جامی به جان شيرين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حتی يذوق منه کاسا من الکرامه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روی تو را شمع گشت پروانه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ز حال تو با حال خويش پروا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خرد که قيد مجانين عشق می‌فرمود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سنبل زلف تو گشت ديوانه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زلف تو گر جان به باد رفت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جان گرامی فدای جانانه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رميده ز غيرت ز پا فتادم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 خويش چو ديدم به دست بيگانه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نقشه‌ها که برانگيختيم و سود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فسون ما بر او گشته است افسانه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آتش رخ زيبای او به جای سپند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غير خال سياهش که ديد به دانه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مژده جان به صبا داد شمع در نفسی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شمع روی تواش چون رسيد پروانه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دور لب دوست هست پيمانی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زبان نبرم جز حديث پيمانه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مدرسه و خانقه مگوی که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فتاد در سر حافظ هوای ميخانه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سحرگاهان که مخمور شبانه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گرفتم باده با چنگ و چغانه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نهادم عقل را ره توشه از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شهر هستيش کردم 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 می فروشم عشوه‌ای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ايمن گشتم از مکر زمانه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ساقی کمان ابرو شنيدم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ای تير ملامت را نشانه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نبندی زان ميان طرفی کمروار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خود را ببينی در ميانه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اين دام بر مرغی دگر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عنقا را بلند است آشيانه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بندد طرف وصل از حسن 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خود عشق بازد جاودانه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نديم و مطرب و ساقی همه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آب و گل در ره بهانه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کشتی می تا خوش برانيم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دريای ناپيداکرانه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وجود ما معماييست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تحقيقش فسون است و فسانه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شد قدح لاله پر ز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طامات تا به چند و خرافات تا به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 ز کبر و ناز که ديده‌ست روزگار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چين قبای قيصر و طرف کلاه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هشيار شو که مرغ چمن مست گشت 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بيدار شو که خواب عدم در پی است 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نازکانه می‌چمی ای شاخ نوبهار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کشفتگی مبادت از آشوب باد 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مهر چرخ و شيوه او اعتماد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وای بر کسی که شد ايمن ز مکر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فردا شراب کوثر و حور از برای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و امروز نيز ساقی مه روی و جام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صبا ز عهد صبی ياد 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دارويی که غم ببرد درده ای صبی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حشمت مبين و سلطنت گل که بسپرد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فراش باد هر ورقش را به زير پی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درده به ياد حاتم طی جام يک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نامه سياه بخيلان کنيم طی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می که داد حسن و لطافت به ارغوان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فکند لطف مزاج از رخش به خوی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مسند به باغ بر که به خدمت چو بندگان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استاده است سرو و کمر بسته است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حديث سحرفريب خوشت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حد مصر و چين و به اطراف روم و 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صوت بلبل و قمری اگر ننوشی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علاج کی کنمت آخرالدوا</w:t>
      </w:r>
      <w:r>
        <w:rPr>
          <w:rFonts w:ascii="Tahoma" w:hAnsi="Tahoma" w:cs="Tahoma"/>
          <w:sz w:val="22"/>
          <w:szCs w:val="22"/>
        </w:rPr>
        <w:t>Y</w:t>
      </w:r>
      <w:r>
        <w:rPr>
          <w:rFonts w:ascii="Tahoma" w:hAnsi="Tahoma" w:cs="Tahoma"/>
          <w:sz w:val="22"/>
          <w:szCs w:val="22"/>
          <w:rtl/>
          <w:lang w:bidi="fa-IR"/>
        </w:rPr>
        <w:t xml:space="preserve"> الکی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ذخيره‌ای بنه از رنگ و بوی فصل 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می‌رسند ز پی رهزنان بهمن و 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نقاب برافکند و مرغ زد هوهو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منه ز دست پياله چه می‌کنی هی 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شکوه سلطنت و حسن کی ثباتی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تخت جم سخنی مانده است و افسر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خزينه داری ميراث خوارگان کفر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مطرب و ساقی به فتوی دف و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هيچ نبخشد که بازنستاند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مجو ز سفله مروت که شيه لا 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نوشته‌اند بر ايوان جنه الماوی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که عشوه دنيی خريد وای به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سخا نماند سخن طی کنم شراب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به شادی روح و روان حاتم طی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بخيل بوی خدا نشنود بيا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گير و کرم ورز و الضمان علی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لبش می‌بوسم و در می‌کشم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زندگانی برده‌ام پی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رازش می‌توانم گفت با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کس را می‌توانم ديد با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لبش می‌بوسد و خون می‌خورد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رخش می‌بيند و گل می‌کند خوی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جام می و از جم مکن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می‌داند که جم کی بود و کی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بزن در پرده چنگ ای ماه مطرب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رگش بخراش تا بخروشم از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از خلوت به باغ آورد مسند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بساط زهد همچون غنچه کن طی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چشمش مست را مخمور مگذار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لعلش ای ساقی بده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نجويد جان از آن قالب جدايی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باشد خون جامش در رگ و پی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زبانت درکش ای حافظ زمانی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بی زبانان بشنو از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مخمور جام عشقم ساقی بده شرابی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 کن قدح که بی می مجلس ندارد آبی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وصف رخ چو ماهش در پرده راست نايد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بزن نوايی ساقی بده شرابی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حلقه قامت من تا بعد از اين رقيبت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در دگر نراند ما را به هيچ بابی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انتظار رويت ما و اميدواری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عشوه وصالت ما و خيال و خوابی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مخمور آن دو چشمم آيا کجاست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بيمار آن دو لعلم آخر کم از جوابی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چه می‌نهی دل تو در خيال خوبان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تشنه سير گردد از لمعه سرابی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ای که بر ماه از خط مشکين نقاب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کردی سايه‌ای بر آفتاب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خواهد کرد با ما آب و رنگ عارضت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نيرنگ نقشی خوش بر آب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خوبی بردی از خوبان خلخ شاد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کيخسرو طلب کافراسياب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با شمع رخسارت به وجهی عشق باخت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ميان پروانه را در اضطراب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عشق خود نهادی در دل ويران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دولت بر اين کنج خراب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زينهار از آب آن عارض که شيران را از آن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تشنه لب کردی و گردان را در آب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خواب بيداران ببستی وان گه از نقش خيال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تهمتی بر شب روان خيل خواب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 از رخ برفکندی يک نظر در جلوه 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حيا حور و پری را در حجاب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نوش از جام عالم بين که بر اورنگ جم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 مقصود را از رخ نقاب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فريب نرگس مخمور و لعل می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خلوت نشين را در شراب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برای صيد دل در گردنم زنجير زلف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کمند خسرو مالک رقاب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داور دارا شکوه‌ای آن که تاج آفتاب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تعظيم بر خاک جناب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نصره الدين شاه يحيی آن که خصم ملک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دم شمشير چون آتش در آب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مباش يک دم خالی ز عشق و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 برو که رستی از نيستی و هستی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جان به تن ببينی مشغول کار او شو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قبله‌ای که بينی بهتر ز خودپرستی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ضعف و ناتوانی همچون نسيم خوش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بيماری اندر اين ره بهتر ز تندرستی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مذهب طريقت خامی نشان کفر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آری طريق دولت چالاکی است و چستی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فضل و عقل بينی بی‌معرفت 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نکته‌ات بگويم خود را مبين که 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آستان جانان از آسمان مينديش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اوج سربلندی افتی به خاک پستی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خار ار چه جان بکاهد گل عذر آن بخواهد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سهل است تلخی می در جنب ذوق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پياله پيما حافظ قرابه پرهيز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کوته آستينان تا کی درازدستی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مدعی مگوييد اسرار عشق و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بی‌خبر بميرد در درد خودپرستی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شو ار نه روزی کار جهان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ناخوانده نقش مقصود از کارگاه هستی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آن صنم چه خوش گفت در مجلس مغانم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کافران چه کارت گر بت نمی‌پرستی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من خدا را زلفت شکست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کند سياهی چندين درازدستی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گوشه سلامت مستور چون توان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نرگس تو با ما گويد رموز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روز ديده بودم اين فتنه‌ها که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سرکشی زمانی با ما نمی‌نشستی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عشقت به دست طوفان خواهد سپرد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برق از اين کشاکش پنداشتی که جستی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غاليه خط گر سوی ما نامه نوشتی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گردون ورق هستی ما درننوشتی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که هجران ثمر وصل برآرد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دهقان جهان کاش که اين تخم نکشتی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آمرزش نقد است کسی را که در اين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ياريست چو حوری و سرايی چو بهشتی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مصطبه عشق تنعم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بالش زر نيست بسازيم به خشتی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مفروش به باغ ارم و نخوت شداد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شيشه می و نوش لبی و لب کشتی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غم دنيای دنی ای دل دانا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است ز خوبی که شود عاشق زشتی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آلودگی خرقه خرابی جهان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راهروی اهل دلی پاک سرشتی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چرا هشت سر زلف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تقدير چنين بود چه کردی که نهشتی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قصه بهشت ز کويت حکايتی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شرح جمال حور ز رويت روايتی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انفاس عيسی از لب لعلت لطيفه‌ای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خضر ز نوش لبانت کنايتی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پاره از دل من و از غصه قصه‌ای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سطری از خصال تو و از رحمت آيتی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عطرسای مجلس روحانيان شدی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را اگر نه بوی تو کردی رعايتی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آرزوی خاک در يار سوختيم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آور ای صبا که نکردی حمايتی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به هرزه دانش و عمرت به باد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مايه داشتی و نکردی کفايتی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دل کباب من آفاق را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آتش درون بکند هم سرايتی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آتش ار خيال رخش دست 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نيست ز دوزخ شکايتی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مراد حافظ از اين درد و غصه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تو کرشمه‌ای و ز خسرو عنايتی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سبت سلمی بصدغيها فادی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روحی کل يوم لی ينادی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نگارا بر من بی‌دل ببخشای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واصلنی علی رغم الاعادی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حبيبا در غم سودای عشقت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توکلنا علی رب العباد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امن انکرتنی عن عشق سلمی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تزاول آن روی نهکو بوادی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همچون مت به بوتن دل و ای ره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غريق العشق فی بحر الوداد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پی ماچان غرامت بسپريمن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غرت يک وی روشتی از امادی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اين دل بواتت خورد ناچار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غر نه او بنی آنچت نشادی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حافظ شد اندر چين زلفت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بليل مظلم و الله هادی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 به خواب دوش که ماهی برآمدی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عکس روی او شب هجران سر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تعبير رفت يار سفرکرده می‌رسد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کاج هر چه زودتر از در درآمدی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ذکرش به خير ساقی فرخنده فال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در مدام با قدح و ساغر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بودی ار به خواب بديدی ديار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ياد صحبتش سوی ما رهبر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فيض ازل به زور و زر ار آمدی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خضر نصيبه اسکندر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عهد ياد باد که از بام و در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پيام يار و خط دلبر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يافتی رقيب تو چندين مجال ظلم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مظلومی ار شبی به در داور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خامان ره نرفته چه دانند ذوق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دريادلی بجوی دليری سرآمدی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کو تو را به سنگ دلی کرد رهنمون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کاشکی که پاش به سنگی برآمدی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ديگری به شيوه حافظ زدی رقم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مقبول طبع شاه هنرپرور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۴۴۰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با باد می‌گفتم حديث آرزومندی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خطاب آمد که واثق شو به الطاف خداوندی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صبح و آه شب کليد گنج مقصود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راه و روش می‌رو که با دلدار پيوندی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قلم را آن زبان نبود که سر عشق گويد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ورای حد تقرير است شرح آرزومندی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يوسف مصری که کردت سلطنت مغرور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پدر را بازپرس آخر کجا شد مهر فرزندی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پير رعنا را ترحم در جبلت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مهر او چه می‌پرسی در او همت چه می‌بندی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همايی چون تو عالی قدر حرص استخوان تا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آن سايه همت که بر نااهل افکندی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بازار اگر سوديست با درويش خرسند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خدايا منعمم گردان به درويشی و خرسندی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شعر حافظ شيراز می‌رقصند و می‌نازند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سيه چشمان کشميری و ترکان سمرقندی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بودی ار دل آن ماه مهربان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حال ما نه چنين بودی ار چنان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بگفتمی که چه ارزد نسيم طره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به هر سر مويی هزار جان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برات خوشدلی ما چه کم شدی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گرش نشان امان از بد زمان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زمانه سرافراز داشتی و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سرير عزتم آن خاک آستان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پرده کاش برون آمدی چو قطره اشک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دو ديده ما حکم او روان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دايره عشق راه بربستی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نقطه حافظ سرگشته در ميان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او که گرم دسترس به جان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کمينه پيشکش بندگانش آن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بگفتمی که بها چيست خاک پايش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حيات گران مايه جاودان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بندگی قدش سرو معترف گشتی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گرش چو سوسن آزاده ده زبان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خواب نيز نمی‌بينمش چه جای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اين نبود و نديديم باری آن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دلم نشدی پايبند طره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اش قرار در اين تيره خاکدان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رخ چو مهر فلک بی‌نظير آفاق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دل دريغ که يک ذره مهربان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درآمدی ز درم کاشکی چو لمعه نور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دو ديده ما حکم او روان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پرده ناله حافظ برون کی افتادی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همدم مرغان صبح خوان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سرو اگر بخرامی دمی به گلزاری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خورد ز غيرت روی تو هر گلی خاری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کفر زلف تو هر حلقه‌ای و آشوبی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سحر چشم تو هر گوشه‌ای و بيماری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 چو بخت من ای چشم مست يار به خواب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پی است ز هر سويت آه بيداری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نثار خاک رهت نقد جان من هر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نقد روان را بر تو مقداری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هميشه مزن لاف زلف دلبندان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تيره رای شوی کی گشايدت کاری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 برفت و زمانی به سر نرفت اين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گرفت و نبودت غم گرفتاری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نقطه گفتمش اندر ميان دايره 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که ای حافظ اين چه پرگاری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۴۴۴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شهريست پرظريفان و از هر طرف نگاری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ياران صلای عشق است گر می‌کنيد کاری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چشم فلک نبيند زين طرفه‌تر جوانی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دست کس نيفتد زين خوبتر نگاری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که ديده باشد جسمی ز جان مرکب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دامنش مبادا زين خاکيان غباری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شکسته‌ای را از پيش خود چه رانی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 غايت توقع بوسيست يا کناری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بی‌غش است درياب وقتی خوش است بشتاب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 دگر که دارد اميد نوبهاری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بوستان حريفان مانند لاله 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يک گرفته جامی بر ياد روی 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اين گره گشايم وين راز چون نمايم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دردی و سخت دردی کاری و صعب کاری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تار موی حافظ در دست زلف شوخی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 توان نشستن در اين چنين دياری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که هر چه مراد است در جهان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غم ز حال ضعيفان ناتوان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بخواه جان و دل از بنده و روان بستان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حکم بر سر آزادگان روان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نداری و دارم عجب که هر ساعت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مجمع خوبان کنی ميانداری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بياض روی تو را نيست نقش درخور از آنک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سوادی از خط مشکين بر ارغوان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بنوش می که سبکروحی و لطيف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علی الخصوص در آن دم که سر گران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عتاب از اين بيش و جور بر دل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هر آن چه توانی که جای آن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اختيارت اگر صد هزار تير جفاست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قصد جان من خسته در کمان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بکش جفای رقيبان مدام و جور حسود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سهل باشد اگر يار مهربان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وصل دوست گرت دست می‌دهد يک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که هر چه مراد است در جهان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به دامن از اين باغ می‌بری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چه غم ز ناله و فرياد باغبان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تو نکهت آن زلف مشک بو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يادگار بمانی که بوی او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که گوهر اسرار حسن و عشق در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توان به دست تو دادن گرش نکو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شمايل مطبوع هيچ نتوان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اين قدر که رقيبان تندخو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نوای بلبلت ای گل کجا پسند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گوش و هوش به مرغان هرزه گو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جرعه تو سرم مست گشت نوشت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از کدام خم است اين که در سبو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سرکشی خود ای سرو جويبار مناز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بدو رسی از شرم سر فروداری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 از ممالک خوبی چو آفتاب زدن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رسد که غلامان ماه رو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قبای حسن فروشی تو را برازد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گل همه آيين رنگ و بو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کنج صومعه حافظ مجوی گوهر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 برون نه اگر ميل جست و جو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با ما مورز اين کينه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حق صحبت ديرينه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 گوش کن کاين در بسی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گوهر که در گنجينه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وليکن کی نمايی رخ به رندان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کز خورشيد و مه آيينه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 رندان مگو ای شيخ و هش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حکم خدايی کينه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نمی‌ترسی ز آه آتشينم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دانی خرقه پشمينه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فرياد خمار مفلسان 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گر می‌دوشينه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نديدم خوشتر از شعر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قرآنی که اندر سينه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کوی خرابات مقامی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 وقت خودی ار دست به جامی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با زلف و رخ يار گذاری شب و 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فرصتت باد که خوش صبحی و شامی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سوختگان بر سر ره منتظرند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آن يار سفرکرده پيامی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 سرسبز تو خوش دانه عيشيست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کنار چمنش وه که چه دامی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جان از لب خندان قدح می‌شنوم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ای خواجه اگر زان که مشامی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هنگام وفا هيچ ثباتيت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می‌کنم شکر که بر جور دوامی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 نيک ار طلبد از تو غريبی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تويی امروز در اين شهر که نامی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دعای سحرت مونس جان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که چون حافظ شبخيز غلامی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۴۴۹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مهجوری عشاق روا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ز بر خويش جدا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تشنه باديه را هم به زلالی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اميدی که در اين ره به خدا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ببردی و بحل کردمت ای جان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از اين دار نگاهش که مرا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ما که حريفان دگر می‌نوشند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تحمل نکنيم ار تو روا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مگس حضرت سيمرغ نه جولانگه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 خود می‌بری و زحمت ما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به تقصير خود افتادی از اين در محروم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که می‌نالی و فرياد چرا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حافظ از پادشهان پايه به خدمت طلبند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سعی نابرده چه اميد عطا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۴۵۰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روزگاريست که ما را نگران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مخلصان را نه به وضع دگران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چشم رضايی به منت باز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چنين عزت صاحب نظران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ساعد آن به که بپوشی تو چو از بهر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در خون دل پرهنران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گل از دست غمت رست و نه بلبل در باغ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را نعره زنان جامه 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دلق ملمع طلبی نقد حضور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سری عجب از بی‌خبران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تويی نرگس باغ نظر ای چشم و چراغ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چرا بر من دلخسته 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جام جم از کان جهانی دگر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تمنا ز گل کوزه 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پدر تجربه ای دل تويی آخر ز چه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مهر و وفا زين پسران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کيسه سيم و زرت پاک ببايد پرداخت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طمع‌ها که تو از سيمبران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رندی و خرابی گنه ماست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عاشقی گفت که تو بنده بر آن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مگذران روز سلامت به ملامت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توقع ز جهان گذران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کرد ياوری فلکت روز داوری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شکر چون کنی و چه شکرانه آوری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کس که اوفتاد خدايش گرفت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بر تو باد تا غم افتادگان خوری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کوی عشق شوکت شاهی نمی‌خرند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اقرار بندگی کن و اظهار چاکری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مژدگانی عيش از درم درآی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 يک دم از دلم غم دنيا به دربری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شاهراه جاه و بزرگی خطر بسيست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به کز اين گريوه سبکبار بگذری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و فکر لشکر و سودای تاج و گنج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درويش و امن خاطر و کنج قلندری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حرف صوفيانه بگويم اجازت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نور ديده صلح به از جنگ و داوری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نيل مراد بر حسب فکر و همت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شاه نذر خير و ز توفيق ياوری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غبار فقر و قناعت ز رخ مشوی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خاک بهتر از عمل کيمياگری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طفيل هستی عشقند آدمی و پری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ارادتی بنما تا سعادتی ببری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بکوش خواجه و از عشق بی‌نصيب مباش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بنده را نخرد کس به عيب بی‌هنری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صبوح و شکرخواب صبحدم تا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عذر نيم شبی کوش و گريه سحری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چه لعبتی ای شهسوار شيرين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برابر چشمی و غايب از نظری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جان مقدس بسوخت زين غيرت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صباح و مسا شمع مجلس دگری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به حضرت آصف که می‌برد پيغام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ياد گير دو مصرع ز من به نظم 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وضع جهان را چنان که من 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امتحان بکنی می خوری و غم نخوری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سروريت کج مباد بر سر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زيب بخت و سزاوار ملک و تاج سری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زلف و رخت می‌روند و می‌آيند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غاليه سايی و گل به جلوه 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مستعد نظر نيستی وصال مجوی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جام جم نکند سود وقت بی‌بصری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گوشه نشينان بلا بگرداند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به گوشه چشمی به ما نمی‌نگری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سلطنت از ما بخر به مايه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اين معامله غافل مشو که حيف خوری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عشق طريقی عجب خطرناک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نعوذبالله اگر ره به مقصدی نبری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يمن همت حافظ اميد هست که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اری اسامر ليلای ليله القمر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دايم به خويش مغروری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را عشق نيست معذوری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ديوانگان عشق مگرد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عقل عقيله مشهوری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مستی عشق نيست در سر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 که تو مست آب انگوری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زرد است و آه دردآلود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دوای رنجوری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 از نام و ننگ خود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می‌طلب که مخموری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يار می‌آيد نسيم باد نوروزی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باد ار مدد خواهی چراغ دل برافروزی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گر خرده‌ای داری خدا را صرف عشرت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قارون را غلط‌ها داد سودای زراندوزی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جام گل دگر بلبل چنان مست می لعل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زد بر چرخ فيروزه صفير تخت فيروزی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صحرا رو که از دامن غبار غم بيفشانی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گلزار آی کز بلبل غزل گفتن بياموزی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امکان خلود ای دل در اين فيروزه ايوان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مجال عيش فرصت دان به فيروزی و بهروزی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کام بخشی چيست ترک کام خود کردن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سروری آن است کز اين ترک بردوزی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در پرده می‌گويم چو گل از غنچه بيرون 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بيش از پنج روزی نيست حکم مير نوروزی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ندانم نوحه قمری به طرف جويباران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او نيز همچون من غمی دارد شبانروزی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می‌ای دارم چو جان صافی و صوفی می‌کند عيبش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خدايا هيچ عاقل را مبادا بخت بد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جدا شد يار شيرينت کنون تنها نشين ای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حکم آسمان اين است اگر سازی و گر سوزی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عجب علم نتوان شد ز اسباب طرب محروم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ساقی که جاهل را هنيتر می‌رسد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اندر مجلس آصف به نوروز جلالی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بخشد جرعه جامت جهان را ساز نوروزی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حافظ می‌کند تنها دعای خواجه تورانشاه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مدح آصفی خواهد جهان عيدی و نوروزی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جنابش پارسايان راست محراب دل و ديده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جبينش صبح خيزان راست روز فتح و فيروزی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 بگذشت به بی‌حاصلی و بوالهوسی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پسر جام می‌ام ده که به پيری برسی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شکرهاست در اين شهر که قانع شده‌اند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شاهبازان طريقت به مقام مگسی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در خيل غلامان درش می‌رفتم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ای عاشق بيچاره تو باری چه کسی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 خون شده چون نافه خوشش بايد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مشهور جهان گشت به مشکين نفسی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لمع البرق من الطور و آنست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فلعلی لک آت بشهاب قبس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کاروان رفت و تو در خواب و بيابان در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بس بی‌خبر از غلغل چندين جرسی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بال بگشا و صفير از شجر طوبی زن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باشد چو تو مرغی که اسير قفسی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چو مجمر نفسی دامن جانان 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نهاديم بر آتش ز پی خوش نفسی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پويد به هوای تو ز هر سو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يسر الله طريقا بک يا ملتمسی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۴۵۶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نوبهار است در آن کوش که خوشدل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بسی گل بدمد باز و تو در گل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نگويم که کنون با که نشين و چه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تو خود دانی اگر زيرک و عاقل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در پرده همين می‌دهدت پند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وعظت آن گاه کند سود که قابل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چمن هر ورقی دفتر حالی دگر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باشد که ز کار همه غافل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 عمرت ببرد غصه دنيا به گزاف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شب و روز در اين قصه مشکل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راهيست پر از بيم ز ما تا 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رفتن آسان بود ار واقف منزل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گر مدد از بخت بلندت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صيد آن شاهد مطبوع شمايل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جهد بکردم که يار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مرادبخش دل بی‌قرار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ديده شب زنده دار من گردی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انيس خاطر اميدوار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خسروان ملاحت به بندگان نازند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در ميانه خداوندگار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عقيق که خونين دلم ز عشوه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کنم گله‌ای غمگسار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چمن که بتان دست عاشقان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ز دست برآيد نگار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به کلبه احزان عاشقان 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دمی انيس دل سوکوار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شود غزاله خورشيد صيد لاغر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آهويی چو تو يک دم شکار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 بوسه کز دو لبت کرده‌ای وظيفه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ادا نکنی قرض دار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مراد ببينم به خود که نيم شبی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جای اشک روان در کنار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ار چه حافظ شهرم جوی نمی‌ارزم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تو از کرم خويش يار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آن دم که خراب از می گلگون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زر و گنج به صد حشمت قارون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مقامی که صدارت به فقيران بخشند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دارم که به جاه از همه افزون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منزل ليلی که خطرهاست در آن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شرط اول قدم آن است که مجنون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نقطه عشق نمودم به تو هان سهو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چون بنگری از دايره بيرون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کاروان رفت و تو در خواب و بيابان در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روی ره ز که پرسی چه کنی چون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تاج شاهی طلبی گوهر ذاتی بنمای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خود از تخمه جمشيد و فريدون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ساغری نوش کن و جرعه بر افلاک 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و چند از غم ايام جگرخون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فقر مکن ناله که گر شعر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خوشدل نپسندد که تو محزون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خوش رقم که بر گل رخسار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 بر صحيفه گل و گلزار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حرم نشين نهانخانه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سوی هفت پرده به بازار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کاهل روی چو باد صبا را به بوی زلف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به قيد سلسله در کار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به ياد آن لب ميگون و چشم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خلوتم به خانه خمار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سر تو بسته فتراک ما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سهل است اگر تو زحمت اين بار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چشم و ابروی تو چه تدبير دل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زين کمان که بر من بيمار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بازآ که چشم بد ز رخت دفع 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تازه گل که دامن از اين خار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دگر چه می‌طلبی از نعيم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می‌خوری و طره دلدار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سليمی منذ حلت بالعراق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الاقی من نواها ما الاقی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ساروان منزل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الی رکبانکم طال اشتياقی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خرد در زنده رود انداز و می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گلبانگ جوانان عراقی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ربيع العمر فی مرعی حماکم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حماک الله يا عهد التلاقی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ساقی بده رطل گرانم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سقاک الله من کاس دهاق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جوانی باز می‌آرد به 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سماع چنگ و دست افشان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باقی بده تا مست و خوشدل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ياران برفشانم عمر باقی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درونم خون شد از ناديدن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تعسا لايام الفراق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دموعی بعدکم لا تحقروها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فکم بحر عميق من سواقی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دمی با نيکخواهان متفق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غنيمت دان امور اتفاقی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بساز ای مطرب خوشخوان خوشگو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شعر فارسی صوت عراقی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عروسی بس خوشی ای دختر رز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گه گه سزاوار طلاقی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مسيحای مجرد را برازد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خورشيد سازد هم وثاقی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وصال دوستان روزی ما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بخوان حافظ غزل‌های فراقی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۴۶۱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کتبت قصه شوقی و مدمعی باکی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بی تو به جان آمدم ز غمناکی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 که گفته‌ام از شوق با دو ديده خود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ايا منازل سلمی فاين سلماک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عجيب واقعه‌ای و غريب حادثه‌ای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انا اصطبرت قتيلا و قاتلی شاکی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را رسد که کند عيب دامن پاکت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قطره که بر برگ گل چکد پاکی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خاک پای تو داد آب روی لاله 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کلک صنع رقم زد به آبی و خاکی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عبيرفشان گشت ساقيا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هات شمسه کرم مطيب زاکی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 التکاسل تغنم فقد جری مثل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زاد راهروان چستی است و چالاکی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اثر نماند ز من بی شمايلت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اری مثر محيای من محياک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وصف حسن تو حافظ چگونه نطق 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صنع خدايی ورای ادراکی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مبسما يحاکی درجا من اللالی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چه درخور آمد گردش خط هلالی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حالی خيال وصلت خوش می‌دهد فريبم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خود چه نقش بازد اين صورت خيالی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ده که گر چه گشتم نامه سياه عالم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نوميد کی توان بود از لطف لايزالی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جامی و از خلوتم برون 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به در بگردم قلاش و لاابالی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چار چيز مگذر گر عاقلی و زيرک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امن و شراب بی‌غش معشوق و جای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نيست نقش دوران در هيچ حال ثابت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مکن شکايت تا می خوريم حالی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صافيست جام خاطر در دور آصف عهد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قم فاسقنی رحيقا اصفی من الزلال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الملک قد تباهی من جده و جده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که جاودان باد اين قدر و اين معالی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مسندفروز دولت کان شکوه و شوکت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برهان ملک و ملت بونصر بوالمعالی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۴۶۳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 الله ما کر الليالی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جاوبت المثانی و المثالی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علی وادی الاراک و من عليها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دار باللوی فوق الرمال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دعاگوی غريبان جهانم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ادعو بالتواتر و التوالی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منزل که رو آرد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نگه دارش به لطف لايزالی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منال ای دل که در زنجير زلفش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جمعيت است آشفته حالی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خطت صد جمال ديگر افزود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عمرت باد صد سال جلالی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می‌بايد که باشی ور نه سهل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زيان مايه جاهی و مالی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نقاش قدرت آفرين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گرد مه کشد خط هلالی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فحبک راحتی فی کل حين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ذکرک مونسی فی کل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سويدای دل من تا قيامت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از شوق و سودای تو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يابم وصال چون تو 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بدنام رند لاابالی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داند که حافظ را غرض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علم الله حسبی من سالی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بگرفت کار حسنت چون عشق من کمالی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باش زان که نبود اين هر دو را زوالی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وهم می‌نگنجد کاندر تصور عقل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آيد به هيچ معنی زين خوبتر مثالی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حظ عمر حاصل گر زان که با تو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به عمر روزی روزی شود وصالی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دم که با تو باشم يک سال هست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دم که بی تو باشم يک لحظه هست سالی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خيال رويت جانا به خواب 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خواب می‌نبيند چشمم بجز خيالی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رحم آر بر دل من کز مهر روی خوبت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شخص ناتوانم باريک چون هلالی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مکن شکايت گر وصل دوست 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بيشتر ببايد بر هجرت احتمالی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رفتم به باغ صبحدمی تا چنم 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آمد به گوش ناگهم آواز بلبلی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مسکين چو من به عشق گلی گشته مبتلا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چمن فکنده ز فرياد غلغلی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می‌گشتم اندر آن چمن و باغ دم به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می‌کردم اندر آن گل و بلبل تاملی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يار حسن گشته و بلبل قرين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تفضلی نه و اين را تبدلی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کرد در دلم اثر آواز عندليب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گشتم چنان که هيچ نماندم تحملی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گل شکفته می‌شود اين باغ را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بی بلای خار نچيده‌ست از او 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مدار اميد فرج از مدار چرخ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دارد هزار عيب و ندارد تفضلی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خرقه که من دارم در رهن شراب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دفتر بی‌معنی غرق می ناب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عمر تبه کردم چندان که نگه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کنج خراباتی افتاده خراب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مصلحت انديشی دور است ز درويشی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هم سينه پر از آتش هم ديده پرآب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حالت زاهد را با خلق نخواهم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قصه اگر گويم با چنگ و رباب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بی سر و پا باشد اوضاع فلک زين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 هوس ساقی در دست شراب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همچو تو دلداری دل برنکنم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تاب کشم باری زان زلف به تاب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پير شدی حافظ از ميکده بيرون 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رندی و هوسناکی در عهد شباب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می عشق کز او پخته شود هر خامی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ماه رمضان است بياور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روزها رفت که دست من مسکين نگرفت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شمشادقدی ساعد سيم اندامی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روزه هر چند که مهمان عزيز است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صحبتش موهبتی دان و شدن انعامی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زيرک به در خانقه اکنون نپرد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نهاده‌ست به هر مجلس وعظی دامی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گله از زاهد بدخو نکنم رسم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صبحی بدمد در پی اش افتد شامی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من چون بخرامد به تماشای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برسانش ز من ای پيک صبا پيغامی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حريفی که شب و روز می صاف 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آيا که کند ياد ز دردآشامی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گر ندهد داد دلت آصف عهد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دشوار به دست آوری از خودکامی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برد به نزد شاهان ز من گدا پيامی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کوی می فروشان دو هزار جم به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شده‌ام خراب و بدنام و هنوز اميدوارم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همت عزيزان برسم به نيک نامی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که کيميافروشی نظری به قلب ما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بضاعتی نداريم و فکنده‌ايم دامی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از وفای جانان که عنايتی نفرمود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به نامه پيامی نه به خامه سلامی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اين شراب خام است اگر آن حريف پخته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هزار بار بهتر ز هزار پخته خامی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رهم ميفکن ای شيخ به دانه‌های تسبيح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مرغ زيرک افتد نفتد به هيچ دامی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خدمت تو دارم بخرم به لطف و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بنده کمتر افتد به مبارکی غلامی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کجا برم شکايت به که گويم اين حکايت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لبت حيات ما بود و نداشتی دوامی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بگشای تير مژگان و بريز خون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چنان کشنده‌ای را نکند کس انتقامی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انت رواح رند الحمی و زاد غرامی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خاک در دوست باد جان گرامی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پيام دوست شنيدن سعادت است و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المبلغ عنی الی سعاد سلامی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به شام غريبان و آب ديده من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سان باده صافی در آبگينه شامی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اذا تغرد عن ذی الاراک طار خير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فلا تفرد عن روضها انين حمامی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نماند که روز فراق يار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رايت من هضبات الحمی قباب خيام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دمی که درآيی و گويمت به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قدمت خير قدوم نزلت خير مقام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بعدت منک و قد صرت ذابا کهلال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روی چو ماهت نديده‌ام به تمامی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 دعيت بخلد و صرت ناقض عهد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فما تطيب نفسی و ما استطاب منامی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اميد هست که زودت به بخت نيک ببينم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شاد گشته به فرماندهی و من به غلامی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سلک در خوشاب است شعر نغز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گاه لطف سبق می‌برد ز نظم نظامی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مالامال درد است ای دريغا مرهمی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ز تنهايی به جان آمد خدا را همدمی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آسايش که دارد از سپهر تيزرو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جامی به من ده تا بياسايم 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زيرکی را گفتم اين احوال بين خنديد و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صعب روزی بوالعجب کاری پريشان عالمی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سوختم در چاه صبر از بهر آن شمع چگل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ترکان فارغ است از حال ما کو رستمی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طريق عشقبازی امن و آسايش بلاست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ريش باد آن دل که با درد تو خواهد مرهمی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اهل کام و ناز را در کوی رندی 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روی بايد جهان سوزی نه خامی بی‌غمی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آدمی در عالم خاکی نمی‌آيد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عالمی ديگر ببايد ساخت و از نو آدمی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خاطر بدان ترک سمرقندی دهيم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نسيمش بوی جوی موليان آيد همی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گريه حافظ چه سنجد پيش استغنای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دريا نمايد هفت دريا شبنمی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دلبرم که رساند نوازش قلمی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پيک صبا گر همی‌کند کرمی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قياس کردم و تدبير عقل در ره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شبنمی است که بر بحر می‌کشد رقمی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خرقه من گر چه رهن ميکده‌هاست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مال وقف نبينی به نام من درمی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چون و چرا درد سر دهد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گير و بياسا ز عمر خويش 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طبيب راه نشين درد عشق نشناسد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به دست کن ای مرده دل مسيح 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گرفت ز سالوس و طبل زير گليم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آن که بر در ميخانه برکشم علمی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وقت شناسان دو کون بفروشند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يک پياله می صاف و صحبت صنمی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دوام عيش و تنعم نه شيوه عشق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معاشر مايی بنوش نيش غمی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نمی‌کنم گله‌ای ليک ابر رحمت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کشته زار جگرتشنگان نداد نمی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به يک نی قندش نمی‌خرند آن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کرد صد شکرافشانی از نی قلمی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سزای قدر تو شاها به دست حافظ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از دعای شبی و نياز صبحدمی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احمد الله علی معدله السلطان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احمد شيخ اويس حسن ايلخانی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 بن خان و شهنشاه شهنشاه نژاد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می‌زيبد اگر جان جهانش خوانی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ناديده به اقبال تو ايمان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مرحبا ای به چنين لطف خدا ارزانی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اگر بی تو برآيد به دو نيمش بزنند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احمدی و معجزه سبحانی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 بخت تو دل می‌برد از شاه و گدا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که هم جانی و هم جانانی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برشکن کاکل ترکانه که در طالع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بخشش و کوشش خاقانی و چنگزخانی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دوريم به ياد تو قدح می‌گيريم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منزل نبود در سفر روحانی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گل پارسيم غنچه عيشی نشکفت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حبذا دجله بغداد و می ريحانی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عاشق که نه خاک در معشوق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خلاصش بود از محنت سرگردانی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سحری خاک در 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کند حافظ از او ديده دل نورانی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را غنيمت دان آن قدر که بتوانی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حاصل از حيات ای جان اين دم است تا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بخشی گردون عمر در عوض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جهد کن که از دولت داد عيش بستانی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باغبان چو من زين جا بگذرم حرامت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جای من سروی غير دوست بنشانی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پشيمان را ذوق باده خواهد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عاقلا مکن کاری کورد پشيمانی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نمی‌داند اين قدر که صوفی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جنس خانگی باشد همچو لعل رمانی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دعای شبخيزان ای شکردهان مستيز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پناه يک اسم است خاتم سليمانی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پند عاشقان بشنو و از در طرب بازآ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نمی‌ارزد شغل عالم فانی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يوسف عزيزم رفت ای برادران رحمی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غمش عجب بينم حال پير کنعانی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زاهد از رندی دم مزن که نتوان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طبيب نامحرم حال درد پنهانی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می‌روی و مژگانت خون خلق می‌ريزد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تيز می‌روی جانا ترسمت فرومانی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ز ناوک چشمت گوش داشتم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ابروی کماندارت می‌برد به پيشانی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جمع کن به احسانی حافظ پريشان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شکنج گيسويت مجمع پريشانی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فارغی از ما ای نگار سنگين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خود بخواهم گفت پيش آصف ثانی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۴۷۴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هواخواه توام جانا و می‌دانم که می‌دانی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 ناديده می‌بينی و هم ننوشته می‌خوانی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ملامتگو چه دريابد ميان عاشق و معشوق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نبيند چشم نابينا خصوص اسرار پنهانی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بيفشان زلف و صوفی را به پابازی و رقص آور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هر رقعه دلقش هزاران بت بيفشانی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گشاد کار مشتاقان در آن ابروی دلبند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يک نفس بنشين گره بگشا ز پيشانی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ملک در سجده آدم زمين بوس تو نيت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حسن تو لطفی ديد بيش از حد انسانی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افروز چشم ما نسيم زلف جانان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اين جمع را يا رب غم از باد پريشانی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دريغا عيش شبگيری که در خواب سحر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ندانی قدر وقت ای دل مگر وقتی که درمانی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ملول از همرهان بودن طريق کاردانی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بکش دشواری منزل به ياد عهد آسانی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چنبر زلفش فريبت می‌دهد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 تا حلقه اقبال ناممکن نجنبانی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گفتند خلايق که تويی يوسف ثانی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نيک بديدم به حقيقت به از آنی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شيرينتر از آنی به شکرخنده که 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خسرو خوبان که تو شيرين زمانی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تشبيه دهانت نتوان کرد به غنچه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نبود غنچه بدين تنگ دهانی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بار بگفتی که دهم زان دهنت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سوسن آزاده چرا جمله زبانی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بدهم کامت و جانت بستانم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ندهی کامم و جانم بستانی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تو خدنگ از سپر جان گذراند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بيمار که ديده‌ست بدين سخت کمانی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اشک بيندازيش از ديده مردم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دمی از نظر خويش برانی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صبح سعادت بدان نشان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گذر به کوی فلان کن در آن زمان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پيک خلوت رازی و ديده بر سر راهت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مردمی نه به فرمان چنان بران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 که جان عزيزم ز دست رفت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لعل روح فزايش ببخش آن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حروف نوشتم چنان که غير ندانست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تو هم ز روی کرامت چنان بخوان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تيغ تو با ما حديث تشنه و آب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اسير خويش گرفتی بکش چنان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اميد در کمر زرکشت چگونه ببندم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دقيقه‌ايست نگارا در آن ميان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يکيست ترکی و تازی در اين معامله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عشق بيان کن بدان زبان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 يار زيرک و از باده کهن دومنی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فراغتی و کتابی و گوشه چمنی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مقام به دنيا و آخرت ندهم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در پی ام افتند هر دم انجمنی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کنج قناعت به گنج دنيا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فروخت يوسف مصری به کمترين ثمنی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رونق اين کارخانه کم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زهد همچو تويی يا به فسق همچو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تندباد حوادث نمی‌توان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چمن که گلی بوده است يا سمنی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در آينه جام نقش بندی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به ياد ندارد چنين عجب زمنی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سموم که بر طرف بوستان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که بوی گلی هست و رنگ نسترنی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صبر کوش تو ای دل که حق رها نکند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عزيز نگينی به دست اهرمنی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مزاج دهر تبه شد در اين بلا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فکر حکيمی و رای برهمنی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نوش کن جام شراب يک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بدان بيخ غم از دل برکنی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گشاده دار چون جام شراب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گرفته چند چون خم دنی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ز جام بيخودی رطلی 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 زنی از خويشتن لاف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سنگسان شو در قدم نی همچو آب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جمله رنگ آميزی و تردامنی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می دربند تا مردانه 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گردن سالوس و تقوا بشکنی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و جهدی کن چو حافظ تا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خويشتن در پای معشوق افکنی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 است و ژاله می‌چکد از ابر بهمنی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برگ صبوح ساز و بده جام يک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بحر مايی و منی افتاده‌ام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تا خلاص بخشدم از مايی و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پياله خور که حلال است خون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يار باش که کاريست کردنی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دست باش که غم در کمين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نگاه دار همين ره که می‌زنی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ده که سر به گوش من آورد چنگ و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بگذران و بشنو از اين پير منحنی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بی‌نيازی رندان که می بده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بشنوی ز صوت مغنی هوالغنی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کشتن ما هيچ مدارا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سود و سرمايه بسوزی و محابا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دردمندان بلا زهر هلاهل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قصد اين قوم خطا باشد هان تا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رنج ما را که توان برد به يک گوشه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شرط انصاف نباشد که مداوا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ما چو به اميد تو درياست چرا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تفرج گذری بر لب دريا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نقل هر جور که از خلق کريمت کردند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قول صاحب غرضان است تو آن‌ها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تو گر جلوه کند شاهد ما ای زاهد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خدا جز می و معشوق تمنا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حافظا سجده به ابروی چو محرابش 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دعايی ز سر صدق جز آن جا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اين نکته که خود را ز غم آزاده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خوری گر طلب روزی ننهاده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آخرالامر گل کوزه گران خواهی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فکر سبو کن که پر از باده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آن آدميانی که بهشتت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عيش با آدمی ای چند پری زاده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بر جای بزرگان نتوان زد به گزاف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اسباب بزرگی همه آماده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اجرها باشدت ای خسرو شيرين دهنان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نگاهی سوی فرهاد دل افتاده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خاطرت کی رقم فيض پذيرد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از نقش پراگنده ورق ساده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خود گر به کرم بازگذاری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عيش که با بخت خداداده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بندگی خواجه جلال الدين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جهان پرسمن و سوسن آزاده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به کوی عشق گذاری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اسباب جمع داری و کاری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چوگان حکم در کف و گويی نمی‌زنی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ظفر به دست و شکاری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خون که موج می‌زند اندر جگر تو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رنگ و بوی نگاری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مشکين از آن نشد دم خلقت که چون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خاک کوی دوست گذاری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کز اين چمن نبری آستين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گلشنش تحمل خاری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آستين جان تو صد نافه مدرج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را فدای طره ياری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لطيف و دلکش و می افکنی به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و انديشه از بلای خماری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برو که بندگی پادشاه وقت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جمله می‌کنند تو باری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سحرگه ره روی در سرزمينی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همی‌گفت اين معما با قرينی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ای صوفی شراب آن گه شود صاف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شيشه برآرد اربعينی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زان خرقه بيزار است صد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صد بت باشدش در آستينی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مروت گر چه نامی بی‌نشان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نيازی عرضه کن بر نازنينی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ثوابت باشد ای دارای خرمن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رحمی کنی بر خوشه چينی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نمی‌بينم نشاط عيش در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درمان دلی نه درد 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درون‌ها تيره شد باشد که از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چراغی برکند خلوت 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انگشت سليمانی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خاصيت دهد نقش نگينی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رسم خوبان تندخوييست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باشد گر بسازد با غمينی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ميخانه بنما تا بپرسم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مال خويش را از پيش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حافظ را حضور درس خلوت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دانشمند را علم اليقينی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۴۸۴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مگر بر لب آبی به هوس بنشينی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هر فتنه که بينی همه از خود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خدايی که تويی بنده بگزيده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اين چاکر ديرينه کسی نگزينی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امانت به سلامت ببرم باکی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دلی سهل بود گر نبود بی‌دينی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ادب و شرم تو را خسرو مه رويان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تو که شايسته صد چندينی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از لطف تو ای گل که نشستی با خار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ظاهرا مصلحت وقت در آن می‌بينی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بر جور رقيبت چه کنم گر نکنم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نبود چاره بجز مسکينی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صبحی به هوايت ز گلستان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تو خوشتر ز گل و تازه‌تر از نسرينی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شيشه بازی سرشکم نگری از چپ و 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بر اين منظر بينش نفسی بنشينی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سخنی بی‌غرض از بنده مخلص بشنو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منظور بزرگان حقيقت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نازنينی چو تو پاکيزه دل و پاک 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بهتر آن است که با مردم بد ننشينی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 اين اشک روان صبر و دل حافظ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بلغ الطاقه يا مقله عينی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بدين نازکی و سرکشی ای شمع چگل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لايق بندگی خواجه جلال الدينی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سايه ابر است و بهار و لب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نگويم چه کن ار اهل دلی خود تو بگوی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يک رنگی از اين نقش نمی‌آيد 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آلوده صوفی به می ناب بشوی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سفله طبع است جهان بر کرمش تکيه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جهان ديده ثبات قدم از سفله مجوی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 نصيحت کنمت بشنو و صد گنج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در عيش درآ و به ره عيب مپوی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آن را که دگربار رسيدی به 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بيخ نيکی بنشان و ره تحقيق بجوی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جانان طلبی آينه را قابل 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هرگز گل و نسرين ندمد ز آهن و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بگشای که بلبل به فغان می‌گويد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خواجه تقصير مفرما گل توفيق ببوی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گفتی از حافظ ما بوی ريا 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نفست باد که خوش بردی بوی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 ز شاخ سرو به گلبانگ پهلوی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می‌خواند دوش درس مقامات معنوی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بيا که آتش موسی نمود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از درخت نکته توحيد بشنوی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مرغان باغ قافيه سنجند و بذله 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خواجه می خورد به غزل‌های پهلوی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جمشيد جز حکايت جام از جهان 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دل مبند بر اسباب دنيوی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قصه عجب شنو از بخت واژگون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بکشت يار به انفاس عيسوی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وقت بوريا و گدايی و خواب امن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عيش نيست درخور اورنگ خسروی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چشمت به غمزه خانه مردم خراب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مخموريت مباد که خوش مست می‌روی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دهقان سالخورده چه خوش گفت با پسر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نور چشم من بجز از کشته ندروی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مگر وظيفه حافظ زياده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کشفته گشت طره دستار مولوی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بی‌خبر بکوش که صاحب خبر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راهرو نباشی کی راهبر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مکتب حقايق پيش اديب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ای پسر بکوش که روزی پدر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از مس وجود چو مردان ره بشوی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کيميای عشق بيابی و زر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خواب و خورت ز مرتبه خويش دور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گه رسی به خويش که بی خواب و خور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نور عشق حق به دل و جانت اوفتد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بالله کز آفتاب فلک خوبتر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دم غريق بحر خدا شو گمان مبر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کز آب هفت بحر به يک موی تر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پای تا سرت همه نور خدا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راه ذوالجلال چو بی پا و سر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وجه خدا اگر شودت منظر نظر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پس شکی نماند که صاحب نظر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بنياد هستی تو چو زير و زبر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دل مدار هيچ که زير و زبر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در سرت هوای وصال است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بايد که خاک درگه اهل هنر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سحرم هاتف ميخانه به دولتخواهی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بازآی که ديرينه اين درگاهی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جم جرعه ما کش که ز سر دو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پرتو جام جهان بين دهدت آگاهی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ميکده رندان قلندر باشند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ستانند و دهند افسر شاهنشاهی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خشت زير سر و بر تارک هفت اختر پای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قدرت نگر و منصب صاحب جاهی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ما و در ميخانه که طرف بامش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فلک بر شد و ديوار بدين کوتاهی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قطع اين مرحله بی همرهی خضر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ظلمات است بترس از خطر گمراهی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اگرت سلطنت فقر ببخشند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کمترين ملک تو از ماه بود تا ماهی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دم فقر ندانی زدن از دست مده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مسند خواجگی و مجلس تورانشاهی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خام طمع شرمی از اين قصه بدار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عملت چيست که فردوس برين می‌خواهی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 رخ تو پيدا انوار پادشاهی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فکرت تو پنهان صد حکمت الهی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تو بارک الله بر ملک و دين گشاده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چشمه آب حيوان از قطره سياهی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اهرمن نتابد انوار اسم اعظم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ملک آن توست و خاتم فرمای هر چه 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حکمت سليمان هر کس که شک نمايد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عقل و دانش او خندند مرغ و ماهی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ار چه گاه گاهی بر سر نهد کلاهی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مرغان قاف دانند آيين پادشاهی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تيغی که آسمانش از فيض خود دهد آب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تنها جهان بگيرد بی منت سپاهی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تو خوش نويسد در شان يار و اغيار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تعويذ جان فزايی افسون عمر کاهی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عنصر تو مخلوق از کيميای عزت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ای دولت تو ايمن از وصمت تباهی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آبی از چشمه خرابات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خرقه‌ها بشوييم از عجب خانقاهی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پادشاها کز می تهيست جامم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اينک ز بنده دعوی و از محتسب گواهی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پرتوی ز تيغت بر کان و معدن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ياقوت سرخ رو را بخشند رنگ کاهی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دانم دلت ببخشد بر عجز شب نشينان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حال بنده پرسی از باد صبحگاهی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جايی که برق عصيان بر آدم صفی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چگونه زيبد دعوی بی‌گناهی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پادشاهت گه گاه می‌برد نام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رنجش ز بخت منما بازآ به عذرخواهی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همه دير مغان نيست چو من شيدايی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جايی گرو باده و دفتر 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که آيينه شاهيست غباری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خدا می‌طلبم صحبت روشن 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کرده‌ام توبه به دست صنم باده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دگر می نخورم بی رخ بزم آرايی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ار لاف زد از شيوه چشم تو مرنج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نروند اهل نظر از پی نابينايی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شرح اين قصه مگر شمع برآرد به زبان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پروانه ندارد به سخن پروايی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جوی‌ها بسته‌ام از ديده به دامان که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کنارم بنشانند سهی بالايی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کشتی باده بياور که مرا بی رخ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 هر گوشه چشم از غم دل دريايی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غير مگو با من معشوقه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وی و جام می‌ام نيست به کس پروايی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حديثم چه خوش آمد که سحرگه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ميکده‌ای با دف و نی ترسايی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مسلمانی از اين است که حافظ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از پی امروز بود فردايی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چشم کرده‌ام ابروی ماه سيمايی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سبزخطی نقش بسته‌ام 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اميد هست که منشور عشقبازی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کمانچه ابرو رسد به طغرايی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 ز دست بشد چشم از انتظار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آرزوی سر و چشم مجلس آرايی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مکدر است دل آتش به خرقه خواهم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ببين که که را می‌کند تماشايی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روز واقعه تابوت ما ز سرو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می‌رويم به داغ بلندبالايی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زمام دل به کسی داده‌ام من درويش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نيستش به کس از تاج و تخت پروايی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مقام که خوبان ز غمزه تيغ زنند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مدار سری اوفتاده در پايی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که از رخ او ماه در شبستان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بود به فروغ ستاره پروايی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فراق و وصل چه باشد رضای دوست 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حيف باشد از او غير او تمنايی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درر ز شوق برآرند ماهيان به نثار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سفينه حافظ رسد به دريايی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۴۹۲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سلامی چو بوی خوش آشنايی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مردم ديده روشنايی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درودی چو نور دل پارسايان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شمع خلوتگه پارسايی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نمی‌بينم از همدمان هيچ بر جای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خون شد از غصه ساقی کجايی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مغان رخ مگردان که آن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فروشند مفتاح مشکل گشايی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 جهان گر چه در حد حسن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حد می‌برد شيوه بی‌وفايی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خسته من گرش همتی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نخواهد ز سنگين دلان موميايی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صوفی افکن کجا می‌فروشند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تابم از دست زهد ريايی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رفيقان چنان عهد صحبت شکستند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گويی نبوده‌ست خود آشنايی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گر تو بگذاری ای نفس طامع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پادشايی کنم در گدايی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بياموزمت کيميای سعادت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همصحبت بد جدايی جدايی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حافظ از جور دوران شکايت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دانی تو ای بنده کار خدايی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پادشه خوبان داد از غم تنهايی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بی تو به جان آمد وقت است که بازآيی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دايم گل اين بستان شاداب نمی‌ماند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درياب ضعيفان را در وقت توانايی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ديشب گله زلفش با باد همی‌کردم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غلطی بگذر زين فکرت سودايی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باد صبا اين جا با سلسله می‌رقصند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است حريف ای دل تا باد نپيمايی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مشتاقی و مهجوری دور از تو چنانم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دست بخواهد شد پاياب شکيبايی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به که شايد گفت اين نکته که در عالم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رخساره به کس ننمود آن شاهد هرجايی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چمن گل را بی روی تو رنگی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شمشاد خرامان کن تا باغ بيارايی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درد توام درمان در بستر ناکامی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ای ياد توام مونس در گوشه تنهايی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دايره قسمت ما نقطه تسليميم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آن چه تو انديشی حکم آن چه تو فرمايی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خود و رای خود در عالم رندی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کفر است در اين مذهب خودبينی و خودرايی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دايره مينا خونين جگرم می 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حل کنم اين مشکل در ساغر مينايی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شب هجران شد بوی خوش وصل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شاديت مبارک باد ای عاشق شيدايی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گر از آن چاه زنخدان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روی زود پشيمان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هش دار که گر وسوسه عقل کنی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آدم صفت از روضه رضوان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شايد که به آبی فلکت دست نگيرد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تشنه لب از چشمه حيوان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می‌دهم از حسرت ديدار تو چون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چو خورشيد درخشان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چو صبا بر تو گمارم دم همت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غنچه چو گل خرم و خندان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تيره شب هجر تو جانم به لب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است که همچون مه تابان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رهگذرت بسته‌ام از ديده دو صد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 که تو چون سرو خرامان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مکن انديشه که آن يوسف مه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بازآيد و از کلبه احزان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می خواه و گل افشان کن از دهر چه می‌جويی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گفت سحرگه گل بلبل تو چه می‌گويی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مسند به گلستان بر تا شاهد و ساقی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گيری و رخ بوسی می نوشی و گل بويی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شمشاد خرامان کن و آهنگ گلستان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سرو بياموزد از قد تو دلجويی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غنچه خندانت دولت به که خواهد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شاخ گل رعنا از بهر که می‌رويی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که بازارت پرجوش خريدار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درياب و بنه گنجی از مايه نيکويی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شمع نکورويی در رهگذر باد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طرف هنری بربند از شمع نکورويی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طره که هر جعدش صد نافه چين 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بودی اگر بودی بوييش ز خوش خويی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مرغ به دستانی در گلشن شاه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 به نواسازی حافظ به غزل گويی</w:t>
      </w:r>
    </w:p>
    <w:p w:rsidR="00057746" w:rsidRDefault="00057746">
      <w:pPr>
        <w:rPr>
          <w:rFonts w:ascii="Tahoma" w:hAnsi="Tahoma" w:cs="Tahoma"/>
          <w:sz w:val="22"/>
          <w:szCs w:val="22"/>
          <w:rtl/>
        </w:rPr>
      </w:pPr>
    </w:p>
    <w:p w:rsidR="00057746" w:rsidRDefault="00057746">
      <w:pPr>
        <w:rPr>
          <w:rFonts w:ascii="Tahoma" w:hAnsi="Tahoma" w:cs="Tahoma"/>
          <w:sz w:val="22"/>
          <w:szCs w:val="22"/>
          <w:lang w:bidi="fa-IR"/>
        </w:rPr>
      </w:pPr>
    </w:p>
    <w:sectPr w:rsidR="000577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ttachedTemplate r:id="rId1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83"/>
    <w:rsid w:val="00057746"/>
    <w:rsid w:val="001B161C"/>
    <w:rsid w:val="00A11583"/>
    <w:rsid w:val="00B8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CEC27-D86C-4035-A8EB-0ED60AF6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eastAsia="SimSu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1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igdata-ir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24235-D49B-471D-9A30-620C4CF3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271</Pages>
  <Words>42198</Words>
  <Characters>240534</Characters>
  <Application>Microsoft Office Word</Application>
  <DocSecurity>0</DocSecurity>
  <Lines>2004</Lines>
  <Paragraphs>564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ديوان حافظ</vt:lpstr>
    </vt:vector>
  </TitlesOfParts>
  <Company>sibzak</Company>
  <LinksUpToDate>false</LinksUpToDate>
  <CharactersWithSpaces>282168</CharactersWithSpaces>
  <SharedDoc>false</SharedDoc>
  <HLinks>
    <vt:vector size="6" baseType="variant">
      <vt:variant>
        <vt:i4>2687009</vt:i4>
      </vt:variant>
      <vt:variant>
        <vt:i4>0</vt:i4>
      </vt:variant>
      <vt:variant>
        <vt:i4>0</vt:i4>
      </vt:variant>
      <vt:variant>
        <vt:i4>5</vt:i4>
      </vt:variant>
      <vt:variant>
        <vt:lpwstr>http://bigdata-ir.com/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ديوان حافظ</dc:title>
  <dc:subject/>
  <dc:creator>mahdi</dc:creator>
  <cp:keywords/>
  <cp:lastModifiedBy>kian_rayaneh</cp:lastModifiedBy>
  <cp:revision>2</cp:revision>
  <dcterms:created xsi:type="dcterms:W3CDTF">2024-10-16T16:17:00Z</dcterms:created>
  <dcterms:modified xsi:type="dcterms:W3CDTF">2024-10-16T16:17:00Z</dcterms:modified>
</cp:coreProperties>
</file>